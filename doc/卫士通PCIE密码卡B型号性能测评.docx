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rPr>
          <w:rStyle w:val="18"/>
          <w:rFonts w:ascii="方正小标宋简体" w:hAnsi="Arial" w:eastAsia="方正小标宋简体" w:cs="Arial"/>
          <w:color w:val="191919"/>
          <w:sz w:val="44"/>
          <w:szCs w:val="44"/>
          <w:shd w:val="clear" w:color="auto" w:fill="FFFFFF"/>
        </w:rPr>
      </w:pPr>
      <w:bookmarkStart w:id="0" w:name="_Toc1838630703"/>
      <w:bookmarkStart w:id="1" w:name="_Toc1504107475"/>
      <w:bookmarkStart w:id="2" w:name="_Toc73969745"/>
    </w:p>
    <w:p>
      <w:pPr>
        <w:pStyle w:val="38"/>
      </w:pPr>
    </w:p>
    <w:bookmarkEnd w:id="0"/>
    <w:bookmarkEnd w:id="1"/>
    <w:bookmarkEnd w:id="2"/>
    <w:p>
      <w:pPr>
        <w:pStyle w:val="29"/>
      </w:pPr>
      <w:r>
        <w:t>卫士通PCIE密码卡B型号性能测评</w:t>
      </w: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p>
      <w:pPr>
        <w:pStyle w:val="38"/>
      </w:pPr>
    </w:p>
    <w:tbl>
      <w:tblPr>
        <w:tblStyle w:val="22"/>
        <w:tblW w:w="73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5"/>
        <w:gridCol w:w="2834"/>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1645" w:type="dxa"/>
            <w:shd w:val="clear" w:color="auto" w:fill="D8D8D8"/>
            <w:vAlign w:val="center"/>
          </w:tcPr>
          <w:p>
            <w:pPr>
              <w:pStyle w:val="28"/>
            </w:pPr>
            <w:r>
              <w:rPr>
                <w:rFonts w:hint="eastAsia"/>
              </w:rPr>
              <w:t>编写</w:t>
            </w:r>
          </w:p>
        </w:tc>
        <w:tc>
          <w:tcPr>
            <w:tcW w:w="2834" w:type="dxa"/>
            <w:vAlign w:val="center"/>
          </w:tcPr>
          <w:p>
            <w:pPr>
              <w:pStyle w:val="37"/>
              <w:jc w:val="center"/>
            </w:pPr>
            <w:r>
              <w:t>朱林峰</w:t>
            </w:r>
          </w:p>
        </w:tc>
        <w:tc>
          <w:tcPr>
            <w:tcW w:w="2834" w:type="dxa"/>
            <w:vAlign w:val="center"/>
          </w:tcPr>
          <w:p>
            <w:pPr>
              <w:pStyle w:val="37"/>
              <w:jc w:val="center"/>
            </w:pPr>
            <w:r>
              <w:rPr>
                <w:rFonts w:hint="eastAsia"/>
              </w:rPr>
              <w:t>201</w:t>
            </w:r>
            <w:r>
              <w:rPr>
                <w:rFonts w:hint="default"/>
              </w:rPr>
              <w:t>9</w:t>
            </w:r>
            <w:r>
              <w:rPr>
                <w:rFonts w:hint="eastAsia"/>
              </w:rPr>
              <w:t>年</w:t>
            </w:r>
            <w:r>
              <w:rPr>
                <w:rFonts w:hint="default"/>
              </w:rPr>
              <w:t>0</w:t>
            </w:r>
            <w:r>
              <w:rPr>
                <w:rFonts w:hint="default"/>
              </w:rPr>
              <w:t>2</w:t>
            </w:r>
            <w:r>
              <w:rPr>
                <w:rFonts w:hint="eastAsia"/>
              </w:rPr>
              <w:t>月</w:t>
            </w:r>
            <w:r>
              <w:rPr>
                <w:rFonts w:hint="default"/>
              </w:rPr>
              <w:t>22</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jc w:val="center"/>
        </w:trPr>
        <w:tc>
          <w:tcPr>
            <w:tcW w:w="1645" w:type="dxa"/>
            <w:shd w:val="clear" w:color="auto" w:fill="D8D8D8"/>
            <w:vAlign w:val="center"/>
          </w:tcPr>
          <w:p>
            <w:pPr>
              <w:pStyle w:val="28"/>
            </w:pPr>
            <w:bookmarkStart w:id="3" w:name="_Toc528076292"/>
            <w:bookmarkStart w:id="4" w:name="_Toc528075910"/>
            <w:bookmarkStart w:id="5" w:name="_Toc528154025"/>
            <w:bookmarkStart w:id="6" w:name="_Toc528078213"/>
            <w:bookmarkStart w:id="7" w:name="_Toc528076352"/>
            <w:bookmarkStart w:id="8" w:name="_Toc528154001"/>
            <w:r>
              <w:rPr>
                <w:rFonts w:hint="eastAsia"/>
              </w:rPr>
              <w:t>审核</w:t>
            </w:r>
            <w:bookmarkEnd w:id="3"/>
            <w:bookmarkEnd w:id="4"/>
            <w:bookmarkEnd w:id="5"/>
            <w:bookmarkEnd w:id="6"/>
            <w:bookmarkEnd w:id="7"/>
            <w:bookmarkEnd w:id="8"/>
          </w:p>
        </w:tc>
        <w:tc>
          <w:tcPr>
            <w:tcW w:w="2834" w:type="dxa"/>
            <w:vAlign w:val="center"/>
          </w:tcPr>
          <w:p>
            <w:pPr>
              <w:pStyle w:val="37"/>
              <w:jc w:val="center"/>
            </w:pPr>
          </w:p>
        </w:tc>
        <w:tc>
          <w:tcPr>
            <w:tcW w:w="2834" w:type="dxa"/>
            <w:vAlign w:val="center"/>
          </w:tcPr>
          <w:p>
            <w:pPr>
              <w:pStyle w:val="37"/>
              <w:jc w:val="center"/>
            </w:pPr>
          </w:p>
        </w:tc>
      </w:tr>
    </w:tbl>
    <w:p>
      <w:pPr>
        <w:ind w:firstLine="0" w:firstLineChars="0"/>
      </w:pPr>
      <w:bookmarkStart w:id="9" w:name="_Toc1963956249"/>
      <w:bookmarkStart w:id="10" w:name="_Toc528075912"/>
      <w:bookmarkStart w:id="11" w:name="_Toc1724028638"/>
      <w:bookmarkStart w:id="12" w:name="_Toc1504323488"/>
    </w:p>
    <w:p>
      <w:pPr>
        <w:widowControl/>
        <w:spacing w:line="240" w:lineRule="auto"/>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510" w:footer="567" w:gutter="0"/>
          <w:pgNumType w:start="1"/>
          <w:cols w:space="720" w:num="1"/>
          <w:docGrid w:type="linesAndChars" w:linePitch="326" w:charSpace="0"/>
        </w:sectPr>
      </w:pPr>
    </w:p>
    <w:p>
      <w:pPr>
        <w:widowControl/>
        <w:spacing w:line="240" w:lineRule="auto"/>
        <w:ind w:firstLine="0" w:firstLineChars="0"/>
      </w:pPr>
    </w:p>
    <w:tbl>
      <w:tblPr>
        <w:tblStyle w:val="22"/>
        <w:tblW w:w="71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1288"/>
        <w:gridCol w:w="1913"/>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 w:hRule="atLeast"/>
          <w:jc w:val="center"/>
        </w:trPr>
        <w:tc>
          <w:tcPr>
            <w:tcW w:w="905" w:type="dxa"/>
            <w:shd w:val="clear" w:color="auto" w:fill="D8D8D8"/>
            <w:vAlign w:val="center"/>
          </w:tcPr>
          <w:p>
            <w:pPr>
              <w:pStyle w:val="28"/>
            </w:pPr>
            <w:r>
              <w:rPr>
                <w:rFonts w:hint="eastAsia"/>
              </w:rPr>
              <w:t>版本</w:t>
            </w:r>
          </w:p>
        </w:tc>
        <w:tc>
          <w:tcPr>
            <w:tcW w:w="1288" w:type="dxa"/>
            <w:shd w:val="clear" w:color="auto" w:fill="D8D8D8"/>
            <w:vAlign w:val="center"/>
          </w:tcPr>
          <w:p>
            <w:pPr>
              <w:pStyle w:val="28"/>
            </w:pPr>
            <w:r>
              <w:rPr>
                <w:rFonts w:hint="eastAsia"/>
              </w:rPr>
              <w:t>变更人</w:t>
            </w:r>
          </w:p>
        </w:tc>
        <w:tc>
          <w:tcPr>
            <w:tcW w:w="1913" w:type="dxa"/>
            <w:shd w:val="clear" w:color="auto" w:fill="D8D8D8"/>
            <w:vAlign w:val="center"/>
          </w:tcPr>
          <w:p>
            <w:pPr>
              <w:pStyle w:val="28"/>
            </w:pPr>
            <w:r>
              <w:rPr>
                <w:rFonts w:hint="eastAsia"/>
              </w:rPr>
              <w:t>变更日期</w:t>
            </w:r>
          </w:p>
        </w:tc>
        <w:tc>
          <w:tcPr>
            <w:tcW w:w="3052" w:type="dxa"/>
            <w:shd w:val="clear" w:color="auto" w:fill="D8D8D8"/>
            <w:vAlign w:val="center"/>
          </w:tcPr>
          <w:p>
            <w:pPr>
              <w:pStyle w:val="28"/>
              <w:jc w:val="left"/>
            </w:pPr>
            <w:r>
              <w:rPr>
                <w:rFonts w:hint="eastAsia"/>
              </w:rPr>
              <w:t>变更项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 w:hRule="atLeast"/>
          <w:jc w:val="center"/>
        </w:trPr>
        <w:tc>
          <w:tcPr>
            <w:tcW w:w="905" w:type="dxa"/>
            <w:vAlign w:val="center"/>
          </w:tcPr>
          <w:p>
            <w:pPr>
              <w:pStyle w:val="37"/>
              <w:jc w:val="center"/>
            </w:pPr>
            <w:r>
              <w:t>v1.0</w:t>
            </w:r>
          </w:p>
        </w:tc>
        <w:tc>
          <w:tcPr>
            <w:tcW w:w="1288" w:type="dxa"/>
            <w:vAlign w:val="center"/>
          </w:tcPr>
          <w:p>
            <w:pPr>
              <w:pStyle w:val="37"/>
              <w:jc w:val="center"/>
            </w:pPr>
            <w:r>
              <w:t>朱林峰</w:t>
            </w:r>
          </w:p>
        </w:tc>
        <w:tc>
          <w:tcPr>
            <w:tcW w:w="1913" w:type="dxa"/>
            <w:vAlign w:val="center"/>
          </w:tcPr>
          <w:p>
            <w:pPr>
              <w:pStyle w:val="37"/>
              <w:jc w:val="center"/>
            </w:pPr>
            <w:r>
              <w:t>2019-0</w:t>
            </w:r>
            <w:r>
              <w:t>2</w:t>
            </w:r>
            <w:r>
              <w:t>-2</w:t>
            </w:r>
            <w:r>
              <w:t>2</w:t>
            </w:r>
          </w:p>
        </w:tc>
        <w:tc>
          <w:tcPr>
            <w:tcW w:w="3052" w:type="dxa"/>
            <w:vAlign w:val="center"/>
          </w:tcPr>
          <w:p>
            <w:pPr>
              <w:pStyle w:val="37"/>
              <w:jc w:val="left"/>
            </w:pPr>
            <w:r>
              <w:t>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 w:hRule="atLeast"/>
          <w:jc w:val="center"/>
        </w:trPr>
        <w:tc>
          <w:tcPr>
            <w:tcW w:w="905" w:type="dxa"/>
            <w:vAlign w:val="center"/>
          </w:tcPr>
          <w:p>
            <w:pPr>
              <w:pStyle w:val="37"/>
              <w:jc w:val="center"/>
            </w:pPr>
          </w:p>
        </w:tc>
        <w:tc>
          <w:tcPr>
            <w:tcW w:w="1288" w:type="dxa"/>
            <w:vAlign w:val="center"/>
          </w:tcPr>
          <w:p>
            <w:pPr>
              <w:pStyle w:val="37"/>
              <w:jc w:val="center"/>
            </w:pPr>
          </w:p>
        </w:tc>
        <w:tc>
          <w:tcPr>
            <w:tcW w:w="1913" w:type="dxa"/>
            <w:vAlign w:val="center"/>
          </w:tcPr>
          <w:p>
            <w:pPr>
              <w:pStyle w:val="37"/>
              <w:jc w:val="center"/>
            </w:pPr>
          </w:p>
        </w:tc>
        <w:tc>
          <w:tcPr>
            <w:tcW w:w="3052" w:type="dxa"/>
            <w:vAlign w:val="center"/>
          </w:tcPr>
          <w:p>
            <w:pPr>
              <w:pStyle w:val="37"/>
              <w:jc w:val="left"/>
            </w:pPr>
          </w:p>
        </w:tc>
      </w:tr>
    </w:tbl>
    <w:p>
      <w:pPr>
        <w:ind w:firstLine="0" w:firstLineChars="0"/>
        <w:sectPr>
          <w:footerReference r:id="rId9" w:type="default"/>
          <w:pgSz w:w="11906" w:h="16838"/>
          <w:pgMar w:top="1134" w:right="1134" w:bottom="1134" w:left="1134" w:header="510" w:footer="567" w:gutter="0"/>
          <w:pgNumType w:start="1"/>
          <w:cols w:space="720" w:num="1"/>
          <w:docGrid w:type="linesAndChars" w:linePitch="326" w:charSpace="0"/>
        </w:sectPr>
      </w:pPr>
    </w:p>
    <w:p>
      <w:pPr>
        <w:tabs>
          <w:tab w:val="left" w:pos="1365"/>
        </w:tabs>
        <w:ind w:firstLine="0" w:firstLineChars="0"/>
      </w:pPr>
    </w:p>
    <w:bookmarkEnd w:id="9"/>
    <w:bookmarkEnd w:id="10"/>
    <w:bookmarkEnd w:id="11"/>
    <w:bookmarkEnd w:id="12"/>
    <w:p>
      <w:pPr>
        <w:pStyle w:val="41"/>
        <w:ind w:firstLine="440"/>
        <w:jc w:val="center"/>
        <w:rPr>
          <w:rFonts w:ascii="Calibri Light" w:hAnsi="Calibri Light" w:eastAsia="宋体" w:cs="Times New Roman"/>
          <w:b w:val="0"/>
          <w:bCs w:val="0"/>
          <w:color w:val="2E75B5"/>
          <w:kern w:val="0"/>
          <w:sz w:val="32"/>
          <w:szCs w:val="32"/>
          <w:lang w:val="en-US" w:eastAsia="zh-CN" w:bidi="ar-SA"/>
        </w:rPr>
      </w:pPr>
      <w:bookmarkStart w:id="13" w:name="_Toc1389022553"/>
      <w:bookmarkStart w:id="14" w:name="_Toc528075913"/>
      <w:bookmarkStart w:id="15" w:name="_Toc1899953542"/>
      <w:r>
        <w:rPr>
          <w:b/>
          <w:color w:val="auto"/>
          <w:lang w:val="zh-CN"/>
        </w:rPr>
        <w:t>目录</w:t>
      </w:r>
      <w:r>
        <w:fldChar w:fldCharType="begin"/>
      </w:r>
      <w:r>
        <w:instrText xml:space="preserve"> TOC \t "一级标题,1,二级标题,2" </w:instrText>
      </w:r>
      <w:r>
        <w:fldChar w:fldCharType="separate"/>
      </w:r>
    </w:p>
    <w:p>
      <w:pPr>
        <w:pStyle w:val="11"/>
        <w:tabs>
          <w:tab w:val="right" w:leader="dot" w:pos="9638"/>
        </w:tabs>
      </w:pPr>
      <w:r>
        <w:rPr>
          <w:rFonts w:hint="eastAsia"/>
        </w:rPr>
        <w:t xml:space="preserve">1 </w:t>
      </w:r>
      <w:r>
        <w:t>测试目的</w:t>
      </w:r>
      <w:r>
        <w:tab/>
      </w:r>
      <w:r>
        <w:fldChar w:fldCharType="begin"/>
      </w:r>
      <w:r>
        <w:instrText xml:space="preserve"> PAGEREF _Toc1438188825 </w:instrText>
      </w:r>
      <w:r>
        <w:fldChar w:fldCharType="separate"/>
      </w:r>
      <w:r>
        <w:t>1</w:t>
      </w:r>
      <w:r>
        <w:fldChar w:fldCharType="end"/>
      </w:r>
    </w:p>
    <w:p>
      <w:pPr>
        <w:pStyle w:val="11"/>
        <w:tabs>
          <w:tab w:val="right" w:leader="dot" w:pos="9638"/>
        </w:tabs>
      </w:pPr>
      <w:r>
        <w:rPr>
          <w:rFonts w:hint="eastAsia"/>
        </w:rPr>
        <w:t xml:space="preserve">2 </w:t>
      </w:r>
      <w:r>
        <w:t>测试环境</w:t>
      </w:r>
      <w:r>
        <w:tab/>
      </w:r>
      <w:r>
        <w:fldChar w:fldCharType="begin"/>
      </w:r>
      <w:r>
        <w:instrText xml:space="preserve"> PAGEREF _Toc1711134790 </w:instrText>
      </w:r>
      <w:r>
        <w:fldChar w:fldCharType="separate"/>
      </w:r>
      <w:r>
        <w:t>1</w:t>
      </w:r>
      <w:r>
        <w:fldChar w:fldCharType="end"/>
      </w:r>
    </w:p>
    <w:p>
      <w:pPr>
        <w:pStyle w:val="13"/>
        <w:tabs>
          <w:tab w:val="right" w:leader="dot" w:pos="9638"/>
        </w:tabs>
      </w:pPr>
      <w:r>
        <w:t>2.1 硬件环境</w:t>
      </w:r>
      <w:r>
        <w:tab/>
      </w:r>
      <w:r>
        <w:fldChar w:fldCharType="begin"/>
      </w:r>
      <w:r>
        <w:instrText xml:space="preserve"> PAGEREF _Toc2088898553 </w:instrText>
      </w:r>
      <w:r>
        <w:fldChar w:fldCharType="separate"/>
      </w:r>
      <w:r>
        <w:t>1</w:t>
      </w:r>
      <w:r>
        <w:fldChar w:fldCharType="end"/>
      </w:r>
    </w:p>
    <w:p>
      <w:pPr>
        <w:pStyle w:val="13"/>
        <w:tabs>
          <w:tab w:val="right" w:leader="dot" w:pos="9638"/>
        </w:tabs>
      </w:pPr>
      <w:r>
        <w:t>2.2 软件环境</w:t>
      </w:r>
      <w:r>
        <w:tab/>
      </w:r>
      <w:r>
        <w:fldChar w:fldCharType="begin"/>
      </w:r>
      <w:r>
        <w:instrText xml:space="preserve"> PAGEREF _Toc1055319115 </w:instrText>
      </w:r>
      <w:r>
        <w:fldChar w:fldCharType="separate"/>
      </w:r>
      <w:r>
        <w:t>1</w:t>
      </w:r>
      <w:r>
        <w:fldChar w:fldCharType="end"/>
      </w:r>
    </w:p>
    <w:p>
      <w:pPr>
        <w:pStyle w:val="11"/>
        <w:tabs>
          <w:tab w:val="right" w:leader="dot" w:pos="9638"/>
        </w:tabs>
      </w:pPr>
      <w:r>
        <w:rPr>
          <w:rFonts w:hint="eastAsia"/>
        </w:rPr>
        <w:t xml:space="preserve">3 </w:t>
      </w:r>
      <w:r>
        <w:t>测试方法</w:t>
      </w:r>
      <w:r>
        <w:tab/>
      </w:r>
      <w:r>
        <w:fldChar w:fldCharType="begin"/>
      </w:r>
      <w:r>
        <w:instrText xml:space="preserve"> PAGEREF _Toc680925232 </w:instrText>
      </w:r>
      <w:r>
        <w:fldChar w:fldCharType="separate"/>
      </w:r>
      <w:r>
        <w:t>1</w:t>
      </w:r>
      <w:r>
        <w:fldChar w:fldCharType="end"/>
      </w:r>
    </w:p>
    <w:p>
      <w:pPr>
        <w:pStyle w:val="13"/>
        <w:tabs>
          <w:tab w:val="right" w:leader="dot" w:pos="9638"/>
        </w:tabs>
      </w:pPr>
      <w:r>
        <w:t>3.1 加密卡层测试</w:t>
      </w:r>
      <w:r>
        <w:tab/>
      </w:r>
      <w:r>
        <w:fldChar w:fldCharType="begin"/>
      </w:r>
      <w:r>
        <w:instrText xml:space="preserve"> PAGEREF _Toc370019361 </w:instrText>
      </w:r>
      <w:r>
        <w:fldChar w:fldCharType="separate"/>
      </w:r>
      <w:r>
        <w:t>1</w:t>
      </w:r>
      <w:r>
        <w:fldChar w:fldCharType="end"/>
      </w:r>
    </w:p>
    <w:p>
      <w:pPr>
        <w:pStyle w:val="13"/>
        <w:tabs>
          <w:tab w:val="right" w:leader="dot" w:pos="9638"/>
        </w:tabs>
      </w:pPr>
      <w:r>
        <w:t>3.2 protobuf 层测试</w:t>
      </w:r>
      <w:r>
        <w:tab/>
      </w:r>
      <w:r>
        <w:fldChar w:fldCharType="begin"/>
      </w:r>
      <w:r>
        <w:instrText xml:space="preserve"> PAGEREF _Toc1950242262 </w:instrText>
      </w:r>
      <w:r>
        <w:fldChar w:fldCharType="separate"/>
      </w:r>
      <w:r>
        <w:t>2</w:t>
      </w:r>
      <w:r>
        <w:fldChar w:fldCharType="end"/>
      </w:r>
    </w:p>
    <w:p>
      <w:pPr>
        <w:pStyle w:val="11"/>
        <w:tabs>
          <w:tab w:val="right" w:leader="dot" w:pos="9638"/>
        </w:tabs>
      </w:pPr>
      <w:r>
        <w:rPr>
          <w:rFonts w:hint="eastAsia"/>
        </w:rPr>
        <w:t xml:space="preserve">4 </w:t>
      </w:r>
      <w:r>
        <w:t>测试数据</w:t>
      </w:r>
      <w:r>
        <w:tab/>
      </w:r>
      <w:r>
        <w:fldChar w:fldCharType="begin"/>
      </w:r>
      <w:r>
        <w:instrText xml:space="preserve"> PAGEREF _Toc678793273 </w:instrText>
      </w:r>
      <w:r>
        <w:fldChar w:fldCharType="separate"/>
      </w:r>
      <w:r>
        <w:t>2</w:t>
      </w:r>
      <w:r>
        <w:fldChar w:fldCharType="end"/>
      </w:r>
    </w:p>
    <w:p>
      <w:pPr>
        <w:pStyle w:val="13"/>
        <w:tabs>
          <w:tab w:val="right" w:leader="dot" w:pos="9638"/>
        </w:tabs>
      </w:pPr>
      <w:r>
        <w:t>4.1 加密卡层测试数据</w:t>
      </w:r>
      <w:r>
        <w:tab/>
      </w:r>
      <w:r>
        <w:fldChar w:fldCharType="begin"/>
      </w:r>
      <w:r>
        <w:instrText xml:space="preserve"> PAGEREF _Toc1045406447 </w:instrText>
      </w:r>
      <w:r>
        <w:fldChar w:fldCharType="separate"/>
      </w:r>
      <w:r>
        <w:t>2</w:t>
      </w:r>
      <w:r>
        <w:fldChar w:fldCharType="end"/>
      </w:r>
    </w:p>
    <w:p>
      <w:pPr>
        <w:pStyle w:val="13"/>
        <w:tabs>
          <w:tab w:val="right" w:leader="dot" w:pos="9638"/>
        </w:tabs>
      </w:pPr>
      <w:r>
        <w:t>4.2 protobuf 层测试数据</w:t>
      </w:r>
      <w:r>
        <w:tab/>
      </w:r>
      <w:r>
        <w:fldChar w:fldCharType="begin"/>
      </w:r>
      <w:r>
        <w:instrText xml:space="preserve"> PAGEREF _Toc1582438622 </w:instrText>
      </w:r>
      <w:r>
        <w:fldChar w:fldCharType="separate"/>
      </w:r>
      <w:r>
        <w:t>3</w:t>
      </w:r>
      <w:r>
        <w:fldChar w:fldCharType="end"/>
      </w:r>
    </w:p>
    <w:p>
      <w:pPr>
        <w:pStyle w:val="11"/>
        <w:tabs>
          <w:tab w:val="right" w:leader="dot" w:pos="9638"/>
        </w:tabs>
      </w:pPr>
      <w:r>
        <w:rPr>
          <w:rFonts w:hint="eastAsia"/>
        </w:rPr>
        <w:t xml:space="preserve">5 </w:t>
      </w:r>
      <w:r>
        <w:t>结论</w:t>
      </w:r>
      <w:r>
        <w:tab/>
      </w:r>
      <w:r>
        <w:fldChar w:fldCharType="begin"/>
      </w:r>
      <w:r>
        <w:instrText xml:space="preserve"> PAGEREF _Toc1608435506 </w:instrText>
      </w:r>
      <w:r>
        <w:fldChar w:fldCharType="separate"/>
      </w:r>
      <w:r>
        <w:t>4</w:t>
      </w:r>
      <w:r>
        <w:fldChar w:fldCharType="end"/>
      </w:r>
    </w:p>
    <w:p>
      <w:pPr>
        <w:pStyle w:val="41"/>
        <w:ind w:firstLine="440"/>
        <w:jc w:val="center"/>
      </w:pPr>
      <w:r>
        <w:fldChar w:fldCharType="end"/>
      </w:r>
    </w:p>
    <w:p>
      <w:pPr>
        <w:ind w:firstLine="0" w:firstLineChars="0"/>
        <w:sectPr>
          <w:footerReference r:id="rId10" w:type="default"/>
          <w:pgSz w:w="11906" w:h="16838"/>
          <w:pgMar w:top="1134" w:right="1134" w:bottom="1134" w:left="1134" w:header="510" w:footer="567" w:gutter="0"/>
          <w:pgNumType w:fmt="upperRoman" w:start="1"/>
          <w:cols w:space="720" w:num="1"/>
          <w:docGrid w:type="linesAndChars" w:linePitch="326" w:charSpace="0"/>
        </w:sectPr>
      </w:pPr>
    </w:p>
    <w:bookmarkEnd w:id="13"/>
    <w:bookmarkEnd w:id="14"/>
    <w:bookmarkEnd w:id="15"/>
    <w:p>
      <w:pPr>
        <w:pStyle w:val="24"/>
      </w:pPr>
      <w:bookmarkStart w:id="16" w:name="_Toc1438188825"/>
      <w:r>
        <w:t>测试目的</w:t>
      </w:r>
      <w:bookmarkEnd w:id="16"/>
    </w:p>
    <w:p>
      <w:r>
        <w:t>目前公司各类项目都依赖于卫士通的加密卡硬件进行数据加解密或数字签名，加密卡的性能至关重要，其决定着最后服务的性能极限。在对加密卡的使用过程中，会对加密卡进行多层封装和调用，只有在知道各个封装层次下对应的加密卡的性能，才能发现性能主要损耗在什么环节，并能够有针对性的进行性能优化。</w:t>
      </w:r>
    </w:p>
    <w:p>
      <w:r>
        <w:t>目前加密卡的封装层次分别如下:</w:t>
      </w:r>
    </w:p>
    <w:p>
      <w:r>
        <w:t>1) 卫士通加密卡自带的 C 语言函数调用库，这一层可称为加密卡层。</w:t>
      </w:r>
    </w:p>
    <w:p>
      <w:r>
        <w:t>2) 云京自己使用 C 语言对加密卡函数调用库进行了一层封装，提供调用更加简洁的 protobuf 形式的 API。这一层可称为 protobuf 层。</w:t>
      </w:r>
    </w:p>
    <w:p>
      <w:r>
        <w:t>3) 云京继续使用 java 语言封装 C 语言的 protobuf API，得到能直接通过 java 进行调用的 API。这一层可称为 java 层。</w:t>
      </w:r>
    </w:p>
    <w:p>
      <w:r>
        <w:t>4) 后端服务消费 java 封装的加密卡库，对外提供 REST API。这一层可称为服务层。</w:t>
      </w:r>
    </w:p>
    <w:p>
      <w:r>
        <w:t>目前暂时仅对前两层进行性能测试，一方面得到加密卡层在我们的生产环境中的实际性能值，另一方面测评通过 C 语言 protobuf 进行封装后，其性能损耗情况如何。</w:t>
      </w:r>
    </w:p>
    <w:p>
      <w:r>
        <w:t>后期其他开发者可对第三层和第四层进行性能测试。</w:t>
      </w:r>
    </w:p>
    <w:p>
      <w:pPr>
        <w:pStyle w:val="24"/>
      </w:pPr>
      <w:bookmarkStart w:id="17" w:name="_Toc1711134790"/>
      <w:r>
        <w:t>测试环境</w:t>
      </w:r>
      <w:bookmarkEnd w:id="17"/>
      <w:bookmarkStart w:id="27" w:name="_GoBack"/>
      <w:bookmarkEnd w:id="27"/>
    </w:p>
    <w:p>
      <w:pPr>
        <w:pStyle w:val="40"/>
        <w:numPr>
          <w:numId w:val="0"/>
        </w:numPr>
        <w:ind w:leftChars="0"/>
      </w:pPr>
      <w:bookmarkStart w:id="18" w:name="_Toc2088898553"/>
      <w:r>
        <w:t>2.1 硬件环境</w:t>
      </w:r>
      <w:bookmarkEnd w:id="18"/>
    </w:p>
    <w:p>
      <w:pPr>
        <w:rPr>
          <w:color w:val="FF0000"/>
        </w:rPr>
      </w:pPr>
      <w:r>
        <w:rPr>
          <w:color w:val="FF0000"/>
        </w:rPr>
        <w:t>本次测试使用的是 ip 为 192.168.20.142 的机器，不清楚需要关心哪些硬件配置，故留待运维进行补全。</w:t>
      </w:r>
    </w:p>
    <w:p>
      <w:pPr>
        <w:pStyle w:val="26"/>
      </w:pPr>
      <w:r>
        <w:t>2.1.2 加密卡</w:t>
      </w:r>
    </w:p>
    <w:p>
      <w:pPr>
        <w:rPr>
          <w:rFonts w:hint="default"/>
        </w:rPr>
      </w:pPr>
      <w:r>
        <w:t>型号: 卫士通</w:t>
      </w:r>
      <w:r>
        <w:rPr>
          <w:rFonts w:hint="eastAsia"/>
        </w:rPr>
        <w:t>商用PCI-E密码卡</w:t>
      </w:r>
      <w:r>
        <w:rPr>
          <w:rFonts w:hint="default"/>
        </w:rPr>
        <w:t>，B 卡</w:t>
      </w:r>
    </w:p>
    <w:p>
      <w:pPr>
        <w:pStyle w:val="53"/>
        <w:numPr>
          <w:numId w:val="0"/>
        </w:numPr>
        <w:adjustRightInd w:val="0"/>
        <w:ind w:leftChars="200"/>
        <w:jc w:val="left"/>
      </w:pPr>
      <w:r>
        <w:t xml:space="preserve">SM1 性能: </w:t>
      </w:r>
      <w:r>
        <w:t>加解密速率不低于</w:t>
      </w:r>
      <w:r>
        <w:rPr>
          <w:rFonts w:hint="eastAsia"/>
        </w:rPr>
        <w:t>150M</w:t>
      </w:r>
      <w:r>
        <w:t>bps</w:t>
      </w:r>
    </w:p>
    <w:p>
      <w:pPr>
        <w:pStyle w:val="53"/>
        <w:numPr>
          <w:numId w:val="0"/>
        </w:numPr>
        <w:adjustRightInd w:val="0"/>
        <w:ind w:leftChars="200"/>
        <w:jc w:val="left"/>
      </w:pPr>
      <w:r>
        <w:rPr>
          <w:rFonts w:hint="default"/>
        </w:rPr>
        <w:t xml:space="preserve">SM2 性能: </w:t>
      </w:r>
      <w:r>
        <w:t>签名速率不低于</w:t>
      </w:r>
      <w:r>
        <w:rPr>
          <w:rFonts w:hint="eastAsia"/>
        </w:rPr>
        <w:t>1800</w:t>
      </w:r>
      <w:r>
        <w:t>次/秒</w:t>
      </w:r>
    </w:p>
    <w:p>
      <w:pPr>
        <w:pStyle w:val="53"/>
        <w:numPr>
          <w:numId w:val="0"/>
        </w:numPr>
        <w:adjustRightInd w:val="0"/>
        <w:ind w:leftChars="200"/>
        <w:jc w:val="left"/>
      </w:pPr>
      <w:r>
        <w:rPr>
          <w:rFonts w:hint="eastAsia"/>
        </w:rPr>
        <w:t>SM2</w:t>
      </w:r>
      <w:r>
        <w:rPr>
          <w:rFonts w:hint="default"/>
        </w:rPr>
        <w:t xml:space="preserve"> 性能: </w:t>
      </w:r>
      <w:r>
        <w:rPr>
          <w:rFonts w:hint="eastAsia"/>
        </w:rPr>
        <w:t>验证速率</w:t>
      </w:r>
      <w:r>
        <w:t>不低于</w:t>
      </w:r>
      <w:r>
        <w:rPr>
          <w:rFonts w:hint="eastAsia"/>
        </w:rPr>
        <w:t>1300次/秒</w:t>
      </w:r>
    </w:p>
    <w:p>
      <w:pPr>
        <w:pStyle w:val="53"/>
        <w:numPr>
          <w:numId w:val="0"/>
        </w:numPr>
        <w:adjustRightInd w:val="0"/>
        <w:ind w:leftChars="200"/>
        <w:jc w:val="left"/>
      </w:pPr>
      <w:r>
        <w:rPr>
          <w:rFonts w:hint="eastAsia"/>
        </w:rPr>
        <w:t>SM3</w:t>
      </w:r>
      <w:r>
        <w:rPr>
          <w:rFonts w:hint="default"/>
        </w:rPr>
        <w:t xml:space="preserve"> 性能: </w:t>
      </w:r>
      <w:r>
        <w:rPr>
          <w:rFonts w:hint="eastAsia"/>
        </w:rPr>
        <w:t>摘要计算</w:t>
      </w:r>
      <w:r>
        <w:t>速率不低于</w:t>
      </w:r>
      <w:r>
        <w:rPr>
          <w:rFonts w:hint="eastAsia"/>
        </w:rPr>
        <w:t>270Mbps</w:t>
      </w:r>
    </w:p>
    <w:p>
      <w:pPr>
        <w:pStyle w:val="53"/>
        <w:numPr>
          <w:numId w:val="0"/>
        </w:numPr>
        <w:adjustRightInd w:val="0"/>
        <w:ind w:leftChars="200"/>
        <w:jc w:val="left"/>
      </w:pPr>
      <w:r>
        <w:rPr>
          <w:rFonts w:hint="eastAsia"/>
        </w:rPr>
        <w:t>SM4</w:t>
      </w:r>
      <w:r>
        <w:rPr>
          <w:rFonts w:hint="default"/>
        </w:rPr>
        <w:t xml:space="preserve"> 性能: </w:t>
      </w:r>
      <w:r>
        <w:rPr>
          <w:rFonts w:hint="eastAsia"/>
        </w:rPr>
        <w:t>加解密速率</w:t>
      </w:r>
      <w:r>
        <w:t>不低于</w:t>
      </w:r>
      <w:r>
        <w:rPr>
          <w:rFonts w:hint="eastAsia"/>
        </w:rPr>
        <w:t>250MGbps</w:t>
      </w:r>
    </w:p>
    <w:p>
      <w:pPr>
        <w:pStyle w:val="53"/>
        <w:numPr>
          <w:numId w:val="0"/>
        </w:numPr>
        <w:adjustRightInd w:val="0"/>
        <w:ind w:leftChars="200"/>
        <w:jc w:val="left"/>
        <w:rPr>
          <w:rFonts w:hint="default"/>
        </w:rPr>
      </w:pPr>
      <w:r>
        <w:rPr>
          <w:rFonts w:hint="default"/>
        </w:rPr>
        <w:t xml:space="preserve">随机数性能: </w:t>
      </w:r>
      <w:r>
        <w:rPr>
          <w:rFonts w:hint="eastAsia"/>
        </w:rPr>
        <w:t>真随机数产生速率：5Mbps</w:t>
      </w:r>
    </w:p>
    <w:p>
      <w:pPr>
        <w:pStyle w:val="40"/>
        <w:numPr>
          <w:ilvl w:val="1"/>
          <w:numId w:val="0"/>
        </w:numPr>
        <w:ind w:leftChars="0"/>
      </w:pPr>
      <w:bookmarkStart w:id="19" w:name="_Toc1055319115"/>
      <w:r>
        <w:t>2.</w:t>
      </w:r>
      <w:r>
        <w:t>2</w:t>
      </w:r>
      <w:r>
        <w:t xml:space="preserve"> </w:t>
      </w:r>
      <w:r>
        <w:t>软件</w:t>
      </w:r>
      <w:r>
        <w:t>环境</w:t>
      </w:r>
      <w:bookmarkEnd w:id="19"/>
    </w:p>
    <w:p>
      <w:pPr>
        <w:numPr>
          <w:ilvl w:val="0"/>
          <w:numId w:val="4"/>
        </w:numPr>
        <w:ind w:left="420" w:leftChars="0" w:hanging="420" w:firstLineChars="0"/>
      </w:pPr>
      <w:r>
        <w:t>操作系统: centos7</w:t>
      </w:r>
    </w:p>
    <w:p>
      <w:pPr>
        <w:numPr>
          <w:ilvl w:val="0"/>
          <w:numId w:val="4"/>
        </w:numPr>
        <w:ind w:left="420" w:leftChars="0" w:hanging="420" w:firstLineChars="0"/>
      </w:pPr>
      <w:r>
        <w:t xml:space="preserve">内核版本: </w:t>
      </w:r>
      <w:r>
        <w:rPr>
          <w:rFonts w:hint="eastAsia"/>
        </w:rPr>
        <w:t>3.10.0-862.14.4.el7.x86_64</w:t>
      </w:r>
    </w:p>
    <w:p>
      <w:pPr>
        <w:numPr>
          <w:ilvl w:val="0"/>
          <w:numId w:val="4"/>
        </w:numPr>
        <w:ind w:left="420" w:leftChars="0" w:hanging="420" w:firstLineChars="0"/>
      </w:pPr>
      <w:r>
        <w:rPr>
          <w:rFonts w:hint="default"/>
        </w:rPr>
        <w:t>docker: 18.06.1-ce</w:t>
      </w:r>
    </w:p>
    <w:p>
      <w:pPr>
        <w:numPr>
          <w:ilvl w:val="0"/>
          <w:numId w:val="4"/>
        </w:numPr>
        <w:ind w:left="420" w:leftChars="0" w:hanging="420" w:firstLineChars="0"/>
      </w:pPr>
      <w:r>
        <w:rPr>
          <w:rFonts w:hint="default"/>
        </w:rPr>
        <w:t>GCC: 4.8.5 20150623</w:t>
      </w:r>
    </w:p>
    <w:p>
      <w:pPr>
        <w:pStyle w:val="24"/>
      </w:pPr>
      <w:bookmarkStart w:id="20" w:name="_Toc680925232"/>
      <w:r>
        <w:t>测试</w:t>
      </w:r>
      <w:r>
        <w:t>方法</w:t>
      </w:r>
      <w:bookmarkEnd w:id="20"/>
    </w:p>
    <w:p>
      <w:pPr>
        <w:pStyle w:val="40"/>
        <w:numPr>
          <w:numId w:val="0"/>
        </w:numPr>
        <w:ind w:leftChars="0"/>
      </w:pPr>
      <w:bookmarkStart w:id="21" w:name="_Toc370019361"/>
      <w:r>
        <w:t>3.1 加密卡层测试</w:t>
      </w:r>
      <w:bookmarkEnd w:id="21"/>
    </w:p>
    <w:p>
      <w:r>
        <w:t>通过 docker 构建编译环境，在 docker 容器内进行测试。写 C 语言测试用例，直接调用卫士通加密卡调用库，循环调用并计时，测试三轮。测试用例代码示例如下:</w:t>
      </w:r>
    </w:p>
    <w:p>
      <w:pPr>
        <w:pStyle w:val="34"/>
        <w:rPr>
          <w:rFonts w:hint="eastAsia"/>
        </w:rPr>
      </w:pPr>
      <w:r>
        <w:rPr>
          <w:rFonts w:hint="eastAsia"/>
        </w:rPr>
        <w:t xml:space="preserve">    int errors = 0;</w:t>
      </w:r>
    </w:p>
    <w:p>
      <w:pPr>
        <w:pStyle w:val="34"/>
        <w:rPr>
          <w:rFonts w:hint="eastAsia"/>
        </w:rPr>
      </w:pPr>
      <w:r>
        <w:rPr>
          <w:rFonts w:hint="eastAsia"/>
        </w:rPr>
        <w:t xml:space="preserve">    int counts = 10000;</w:t>
      </w:r>
    </w:p>
    <w:p>
      <w:pPr>
        <w:pStyle w:val="34"/>
        <w:rPr>
          <w:rFonts w:hint="eastAsia"/>
        </w:rPr>
      </w:pPr>
    </w:p>
    <w:p>
      <w:pPr>
        <w:pStyle w:val="34"/>
        <w:rPr>
          <w:rFonts w:hint="eastAsia"/>
        </w:rPr>
      </w:pPr>
      <w:r>
        <w:rPr>
          <w:rFonts w:hint="eastAsia"/>
        </w:rPr>
        <w:t xml:space="preserve">    long start_timestamp = current_timestamp();</w:t>
      </w:r>
    </w:p>
    <w:p>
      <w:pPr>
        <w:pStyle w:val="34"/>
        <w:rPr>
          <w:rFonts w:hint="eastAsia"/>
        </w:rPr>
      </w:pPr>
    </w:p>
    <w:p>
      <w:pPr>
        <w:pStyle w:val="34"/>
        <w:rPr>
          <w:rFonts w:hint="eastAsia"/>
        </w:rPr>
      </w:pPr>
      <w:r>
        <w:rPr>
          <w:rFonts w:hint="eastAsia"/>
        </w:rPr>
        <w:t xml:space="preserve">    int i;</w:t>
      </w:r>
    </w:p>
    <w:p>
      <w:pPr>
        <w:pStyle w:val="34"/>
        <w:rPr>
          <w:rFonts w:hint="eastAsia"/>
        </w:rPr>
      </w:pPr>
      <w:r>
        <w:rPr>
          <w:rFonts w:hint="eastAsia"/>
        </w:rPr>
        <w:t xml:space="preserve">    for (i = 0; i &lt; counts; i++) {</w:t>
      </w:r>
    </w:p>
    <w:p>
      <w:pPr>
        <w:pStyle w:val="34"/>
        <w:rPr>
          <w:rFonts w:hint="eastAsia"/>
        </w:rPr>
      </w:pPr>
      <w:r>
        <w:rPr>
          <w:rFonts w:hint="eastAsia"/>
        </w:rPr>
        <w:t xml:space="preserve">        const char *data = "abc</w:t>
      </w:r>
      <w:r>
        <w:rPr>
          <w:rFonts w:hint="eastAsia"/>
        </w:rPr>
        <w:t>abcabcabcabcabcabcabcabc</w:t>
      </w:r>
      <w:r>
        <w:rPr>
          <w:rFonts w:hint="eastAsia"/>
        </w:rPr>
        <w:t>";</w:t>
      </w:r>
    </w:p>
    <w:p>
      <w:pPr>
        <w:pStyle w:val="34"/>
        <w:rPr>
          <w:rFonts w:hint="eastAsia"/>
        </w:rPr>
      </w:pPr>
      <w:r>
        <w:rPr>
          <w:rFonts w:hint="eastAsia"/>
        </w:rPr>
        <w:t xml:space="preserve">        char out[1024] = {0};</w:t>
      </w:r>
    </w:p>
    <w:p>
      <w:pPr>
        <w:pStyle w:val="34"/>
        <w:rPr>
          <w:rFonts w:hint="eastAsia"/>
        </w:rPr>
      </w:pPr>
      <w:r>
        <w:rPr>
          <w:rFonts w:hint="eastAsia"/>
        </w:rPr>
        <w:t xml:space="preserve">        int out_len = sizeof(out);</w:t>
      </w:r>
    </w:p>
    <w:p>
      <w:pPr>
        <w:pStyle w:val="34"/>
        <w:rPr>
          <w:rFonts w:hint="eastAsia"/>
        </w:rPr>
      </w:pPr>
      <w:r>
        <w:rPr>
          <w:rFonts w:hint="eastAsia"/>
        </w:rPr>
        <w:t xml:space="preserve">        int error_code = ctx_digest(0, 0, data, strlen(data), out, out_len);</w:t>
      </w:r>
    </w:p>
    <w:p>
      <w:pPr>
        <w:pStyle w:val="34"/>
        <w:rPr>
          <w:rFonts w:hint="eastAsia"/>
        </w:rPr>
      </w:pPr>
      <w:r>
        <w:rPr>
          <w:rFonts w:hint="eastAsia"/>
        </w:rPr>
        <w:t xml:space="preserve">        if (error_code != YERR_SUCCESS) errors++;</w:t>
      </w:r>
    </w:p>
    <w:p>
      <w:pPr>
        <w:pStyle w:val="34"/>
        <w:rPr>
          <w:rFonts w:hint="eastAsia"/>
        </w:rPr>
      </w:pPr>
      <w:r>
        <w:rPr>
          <w:rFonts w:hint="eastAsia"/>
        </w:rPr>
        <w:t xml:space="preserve">    }</w:t>
      </w:r>
    </w:p>
    <w:p>
      <w:pPr>
        <w:pStyle w:val="34"/>
        <w:rPr>
          <w:rFonts w:hint="eastAsia"/>
        </w:rPr>
      </w:pPr>
    </w:p>
    <w:p>
      <w:pPr>
        <w:pStyle w:val="34"/>
        <w:rPr>
          <w:rFonts w:hint="eastAsia"/>
        </w:rPr>
      </w:pPr>
      <w:r>
        <w:rPr>
          <w:rFonts w:hint="eastAsia"/>
        </w:rPr>
        <w:t xml:space="preserve">    long stop_timestamp = current_timestamp();</w:t>
      </w:r>
    </w:p>
    <w:p>
      <w:pPr>
        <w:pStyle w:val="34"/>
        <w:rPr>
          <w:rFonts w:hint="eastAsia"/>
        </w:rPr>
      </w:pPr>
    </w:p>
    <w:p>
      <w:pPr>
        <w:pStyle w:val="34"/>
        <w:rPr>
          <w:rFonts w:hint="eastAsia"/>
        </w:rPr>
      </w:pPr>
      <w:r>
        <w:rPr>
          <w:rFonts w:hint="eastAsia"/>
        </w:rPr>
        <w:t xml:space="preserve">    printf("digest performance test result: \n");</w:t>
      </w:r>
    </w:p>
    <w:p>
      <w:pPr>
        <w:pStyle w:val="34"/>
        <w:rPr>
          <w:rFonts w:hint="eastAsia"/>
        </w:rPr>
      </w:pPr>
      <w:r>
        <w:rPr>
          <w:rFonts w:hint="eastAsia"/>
        </w:rPr>
        <w:t xml:space="preserve">    printf("errors: %d\n", errors);</w:t>
      </w:r>
    </w:p>
    <w:p>
      <w:pPr>
        <w:pStyle w:val="34"/>
        <w:rPr>
          <w:rFonts w:hint="eastAsia"/>
        </w:rPr>
      </w:pPr>
      <w:r>
        <w:rPr>
          <w:rFonts w:hint="eastAsia"/>
        </w:rPr>
        <w:t xml:space="preserve">    printf("counts: %d\n", counts);</w:t>
      </w:r>
    </w:p>
    <w:p>
      <w:pPr>
        <w:pStyle w:val="34"/>
      </w:pPr>
      <w:r>
        <w:rPr>
          <w:rFonts w:hint="eastAsia"/>
        </w:rPr>
        <w:t xml:space="preserve">    printf("time: %ld\n", stop_timestamp - start_timestamp);</w:t>
      </w:r>
    </w:p>
    <w:p>
      <w:pPr>
        <w:pStyle w:val="40"/>
        <w:numPr>
          <w:numId w:val="0"/>
        </w:numPr>
        <w:ind w:leftChars="0"/>
      </w:pPr>
      <w:bookmarkStart w:id="22" w:name="_Toc1950242262"/>
      <w:r>
        <w:t>3.2 protobuf 层测试</w:t>
      </w:r>
      <w:bookmarkEnd w:id="22"/>
    </w:p>
    <w:p>
      <w:r>
        <w:t>通过编写 C 语言代码，使用 protobuf 对加密卡调用库进行封装，得到一层 protobuf 的 API。在 docker 容器内，编写 C 语言测试用例，循环调用 protobuf API 并计时，测试三轮。测试用例代码示例如下:</w:t>
      </w:r>
    </w:p>
    <w:p>
      <w:pPr>
        <w:pStyle w:val="34"/>
        <w:rPr>
          <w:rFonts w:hint="eastAsia"/>
        </w:rPr>
      </w:pPr>
      <w:r>
        <w:rPr>
          <w:rFonts w:hint="eastAsia"/>
        </w:rPr>
        <w:t xml:space="preserve">    uint8_t out[1024 * 32]  ={0};</w:t>
      </w:r>
    </w:p>
    <w:p>
      <w:pPr>
        <w:pStyle w:val="34"/>
        <w:rPr>
          <w:rFonts w:hint="eastAsia"/>
        </w:rPr>
      </w:pPr>
      <w:r>
        <w:rPr>
          <w:rFonts w:hint="eastAsia"/>
        </w:rPr>
        <w:t xml:space="preserve">    int errors = 0;</w:t>
      </w:r>
    </w:p>
    <w:p>
      <w:pPr>
        <w:pStyle w:val="34"/>
        <w:rPr>
          <w:rFonts w:hint="eastAsia"/>
        </w:rPr>
      </w:pPr>
      <w:r>
        <w:rPr>
          <w:rFonts w:hint="eastAsia"/>
        </w:rPr>
        <w:t xml:space="preserve">    int counts = 10000;</w:t>
      </w:r>
    </w:p>
    <w:p>
      <w:pPr>
        <w:pStyle w:val="34"/>
        <w:rPr>
          <w:rFonts w:hint="eastAsia"/>
        </w:rPr>
      </w:pPr>
    </w:p>
    <w:p>
      <w:pPr>
        <w:pStyle w:val="34"/>
        <w:rPr>
          <w:rFonts w:hint="eastAsia"/>
        </w:rPr>
      </w:pPr>
      <w:r>
        <w:rPr>
          <w:rFonts w:hint="eastAsia"/>
        </w:rPr>
        <w:t xml:space="preserve">    long start_timestamp = current_timestamp();</w:t>
      </w:r>
    </w:p>
    <w:p>
      <w:pPr>
        <w:pStyle w:val="34"/>
        <w:rPr>
          <w:rFonts w:hint="eastAsia"/>
        </w:rPr>
      </w:pPr>
    </w:p>
    <w:p>
      <w:pPr>
        <w:pStyle w:val="34"/>
        <w:rPr>
          <w:rFonts w:hint="eastAsia"/>
        </w:rPr>
      </w:pPr>
      <w:r>
        <w:rPr>
          <w:rFonts w:hint="eastAsia"/>
        </w:rPr>
        <w:t xml:space="preserve">    int i;</w:t>
      </w:r>
    </w:p>
    <w:p>
      <w:pPr>
        <w:pStyle w:val="34"/>
        <w:rPr>
          <w:rFonts w:hint="eastAsia"/>
        </w:rPr>
      </w:pPr>
      <w:r>
        <w:rPr>
          <w:rFonts w:hint="eastAsia"/>
        </w:rPr>
        <w:t xml:space="preserve">    for (i = 0; i &lt; counts; i++) {</w:t>
      </w:r>
    </w:p>
    <w:p>
      <w:pPr>
        <w:pStyle w:val="34"/>
        <w:rPr>
          <w:rFonts w:hint="eastAsia"/>
        </w:rPr>
      </w:pPr>
      <w:r>
        <w:rPr>
          <w:rFonts w:hint="eastAsia"/>
        </w:rPr>
        <w:t xml:space="preserve">        char *data = "</w:t>
      </w:r>
      <w:r>
        <w:rPr>
          <w:rFonts w:hint="eastAsia"/>
        </w:rPr>
        <w:t>abcabcabcabcabcabcabcabcabc</w:t>
      </w:r>
      <w:r>
        <w:rPr>
          <w:rFonts w:hint="eastAsia"/>
        </w:rPr>
        <w:t>";</w:t>
      </w:r>
    </w:p>
    <w:p>
      <w:pPr>
        <w:pStyle w:val="34"/>
        <w:rPr>
          <w:rFonts w:hint="eastAsia"/>
        </w:rPr>
      </w:pPr>
      <w:r>
        <w:rPr>
          <w:rFonts w:hint="eastAsia"/>
        </w:rPr>
        <w:t xml:space="preserve">        int l = api_digest(</w:t>
      </w:r>
      <w:r>
        <w:rPr>
          <w:rFonts w:hint="default"/>
        </w:rPr>
        <w:t>0, 0</w:t>
      </w:r>
      <w:r>
        <w:rPr>
          <w:rFonts w:hint="eastAsia"/>
        </w:rPr>
        <w:t>, data, strlen(data), out);</w:t>
      </w:r>
    </w:p>
    <w:p>
      <w:pPr>
        <w:pStyle w:val="34"/>
        <w:rPr>
          <w:rFonts w:hint="eastAsia"/>
        </w:rPr>
      </w:pPr>
      <w:r>
        <w:rPr>
          <w:rFonts w:hint="eastAsia"/>
        </w:rPr>
        <w:t xml:space="preserve">        Response *response = response__unpack(NULL, l, out);</w:t>
      </w:r>
    </w:p>
    <w:p>
      <w:pPr>
        <w:pStyle w:val="34"/>
        <w:rPr>
          <w:rFonts w:hint="eastAsia"/>
        </w:rPr>
      </w:pPr>
      <w:r>
        <w:rPr>
          <w:rFonts w:hint="eastAsia"/>
        </w:rPr>
        <w:t xml:space="preserve">        if (response-&gt;code != 0) errors++;</w:t>
      </w:r>
    </w:p>
    <w:p>
      <w:pPr>
        <w:pStyle w:val="34"/>
        <w:rPr>
          <w:rFonts w:hint="eastAsia"/>
        </w:rPr>
      </w:pPr>
      <w:r>
        <w:rPr>
          <w:rFonts w:hint="eastAsia"/>
        </w:rPr>
        <w:t xml:space="preserve">        response__free_unpacked(response, NULL);</w:t>
      </w:r>
    </w:p>
    <w:p>
      <w:pPr>
        <w:pStyle w:val="34"/>
        <w:rPr>
          <w:rFonts w:hint="eastAsia"/>
        </w:rPr>
      </w:pPr>
      <w:r>
        <w:rPr>
          <w:rFonts w:hint="eastAsia"/>
        </w:rPr>
        <w:t xml:space="preserve">    }</w:t>
      </w:r>
    </w:p>
    <w:p>
      <w:pPr>
        <w:pStyle w:val="34"/>
        <w:rPr>
          <w:rFonts w:hint="eastAsia"/>
        </w:rPr>
      </w:pPr>
    </w:p>
    <w:p>
      <w:pPr>
        <w:pStyle w:val="34"/>
        <w:rPr>
          <w:rFonts w:hint="eastAsia"/>
        </w:rPr>
      </w:pPr>
      <w:r>
        <w:rPr>
          <w:rFonts w:hint="eastAsia"/>
        </w:rPr>
        <w:t xml:space="preserve">    long stop_timestamp = current_timestamp();</w:t>
      </w:r>
    </w:p>
    <w:p>
      <w:pPr>
        <w:pStyle w:val="34"/>
        <w:rPr>
          <w:rFonts w:hint="eastAsia"/>
        </w:rPr>
      </w:pPr>
    </w:p>
    <w:p>
      <w:pPr>
        <w:pStyle w:val="34"/>
        <w:rPr>
          <w:rFonts w:hint="eastAsia"/>
        </w:rPr>
      </w:pPr>
      <w:r>
        <w:rPr>
          <w:rFonts w:hint="eastAsia"/>
        </w:rPr>
        <w:t xml:space="preserve">    printf("digest performance test result: \n");</w:t>
      </w:r>
    </w:p>
    <w:p>
      <w:pPr>
        <w:pStyle w:val="34"/>
        <w:rPr>
          <w:rFonts w:hint="eastAsia"/>
        </w:rPr>
      </w:pPr>
      <w:r>
        <w:rPr>
          <w:rFonts w:hint="eastAsia"/>
        </w:rPr>
        <w:t xml:space="preserve">    printf("errors: %d\n", errors);</w:t>
      </w:r>
    </w:p>
    <w:p>
      <w:pPr>
        <w:pStyle w:val="34"/>
        <w:rPr>
          <w:rFonts w:hint="eastAsia"/>
        </w:rPr>
      </w:pPr>
      <w:r>
        <w:rPr>
          <w:rFonts w:hint="eastAsia"/>
        </w:rPr>
        <w:t xml:space="preserve">    printf("counts: %d\n", counts);</w:t>
      </w:r>
    </w:p>
    <w:p>
      <w:pPr>
        <w:pStyle w:val="34"/>
      </w:pPr>
      <w:r>
        <w:rPr>
          <w:rFonts w:hint="eastAsia"/>
        </w:rPr>
        <w:t xml:space="preserve">    printf("time: %ld\n", stop_timestamp - start_timestamp);</w:t>
      </w:r>
    </w:p>
    <w:p>
      <w:pPr>
        <w:pStyle w:val="24"/>
      </w:pPr>
      <w:bookmarkStart w:id="23" w:name="_Toc678793273"/>
      <w:r>
        <w:t>测试数据</w:t>
      </w:r>
      <w:bookmarkEnd w:id="23"/>
    </w:p>
    <w:p>
      <w:pPr>
        <w:pStyle w:val="40"/>
        <w:numPr>
          <w:numId w:val="0"/>
        </w:numPr>
        <w:ind w:leftChars="0"/>
      </w:pPr>
      <w:bookmarkStart w:id="24" w:name="_Toc1045406447"/>
      <w:r>
        <w:t>4.1 加密卡层测试数据</w:t>
      </w:r>
      <w:bookmarkEnd w:id="24"/>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609</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7607</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8432</w:t>
      </w:r>
    </w:p>
    <w:p>
      <w:pPr>
        <w:ind w:left="0" w:leftChars="0" w:firstLine="0" w:firstLineChars="0"/>
        <w:rPr>
          <w:rFonts w:hint="eastAsia"/>
        </w:rPr>
      </w:pPr>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611</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7575</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8310</w:t>
      </w:r>
    </w:p>
    <w:p>
      <w:pPr>
        <w:ind w:left="0" w:leftChars="0" w:firstLine="0" w:firstLineChars="0"/>
        <w:rPr>
          <w:rFonts w:hint="eastAsia"/>
        </w:rPr>
      </w:pPr>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610</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7601</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pPr>
      <w:r>
        <w:rPr>
          <w:rFonts w:hint="eastAsia"/>
        </w:rPr>
        <w:t>time: 8339</w:t>
      </w:r>
    </w:p>
    <w:p/>
    <w:p>
      <w:r>
        <w:t>平均而言:</w:t>
      </w:r>
    </w:p>
    <w:p>
      <w:pPr>
        <w:numPr>
          <w:ilvl w:val="0"/>
          <w:numId w:val="5"/>
        </w:numPr>
        <w:ind w:left="420" w:leftChars="0" w:hanging="420" w:firstLineChars="0"/>
      </w:pPr>
      <w:r>
        <w:t>摘要: 16393.5 次每秒</w:t>
      </w:r>
    </w:p>
    <w:p>
      <w:pPr>
        <w:numPr>
          <w:ilvl w:val="0"/>
          <w:numId w:val="5"/>
        </w:numPr>
        <w:ind w:left="420" w:leftChars="0" w:hanging="420" w:firstLineChars="0"/>
      </w:pPr>
      <w:r>
        <w:t>签名: 1316.8 次每秒</w:t>
      </w:r>
    </w:p>
    <w:p>
      <w:pPr>
        <w:numPr>
          <w:ilvl w:val="0"/>
          <w:numId w:val="5"/>
        </w:numPr>
        <w:ind w:left="420" w:leftChars="0" w:hanging="420" w:firstLineChars="0"/>
      </w:pPr>
      <w:r>
        <w:t>验签: 1196.2 次每秒</w:t>
      </w:r>
    </w:p>
    <w:p>
      <w:pPr>
        <w:pStyle w:val="40"/>
        <w:numPr>
          <w:numId w:val="0"/>
        </w:numPr>
        <w:ind w:leftChars="0"/>
      </w:pPr>
      <w:bookmarkStart w:id="25" w:name="_Toc1582438622"/>
      <w:r>
        <w:t>4.2 protobuf 层测试数据</w:t>
      </w:r>
      <w:bookmarkEnd w:id="25"/>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657</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7627</w:t>
      </w:r>
    </w:p>
    <w:p>
      <w:pPr>
        <w:pStyle w:val="34"/>
        <w:rPr>
          <w:rFonts w:hint="eastAsia"/>
        </w:rPr>
      </w:pPr>
      <w:r>
        <w:rPr>
          <w:rFonts w:hint="eastAsia"/>
        </w:rPr>
        <w:t>verify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8469</w:t>
      </w:r>
    </w:p>
    <w:p>
      <w:pPr>
        <w:widowControl w:val="0"/>
        <w:numPr>
          <w:numId w:val="0"/>
        </w:numPr>
        <w:spacing w:line="320" w:lineRule="exact"/>
        <w:rPr>
          <w:rFonts w:hint="eastAsia"/>
        </w:rPr>
      </w:pPr>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645</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7607</w:t>
      </w:r>
    </w:p>
    <w:p>
      <w:pPr>
        <w:pStyle w:val="34"/>
        <w:rPr>
          <w:rFonts w:hint="eastAsia"/>
        </w:rPr>
      </w:pPr>
      <w:r>
        <w:rPr>
          <w:rFonts w:hint="eastAsia"/>
        </w:rPr>
        <w:t>verify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8497</w:t>
      </w:r>
    </w:p>
    <w:p>
      <w:pPr>
        <w:widowControl w:val="0"/>
        <w:numPr>
          <w:numId w:val="0"/>
        </w:numPr>
        <w:spacing w:line="320" w:lineRule="exact"/>
        <w:rPr>
          <w:rFonts w:hint="eastAsia"/>
        </w:rPr>
      </w:pPr>
    </w:p>
    <w:p>
      <w:pPr>
        <w:pStyle w:val="34"/>
        <w:rPr>
          <w:rFonts w:hint="eastAsia"/>
        </w:rPr>
      </w:pPr>
      <w:r>
        <w:rPr>
          <w:rFonts w:hint="eastAsia"/>
        </w:rPr>
        <w:t>digest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666</w:t>
      </w:r>
    </w:p>
    <w:p>
      <w:pPr>
        <w:pStyle w:val="34"/>
        <w:rPr>
          <w:rFonts w:hint="eastAsia"/>
        </w:rPr>
      </w:pPr>
      <w:r>
        <w:rPr>
          <w:rFonts w:hint="eastAsia"/>
        </w:rPr>
        <w:t>sign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7648</w:t>
      </w:r>
    </w:p>
    <w:p>
      <w:pPr>
        <w:pStyle w:val="34"/>
        <w:rPr>
          <w:rFonts w:hint="eastAsia"/>
        </w:rPr>
      </w:pPr>
      <w:r>
        <w:rPr>
          <w:rFonts w:hint="eastAsia"/>
        </w:rPr>
        <w:t>verify performance test result:</w:t>
      </w:r>
    </w:p>
    <w:p>
      <w:pPr>
        <w:pStyle w:val="34"/>
        <w:rPr>
          <w:rFonts w:hint="eastAsia"/>
        </w:rPr>
      </w:pPr>
      <w:r>
        <w:rPr>
          <w:rFonts w:hint="eastAsia"/>
        </w:rPr>
        <w:t>errors: 0</w:t>
      </w:r>
    </w:p>
    <w:p>
      <w:pPr>
        <w:pStyle w:val="34"/>
        <w:rPr>
          <w:rFonts w:hint="eastAsia"/>
        </w:rPr>
      </w:pPr>
      <w:r>
        <w:rPr>
          <w:rFonts w:hint="eastAsia"/>
        </w:rPr>
        <w:t>counts: 10000</w:t>
      </w:r>
    </w:p>
    <w:p>
      <w:pPr>
        <w:pStyle w:val="34"/>
        <w:rPr>
          <w:rFonts w:hint="eastAsia"/>
        </w:rPr>
      </w:pPr>
      <w:r>
        <w:rPr>
          <w:rFonts w:hint="eastAsia"/>
        </w:rPr>
        <w:t>time: 8536</w:t>
      </w:r>
    </w:p>
    <w:p>
      <w:pPr>
        <w:widowControl w:val="0"/>
        <w:numPr>
          <w:numId w:val="0"/>
        </w:numPr>
        <w:spacing w:line="320" w:lineRule="exact"/>
        <w:rPr>
          <w:rFonts w:hint="eastAsia"/>
        </w:rPr>
      </w:pPr>
    </w:p>
    <w:p>
      <w:r>
        <w:t>平均而言:</w:t>
      </w:r>
    </w:p>
    <w:p>
      <w:pPr>
        <w:numPr>
          <w:ilvl w:val="0"/>
          <w:numId w:val="5"/>
        </w:numPr>
        <w:ind w:left="420" w:leftChars="0" w:hanging="420" w:firstLineChars="0"/>
      </w:pPr>
      <w:r>
        <w:t xml:space="preserve">摘要: </w:t>
      </w:r>
      <w:r>
        <w:t>15246</w:t>
      </w:r>
      <w:r>
        <w:t>.5 次每秒</w:t>
      </w:r>
    </w:p>
    <w:p>
      <w:pPr>
        <w:numPr>
          <w:ilvl w:val="0"/>
          <w:numId w:val="5"/>
        </w:numPr>
        <w:ind w:left="420" w:leftChars="0" w:hanging="420" w:firstLineChars="0"/>
      </w:pPr>
      <w:r>
        <w:t>签名: 131</w:t>
      </w:r>
      <w:r>
        <w:t>1</w:t>
      </w:r>
      <w:r>
        <w:t>.</w:t>
      </w:r>
      <w:r>
        <w:t>1</w:t>
      </w:r>
      <w:r>
        <w:t xml:space="preserve"> 次每秒</w:t>
      </w:r>
    </w:p>
    <w:p>
      <w:pPr>
        <w:numPr>
          <w:ilvl w:val="0"/>
          <w:numId w:val="5"/>
        </w:numPr>
        <w:ind w:left="420" w:leftChars="0" w:hanging="420" w:firstLineChars="0"/>
        <w:rPr>
          <w:rFonts w:hint="eastAsia"/>
        </w:rPr>
      </w:pPr>
      <w:r>
        <w:t xml:space="preserve">验签: </w:t>
      </w:r>
      <w:r>
        <w:t>1176</w:t>
      </w:r>
      <w:r>
        <w:t>.</w:t>
      </w:r>
      <w:r>
        <w:t>4</w:t>
      </w:r>
      <w:r>
        <w:t xml:space="preserve"> 次每秒</w:t>
      </w:r>
    </w:p>
    <w:p>
      <w:pPr>
        <w:pStyle w:val="24"/>
      </w:pPr>
      <w:bookmarkStart w:id="26" w:name="_Toc1608435506"/>
      <w:r>
        <w:t>结论</w:t>
      </w:r>
      <w:bookmarkEnd w:id="26"/>
    </w:p>
    <w:p>
      <w:pPr>
        <w:rPr>
          <w:rFonts w:hint="default"/>
        </w:rPr>
      </w:pPr>
      <w:r>
        <w:rPr>
          <w:rFonts w:hint="default"/>
        </w:rPr>
        <w:t>加密卡层性能数据如下:</w:t>
      </w:r>
    </w:p>
    <w:p>
      <w:pPr>
        <w:numPr>
          <w:ilvl w:val="0"/>
          <w:numId w:val="5"/>
        </w:numPr>
        <w:ind w:left="420" w:leftChars="0" w:hanging="420" w:firstLineChars="0"/>
      </w:pPr>
      <w:r>
        <w:t>摘要: 16393.5 次每秒</w:t>
      </w:r>
    </w:p>
    <w:p>
      <w:pPr>
        <w:numPr>
          <w:ilvl w:val="0"/>
          <w:numId w:val="5"/>
        </w:numPr>
        <w:ind w:left="420" w:leftChars="0" w:hanging="420" w:firstLineChars="0"/>
      </w:pPr>
      <w:r>
        <w:t>签名: 1316.8 次每秒</w:t>
      </w:r>
    </w:p>
    <w:p>
      <w:pPr>
        <w:numPr>
          <w:ilvl w:val="0"/>
          <w:numId w:val="5"/>
        </w:numPr>
        <w:ind w:left="420" w:leftChars="0" w:hanging="420" w:firstLineChars="0"/>
      </w:pPr>
      <w:r>
        <w:t>验签: 1196.2 次每秒</w:t>
      </w:r>
    </w:p>
    <w:p>
      <w:pPr>
        <w:rPr>
          <w:rFonts w:hint="default"/>
        </w:rPr>
      </w:pPr>
      <w:r>
        <w:rPr>
          <w:rFonts w:hint="default"/>
        </w:rPr>
        <w:t>protobuf 层性能数据如下:</w:t>
      </w:r>
    </w:p>
    <w:p>
      <w:pPr>
        <w:numPr>
          <w:ilvl w:val="0"/>
          <w:numId w:val="5"/>
        </w:numPr>
        <w:ind w:left="420" w:leftChars="0" w:hanging="420" w:firstLineChars="0"/>
      </w:pPr>
      <w:r>
        <w:t>摘要: 15246.5 次每秒</w:t>
      </w:r>
    </w:p>
    <w:p>
      <w:pPr>
        <w:numPr>
          <w:ilvl w:val="0"/>
          <w:numId w:val="5"/>
        </w:numPr>
        <w:ind w:left="420" w:leftChars="0" w:hanging="420" w:firstLineChars="0"/>
      </w:pPr>
      <w:r>
        <w:t>签名: 1311.1 次每秒</w:t>
      </w:r>
    </w:p>
    <w:p>
      <w:pPr>
        <w:numPr>
          <w:ilvl w:val="0"/>
          <w:numId w:val="5"/>
        </w:numPr>
        <w:ind w:left="420" w:leftChars="0" w:hanging="420" w:firstLineChars="0"/>
        <w:rPr>
          <w:rFonts w:hint="eastAsia"/>
        </w:rPr>
      </w:pPr>
      <w:r>
        <w:t>验签: 1176.4 次每秒</w:t>
      </w:r>
    </w:p>
    <w:p>
      <w:pPr>
        <w:rPr>
          <w:rFonts w:hint="default"/>
        </w:rPr>
      </w:pPr>
      <w:r>
        <w:rPr>
          <w:rFonts w:hint="default"/>
        </w:rPr>
        <w:t>经过 protobuf 层封装后性能损耗率如下:</w:t>
      </w:r>
    </w:p>
    <w:p>
      <w:pPr>
        <w:numPr>
          <w:ilvl w:val="0"/>
          <w:numId w:val="5"/>
        </w:numPr>
        <w:ind w:left="420" w:leftChars="0" w:hanging="420" w:firstLineChars="0"/>
      </w:pPr>
      <w:r>
        <w:t xml:space="preserve">摘要: </w:t>
      </w:r>
      <w:r>
        <w:rPr>
          <w:rFonts w:hint="eastAsia"/>
        </w:rPr>
        <w:t>(16393.5 - 15246.5) / 16393.5</w:t>
      </w:r>
      <w:r>
        <w:rPr>
          <w:rFonts w:hint="default"/>
        </w:rPr>
        <w:t xml:space="preserve"> = 0.07 = 7%</w:t>
      </w:r>
    </w:p>
    <w:p>
      <w:pPr>
        <w:numPr>
          <w:ilvl w:val="0"/>
          <w:numId w:val="5"/>
        </w:numPr>
        <w:ind w:left="420" w:leftChars="0" w:hanging="420" w:firstLineChars="0"/>
      </w:pPr>
      <w:r>
        <w:t xml:space="preserve">签名: </w:t>
      </w:r>
      <w:r>
        <w:rPr>
          <w:rFonts w:hint="eastAsia"/>
        </w:rPr>
        <w:t>(1316.8 - 1311.1) / 1316.8</w:t>
      </w:r>
      <w:r>
        <w:rPr>
          <w:rFonts w:hint="default"/>
        </w:rPr>
        <w:t xml:space="preserve"> = 0.0043 = 0.43%</w:t>
      </w:r>
    </w:p>
    <w:p>
      <w:pPr>
        <w:numPr>
          <w:ilvl w:val="0"/>
          <w:numId w:val="5"/>
        </w:numPr>
        <w:ind w:left="420" w:leftChars="0" w:hanging="420" w:firstLineChars="0"/>
        <w:rPr>
          <w:rFonts w:hint="eastAsia"/>
        </w:rPr>
      </w:pPr>
      <w:r>
        <w:t xml:space="preserve">验签: </w:t>
      </w:r>
      <w:r>
        <w:rPr>
          <w:rFonts w:hint="eastAsia"/>
        </w:rPr>
        <w:t>(1196.2 - 1176.4) / 1196.2</w:t>
      </w:r>
      <w:r>
        <w:rPr>
          <w:rFonts w:hint="default"/>
        </w:rPr>
        <w:t xml:space="preserve"> = 0.01655 = 1.655%</w:t>
      </w:r>
    </w:p>
    <w:p>
      <w:pPr>
        <w:rPr>
          <w:rFonts w:hint="default"/>
        </w:rPr>
      </w:pPr>
    </w:p>
    <w:p>
      <w:pPr>
        <w:rPr>
          <w:rFonts w:hint="default"/>
        </w:rPr>
      </w:pPr>
      <w:r>
        <w:rPr>
          <w:rFonts w:hint="default"/>
        </w:rPr>
        <w:t>综合而知，经过 C 语言 protobuf 对加密卡进行封装之后，存在一定的性能损耗，但损耗值在可接受范围之内。而经过 protobuf 进行封装之后，java 或者其他语言调用加密卡将更加简单。</w:t>
      </w:r>
    </w:p>
    <w:p>
      <w:pPr>
        <w:rPr>
          <w:rFonts w:hint="default"/>
        </w:rPr>
      </w:pPr>
      <w:r>
        <w:rPr>
          <w:rFonts w:hint="default"/>
        </w:rPr>
        <w:t>然而实际测试的性能，与厂商声称的性能存在一定的差距。该差距并不是因为对加密卡进行封装而产生的，原因可能如下:</w:t>
      </w:r>
    </w:p>
    <w:p>
      <w:pPr>
        <w:rPr>
          <w:rFonts w:hint="default"/>
        </w:rPr>
      </w:pPr>
      <w:r>
        <w:rPr>
          <w:rFonts w:hint="default"/>
        </w:rPr>
        <w:t>1) 可能实际上加密卡并没有达到其声称的性能。</w:t>
      </w:r>
    </w:p>
    <w:p>
      <w:pPr>
        <w:rPr>
          <w:rFonts w:hint="default"/>
        </w:rPr>
      </w:pPr>
      <w:r>
        <w:rPr>
          <w:rFonts w:hint="default"/>
        </w:rPr>
        <w:t>2) 硬件配置或许还不够高，可能比加密卡厂商测试用的硬件配置低。</w:t>
      </w:r>
    </w:p>
    <w:p>
      <w:pPr>
        <w:rPr>
          <w:rFonts w:hint="default"/>
        </w:rPr>
      </w:pPr>
      <w:r>
        <w:rPr>
          <w:rFonts w:hint="default"/>
        </w:rPr>
        <w:t>3) 测试方法不同，比如可能加密卡厂商能够直接对芯片进行测试，而不需要经过操作系统进行处理。</w:t>
      </w:r>
    </w:p>
    <w:p>
      <w:pPr>
        <w:rPr>
          <w:rFonts w:hint="default"/>
        </w:rPr>
      </w:pPr>
    </w:p>
    <w:sectPr>
      <w:footerReference r:id="rId11" w:type="default"/>
      <w:pgSz w:w="11906" w:h="16838"/>
      <w:pgMar w:top="1134" w:right="1134" w:bottom="1134" w:left="1134" w:header="397" w:footer="567" w:gutter="0"/>
      <w:pgNumType w:start="1"/>
      <w:cols w:space="720"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幼圆">
    <w:altName w:val="苹方-简"/>
    <w:panose1 w:val="02010509060101010101"/>
    <w:charset w:val="00"/>
    <w:family w:val="modern"/>
    <w:pitch w:val="default"/>
    <w:sig w:usb0="00000000" w:usb1="00000000" w:usb2="00000010" w:usb3="00000000" w:csb0="00040000" w:csb1="00000000"/>
  </w:font>
  <w:font w:name="黑体">
    <w:altName w:val="HYZhongHeiKW"/>
    <w:panose1 w:val="02010609060101010101"/>
    <w:charset w:val="00"/>
    <w:family w:val="modern"/>
    <w:pitch w:val="default"/>
    <w:sig w:usb0="00000000" w:usb1="00000000" w:usb2="00000016" w:usb3="00000000" w:csb0="00040001" w:csb1="00000000"/>
  </w:font>
  <w:font w:name="仿宋_GB2312">
    <w:altName w:val="HYFangSongKW"/>
    <w:panose1 w:val="00000000000000000000"/>
    <w:charset w:val="00"/>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altName w:val="HYKaiTiKW"/>
    <w:panose1 w:val="02010609060101010101"/>
    <w:charset w:val="00"/>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方正小标宋简体">
    <w:altName w:val="HYShuSongErKW"/>
    <w:panose1 w:val="00000000000000000000"/>
    <w:charset w:val="00"/>
    <w:family w:val="auto"/>
    <w:pitch w:val="default"/>
    <w:sig w:usb0="00000000" w:usb1="00000000" w:usb2="00000010" w:usb3="00000000" w:csb0="00140000" w:csb1="00000000"/>
  </w:font>
  <w:font w:name="Arial">
    <w:panose1 w:val="020B0604020202090204"/>
    <w:charset w:val="00"/>
    <w:family w:val="swiss"/>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楷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幼圆">
    <w:altName w:val="苹方-简"/>
    <w:panose1 w:val="00000000000000000000"/>
    <w:charset w:val="86"/>
    <w:family w:val="modern"/>
    <w:pitch w:val="default"/>
    <w:sig w:usb0="00000000" w:usb1="00000000" w:usb2="00000010" w:usb3="00000000" w:csb0="00040000" w:csb1="00000000"/>
  </w:font>
  <w:font w:name="黑体">
    <w:altName w:val="HYZhongHeiKW"/>
    <w:panose1 w:val="00000000000000000000"/>
    <w:charset w:val="88"/>
    <w:family w:val="auto"/>
    <w:pitch w:val="default"/>
    <w:sig w:usb0="00000000" w:usb1="00000000" w:usb2="00000016" w:usb3="00000000" w:csb0="00140001" w:csb1="00000000"/>
  </w:font>
  <w:font w:name="Consolas">
    <w:altName w:val="苹方-简"/>
    <w:panose1 w:val="020B0609020204030204"/>
    <w:charset w:val="00"/>
    <w:family w:val="auto"/>
    <w:pitch w:val="default"/>
    <w:sig w:usb0="00000000" w:usb1="00000000" w:usb2="00000009" w:usb3="00000000" w:csb0="0000019F" w:csb1="00000000"/>
  </w:font>
  <w:font w:name="楷体">
    <w:altName w:val="HYKaiTiKW"/>
    <w:panose1 w:val="00000000000000000000"/>
    <w:charset w:val="86"/>
    <w:family w:val="auto"/>
    <w:pitch w:val="default"/>
    <w:sig w:usb0="00000000" w:usb1="00000000" w:usb2="00000016" w:usb3="00000000" w:csb0="00040001" w:csb1="00000000"/>
  </w:font>
  <w:font w:name="Hiragino Sans CNS">
    <w:panose1 w:val="020B0300000000000000"/>
    <w:charset w:val="86"/>
    <w:family w:val="auto"/>
    <w:pitch w:val="default"/>
    <w:sig w:usb0="A00002FF" w:usb1="28CFFDFA" w:usb2="00000016" w:usb3="00000000" w:csb0="00120005" w:csb1="00000000"/>
  </w:font>
  <w:font w:name="Menlo">
    <w:panose1 w:val="020B0609030804020204"/>
    <w:charset w:val="00"/>
    <w:family w:val="auto"/>
    <w:pitch w:val="default"/>
    <w:sig w:usb0="E60022FF" w:usb1="D200F9FB" w:usb2="02000028" w:usb3="00000000" w:csb0="600001DF" w:csb1="FFDF0000"/>
  </w:font>
  <w:font w:name="TimesNewRomanPS">
    <w:altName w:val="苹方-简"/>
    <w:panose1 w:val="00000000000000000000"/>
    <w:charset w:val="00"/>
    <w:family w:val="auto"/>
    <w:pitch w:val="default"/>
    <w:sig w:usb0="00000000" w:usb1="00000000" w:usb2="00000000" w:usb3="00000000" w:csb0="00000000" w:csb1="00000000"/>
  </w:font>
  <w:font w:name="HYZhongHeiKW">
    <w:panose1 w:val="00020600040101010101"/>
    <w:charset w:val="86"/>
    <w:family w:val="auto"/>
    <w:pitch w:val="default"/>
    <w:sig w:usb0="A00002BF" w:usb1="18EF7CFA" w:usb2="00000016" w:usb3="00000000" w:csb0="00040000" w:csb1="00000000"/>
  </w:font>
  <w:font w:name="HYKaiTi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HYFangSong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黑体">
    <w:altName w:val="HYZhongHeiKW"/>
    <w:panose1 w:val="02010609060101010101"/>
    <w:charset w:val="86"/>
    <w:family w:val="modern"/>
    <w:pitch w:val="default"/>
    <w:sig w:usb0="00000000" w:usb1="00000000" w:usb2="00000016" w:usb3="00000000" w:csb0="00040001" w:csb1="00000000"/>
  </w:font>
  <w:font w:name="MS Mincho">
    <w:altName w:val="Hiragino Sans"/>
    <w:panose1 w:val="02020609040205080304"/>
    <w:charset w:val="80"/>
    <w:family w:val="auto"/>
    <w:pitch w:val="default"/>
    <w:sig w:usb0="00000000" w:usb1="00000000" w:usb2="08000012" w:usb3="00000000" w:csb0="0002009F" w:csb1="00000000"/>
  </w:font>
  <w:font w:name="Courier">
    <w:altName w:val="苹方-简"/>
    <w:panose1 w:val="02000500000000000000"/>
    <w:charset w:val="00"/>
    <w:family w:val="auto"/>
    <w:pitch w:val="default"/>
    <w:sig w:usb0="00000000" w:usb1="00000000" w:usb2="00000000" w:usb3="00000000" w:csb0="00000001" w:csb1="00000000"/>
  </w:font>
  <w:font w:name="Hiragino Sans">
    <w:panose1 w:val="020B0300000000000000"/>
    <w:charset w:val="86"/>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Hiragino Sans CNS">
    <w:panose1 w:val="020B0300000000000000"/>
    <w:charset w:val="88"/>
    <w:family w:val="auto"/>
    <w:pitch w:val="default"/>
    <w:sig w:usb0="A00002FF" w:usb1="28CFFDFA" w:usb2="00000016" w:usb3="00000000" w:csb0="00120005" w:csb1="00000000"/>
  </w:font>
  <w:font w:name="华文细黑">
    <w:altName w:val="黑体-简"/>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2"/>
        <w:tab w:val="clear" w:pos="8306"/>
      </w:tabs>
      <w:ind w:right="84"/>
      <w:rPr>
        <w:color w:val="7F7F7F"/>
      </w:rPr>
    </w:pPr>
    <w:r>
      <w:rPr>
        <w:rFonts w:hint="eastAsia"/>
        <w:color w:val="7F7F7F"/>
      </w:rPr>
      <w:t>北京大兴区大族广场T1座2505</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color w:val="7F7F7F"/>
      </w:rPr>
      <w:t>www.yunjingit.com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2"/>
        <w:tab w:val="clear" w:pos="8306"/>
      </w:tabs>
      <w:ind w:right="84"/>
      <w:rPr>
        <w:color w:val="7F7F7F"/>
      </w:rPr>
    </w:pPr>
    <w:r>
      <w:rPr>
        <w:rFonts w:hint="eastAsia"/>
        <w:color w:val="7F7F7F"/>
      </w:rPr>
      <w:t>北京大兴区大族广场T1座2505</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color w:val="7F7F7F"/>
      </w:rPr>
      <w:t>www.yunjingit.com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2"/>
        <w:tab w:val="clear" w:pos="8306"/>
      </w:tabs>
      <w:ind w:right="84"/>
      <w:rPr>
        <w:color w:val="7F7F7F"/>
      </w:rPr>
    </w:pPr>
    <w:r>
      <w:rPr>
        <w:rFonts w:hint="eastAsia"/>
        <w:color w:val="7F7F7F"/>
      </w:rPr>
      <w:t>北京大兴区大族广场T1座2505</w:t>
    </w:r>
    <w:r>
      <w:rPr>
        <w:rFonts w:hint="eastAsia"/>
      </w:rPr>
      <w:t xml:space="preserve"> </w:t>
    </w:r>
    <w:r>
      <w:t xml:space="preserve">                     </w:t>
    </w:r>
    <w:r>
      <w:rPr>
        <w:rFonts w:hint="eastAsia"/>
      </w:rPr>
      <w:t xml:space="preserve">  </w:t>
    </w:r>
    <w:r>
      <w:t xml:space="preserve">  </w:t>
    </w:r>
    <w:r>
      <w:fldChar w:fldCharType="begin"/>
    </w:r>
    <w:r>
      <w:instrText xml:space="preserve">PAGE   \* MERGEFORMAT</w:instrText>
    </w:r>
    <w:r>
      <w:fldChar w:fldCharType="separate"/>
    </w:r>
    <w:r>
      <w:rPr>
        <w:lang w:val="zh-CN"/>
      </w:rPr>
      <w:t>I</w:t>
    </w:r>
    <w:r>
      <w:fldChar w:fldCharType="end"/>
    </w:r>
    <w:r>
      <w:rPr>
        <w:rFonts w:hint="eastAsia"/>
      </w:rPr>
      <w:t xml:space="preserve"> </w:t>
    </w:r>
    <w:r>
      <w:t xml:space="preserve">      </w:t>
    </w:r>
    <w:r>
      <w:rPr>
        <w:rFonts w:hint="eastAsia"/>
      </w:rPr>
      <w:t xml:space="preserve">   </w:t>
    </w:r>
    <w:r>
      <w:t xml:space="preserve">                       </w:t>
    </w:r>
    <w:r>
      <w:rPr>
        <w:rFonts w:hint="eastAsia"/>
      </w:rPr>
      <w:t xml:space="preserve">  </w:t>
    </w:r>
    <w:r>
      <w:rPr>
        <w:color w:val="7F7F7F"/>
      </w:rPr>
      <w:t>www.yunjingit.com</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222"/>
        <w:tab w:val="clear" w:pos="8306"/>
      </w:tabs>
      <w:ind w:right="84"/>
      <w:rPr>
        <w:color w:val="7F7F7F"/>
      </w:rPr>
    </w:pPr>
    <w:r>
      <w:rPr>
        <w:rFonts w:hint="eastAsia"/>
        <w:color w:val="7F7F7F"/>
      </w:rPr>
      <w:t>北京大兴区大族广场T1座2505</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fldChar w:fldCharType="begin"/>
    </w:r>
    <w:r>
      <w:instrText xml:space="preserve">PAGE   \* MERGEFORMAT</w:instrText>
    </w:r>
    <w:r>
      <w:fldChar w:fldCharType="separate"/>
    </w:r>
    <w:r>
      <w:rPr>
        <w:lang w:val="zh-CN"/>
      </w:rPr>
      <w:t>7</w:t>
    </w:r>
    <w:r>
      <w:fldChar w:fldCharType="end"/>
    </w:r>
    <w:r>
      <w:rPr>
        <w:rFonts w:hint="eastAsia"/>
      </w:rPr>
      <w:t xml:space="preserve"> </w:t>
    </w:r>
    <w:r>
      <w:t xml:space="preserve">  </w:t>
    </w:r>
    <w:r>
      <w:rPr>
        <w:rFonts w:hint="eastAsia"/>
      </w:rPr>
      <w:t xml:space="preserve">   </w:t>
    </w:r>
    <w:r>
      <w:t xml:space="preserve">                           </w:t>
    </w:r>
    <w:r>
      <w:rPr>
        <w:rFonts w:hint="eastAsia"/>
      </w:rPr>
      <w:t xml:space="preserve">  </w:t>
    </w:r>
    <w:r>
      <w:rPr>
        <w:color w:val="7F7F7F"/>
      </w:rPr>
      <w:t>www.yunjingit.com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rPr>
        <w:sz w:val="20"/>
      </w:rPr>
    </w:pPr>
    <w:r>
      <w:drawing>
        <wp:inline distT="0" distB="0" distL="114300" distR="114300">
          <wp:extent cx="643890" cy="3048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a:stretch>
                    <a:fillRect/>
                  </a:stretch>
                </pic:blipFill>
                <pic:spPr>
                  <a:xfrm>
                    <a:off x="0" y="0"/>
                    <a:ext cx="643890" cy="304800"/>
                  </a:xfrm>
                  <a:prstGeom prst="rect">
                    <a:avLst/>
                  </a:prstGeom>
                  <a:noFill/>
                  <a:ln w="9525">
                    <a:noFill/>
                  </a:ln>
                </pic:spPr>
              </pic:pic>
            </a:graphicData>
          </a:graphic>
        </wp:inline>
      </w:drawing>
    </w:r>
    <w:r>
      <w:rPr>
        <w:rFonts w:hint="eastAsia"/>
        <w:sz w:val="8"/>
      </w:rPr>
      <w:t xml:space="preserve"> </w:t>
    </w:r>
    <w:r>
      <w:rPr>
        <w:sz w:val="8"/>
      </w:rPr>
      <w:t xml:space="preserve">                                                                                                                                                                        </w:t>
    </w:r>
    <w:r>
      <w:rPr>
        <w:rFonts w:hint="eastAsia"/>
        <w:sz w:val="18"/>
        <w:szCs w:val="18"/>
      </w:rPr>
      <w:t>北京云京科技有限公司</w:t>
    </w:r>
  </w:p>
  <w:p>
    <w:pPr>
      <w:pStyle w:val="10"/>
      <w:pBdr>
        <w:bottom w:val="single" w:color="auto" w:sz="4" w:space="0"/>
      </w:pBdr>
      <w:rPr>
        <w:sz w:val="8"/>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377B5"/>
    <w:multiLevelType w:val="singleLevel"/>
    <w:tmpl w:val="372377B5"/>
    <w:lvl w:ilvl="0" w:tentative="0">
      <w:start w:val="1"/>
      <w:numFmt w:val="decimal"/>
      <w:pStyle w:val="42"/>
      <w:lvlText w:val="%1)"/>
      <w:lvlJc w:val="left"/>
      <w:pPr>
        <w:ind w:left="0" w:firstLine="0"/>
      </w:pPr>
      <w:rPr>
        <w:rFonts w:hint="default"/>
      </w:rPr>
    </w:lvl>
  </w:abstractNum>
  <w:abstractNum w:abstractNumId="1">
    <w:nsid w:val="5B86769C"/>
    <w:multiLevelType w:val="multilevel"/>
    <w:tmpl w:val="5B86769C"/>
    <w:lvl w:ilvl="0" w:tentative="0">
      <w:start w:val="1"/>
      <w:numFmt w:val="decimal"/>
      <w:pStyle w:val="2"/>
      <w:lvlText w:val="%1"/>
      <w:lvlJc w:val="left"/>
      <w:pPr>
        <w:ind w:left="425" w:hanging="425"/>
      </w:pPr>
      <w:rPr>
        <w:rFonts w:hint="eastAsia"/>
      </w:rPr>
    </w:lvl>
    <w:lvl w:ilvl="1" w:tentative="0">
      <w:start w:val="1"/>
      <w:numFmt w:val="decimal"/>
      <w:pStyle w:val="3"/>
      <w:suff w:val="space"/>
      <w:lvlText w:val="%1.%2"/>
      <w:lvlJc w:val="left"/>
      <w:pPr>
        <w:ind w:left="567"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16"/>
        <w:szCs w:val="0"/>
        <w:u w:val="none" w:color="000000"/>
        <w:shd w:val="clear" w:color="000000" w:fill="000000"/>
        <w:vertAlign w:val="baseline"/>
        <w:lang w:val="zh-CN" w:eastAsia="zh-CN" w:bidi="zh-CN"/>
      </w:rPr>
    </w:lvl>
    <w:lvl w:ilvl="2" w:tentative="0">
      <w:start w:val="1"/>
      <w:numFmt w:val="decimal"/>
      <w:pStyle w:val="4"/>
      <w:suff w:val="space"/>
      <w:lvlText w:val="%1.%2.%3"/>
      <w:lvlJc w:val="left"/>
      <w:pPr>
        <w:ind w:left="567" w:hanging="567"/>
      </w:pPr>
      <w:rPr>
        <w:rFonts w:hint="eastAsia" w:eastAsia="宋体"/>
        <w:b w:val="0"/>
        <w:i w:val="0"/>
        <w:sz w:val="28"/>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C6F88CB"/>
    <w:multiLevelType w:val="singleLevel"/>
    <w:tmpl w:val="5C6F88CB"/>
    <w:lvl w:ilvl="0" w:tentative="0">
      <w:start w:val="1"/>
      <w:numFmt w:val="bullet"/>
      <w:pStyle w:val="6"/>
      <w:lvlText w:val=""/>
      <w:lvlJc w:val="left"/>
      <w:pPr>
        <w:tabs>
          <w:tab w:val="left" w:pos="780"/>
        </w:tabs>
        <w:ind w:left="780" w:hanging="360"/>
      </w:pPr>
      <w:rPr>
        <w:rFonts w:hint="default" w:ascii="DejaVu Sans" w:hAnsi="DejaVu Sans"/>
      </w:rPr>
    </w:lvl>
  </w:abstractNum>
  <w:abstractNum w:abstractNumId="3">
    <w:nsid w:val="5C6F9240"/>
    <w:multiLevelType w:val="singleLevel"/>
    <w:tmpl w:val="5C6F9240"/>
    <w:lvl w:ilvl="0" w:tentative="0">
      <w:start w:val="1"/>
      <w:numFmt w:val="bullet"/>
      <w:lvlText w:val=""/>
      <w:lvlJc w:val="left"/>
      <w:pPr>
        <w:ind w:left="420" w:leftChars="0" w:hanging="420" w:firstLineChars="0"/>
      </w:pPr>
      <w:rPr>
        <w:rFonts w:hint="default" w:ascii="Wingdings" w:hAnsi="Wingdings"/>
      </w:rPr>
    </w:lvl>
  </w:abstractNum>
  <w:abstractNum w:abstractNumId="4">
    <w:nsid w:val="5C6F95C1"/>
    <w:multiLevelType w:val="singleLevel"/>
    <w:tmpl w:val="5C6F95C1"/>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0"/>
  <w:bordersDoNotSurroundFooter w:val="0"/>
  <w:attachedTemplate r:id="rId1"/>
  <w:documentProtection w:enforcement="0"/>
  <w:defaultTabStop w:val="420"/>
  <w:hyphenationZone w:val="360"/>
  <w:drawingGridHorizontalSpacing w:val="11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2E27"/>
    <w:rsid w:val="00002222"/>
    <w:rsid w:val="00004323"/>
    <w:rsid w:val="00005833"/>
    <w:rsid w:val="00007F74"/>
    <w:rsid w:val="000109BE"/>
    <w:rsid w:val="000110A4"/>
    <w:rsid w:val="00012930"/>
    <w:rsid w:val="00015845"/>
    <w:rsid w:val="0001798B"/>
    <w:rsid w:val="00020113"/>
    <w:rsid w:val="00022DEC"/>
    <w:rsid w:val="00023F7A"/>
    <w:rsid w:val="000241FF"/>
    <w:rsid w:val="000261E1"/>
    <w:rsid w:val="000274CD"/>
    <w:rsid w:val="000275D2"/>
    <w:rsid w:val="00030774"/>
    <w:rsid w:val="00032B87"/>
    <w:rsid w:val="00033A6A"/>
    <w:rsid w:val="000347DF"/>
    <w:rsid w:val="00035A3C"/>
    <w:rsid w:val="00037CEB"/>
    <w:rsid w:val="00040064"/>
    <w:rsid w:val="000409D8"/>
    <w:rsid w:val="0004411C"/>
    <w:rsid w:val="00045631"/>
    <w:rsid w:val="00045E27"/>
    <w:rsid w:val="00046464"/>
    <w:rsid w:val="000477D3"/>
    <w:rsid w:val="00047E2B"/>
    <w:rsid w:val="00050B6B"/>
    <w:rsid w:val="000524B1"/>
    <w:rsid w:val="00052E5A"/>
    <w:rsid w:val="0005569B"/>
    <w:rsid w:val="000568A3"/>
    <w:rsid w:val="00064A80"/>
    <w:rsid w:val="00065988"/>
    <w:rsid w:val="0006758C"/>
    <w:rsid w:val="00073E52"/>
    <w:rsid w:val="00076205"/>
    <w:rsid w:val="00076E6B"/>
    <w:rsid w:val="00077FF6"/>
    <w:rsid w:val="00081E06"/>
    <w:rsid w:val="00081E72"/>
    <w:rsid w:val="00082251"/>
    <w:rsid w:val="00083B94"/>
    <w:rsid w:val="00083D70"/>
    <w:rsid w:val="000861F0"/>
    <w:rsid w:val="00086ACE"/>
    <w:rsid w:val="00090F48"/>
    <w:rsid w:val="000934FE"/>
    <w:rsid w:val="00097FC4"/>
    <w:rsid w:val="000A556D"/>
    <w:rsid w:val="000A70AF"/>
    <w:rsid w:val="000B2DFE"/>
    <w:rsid w:val="000B4E59"/>
    <w:rsid w:val="000C2254"/>
    <w:rsid w:val="000C691C"/>
    <w:rsid w:val="000C79C9"/>
    <w:rsid w:val="000D1443"/>
    <w:rsid w:val="000E0B1C"/>
    <w:rsid w:val="000E20AE"/>
    <w:rsid w:val="000E7EF8"/>
    <w:rsid w:val="000F0C2D"/>
    <w:rsid w:val="000F1621"/>
    <w:rsid w:val="000F3321"/>
    <w:rsid w:val="000F5FCD"/>
    <w:rsid w:val="00101A41"/>
    <w:rsid w:val="00106529"/>
    <w:rsid w:val="00106864"/>
    <w:rsid w:val="0011084A"/>
    <w:rsid w:val="001108CB"/>
    <w:rsid w:val="001114EB"/>
    <w:rsid w:val="00111B1D"/>
    <w:rsid w:val="00111C44"/>
    <w:rsid w:val="00120E4F"/>
    <w:rsid w:val="00121216"/>
    <w:rsid w:val="001226D0"/>
    <w:rsid w:val="001260E9"/>
    <w:rsid w:val="0012697B"/>
    <w:rsid w:val="00132FE5"/>
    <w:rsid w:val="00134878"/>
    <w:rsid w:val="00135E28"/>
    <w:rsid w:val="0013773A"/>
    <w:rsid w:val="00137767"/>
    <w:rsid w:val="001419BB"/>
    <w:rsid w:val="00142199"/>
    <w:rsid w:val="0014309E"/>
    <w:rsid w:val="001438B2"/>
    <w:rsid w:val="001456CC"/>
    <w:rsid w:val="00145C38"/>
    <w:rsid w:val="00145D46"/>
    <w:rsid w:val="00153518"/>
    <w:rsid w:val="0016063A"/>
    <w:rsid w:val="00162EAA"/>
    <w:rsid w:val="0016371E"/>
    <w:rsid w:val="00163DCD"/>
    <w:rsid w:val="00166260"/>
    <w:rsid w:val="00166949"/>
    <w:rsid w:val="001670EC"/>
    <w:rsid w:val="001704D2"/>
    <w:rsid w:val="00171480"/>
    <w:rsid w:val="00172FD2"/>
    <w:rsid w:val="00173243"/>
    <w:rsid w:val="00174A03"/>
    <w:rsid w:val="001756E9"/>
    <w:rsid w:val="00182C9E"/>
    <w:rsid w:val="00182E79"/>
    <w:rsid w:val="001841E0"/>
    <w:rsid w:val="00185277"/>
    <w:rsid w:val="00186654"/>
    <w:rsid w:val="001872E1"/>
    <w:rsid w:val="001873DE"/>
    <w:rsid w:val="0019046F"/>
    <w:rsid w:val="0019248E"/>
    <w:rsid w:val="001924AD"/>
    <w:rsid w:val="001934B8"/>
    <w:rsid w:val="00193810"/>
    <w:rsid w:val="00193E49"/>
    <w:rsid w:val="0019467B"/>
    <w:rsid w:val="001963B1"/>
    <w:rsid w:val="00196995"/>
    <w:rsid w:val="00196F95"/>
    <w:rsid w:val="00197B5A"/>
    <w:rsid w:val="001A0AD4"/>
    <w:rsid w:val="001A2159"/>
    <w:rsid w:val="001A2804"/>
    <w:rsid w:val="001A438B"/>
    <w:rsid w:val="001A4F8E"/>
    <w:rsid w:val="001A5D25"/>
    <w:rsid w:val="001A6192"/>
    <w:rsid w:val="001A7311"/>
    <w:rsid w:val="001B185D"/>
    <w:rsid w:val="001B1D80"/>
    <w:rsid w:val="001B1FC5"/>
    <w:rsid w:val="001B2674"/>
    <w:rsid w:val="001B508E"/>
    <w:rsid w:val="001C1C65"/>
    <w:rsid w:val="001C1F56"/>
    <w:rsid w:val="001C2EF0"/>
    <w:rsid w:val="001C3A30"/>
    <w:rsid w:val="001C42EF"/>
    <w:rsid w:val="001D0908"/>
    <w:rsid w:val="001D0A5F"/>
    <w:rsid w:val="001D231B"/>
    <w:rsid w:val="001D3375"/>
    <w:rsid w:val="001D434B"/>
    <w:rsid w:val="001D5616"/>
    <w:rsid w:val="001E3673"/>
    <w:rsid w:val="001E372B"/>
    <w:rsid w:val="001E43DC"/>
    <w:rsid w:val="001E4EDE"/>
    <w:rsid w:val="001F33B6"/>
    <w:rsid w:val="001F3E0D"/>
    <w:rsid w:val="001F3E7A"/>
    <w:rsid w:val="001F5DC4"/>
    <w:rsid w:val="001F6AEF"/>
    <w:rsid w:val="002006CF"/>
    <w:rsid w:val="002020D5"/>
    <w:rsid w:val="00203C44"/>
    <w:rsid w:val="00210A18"/>
    <w:rsid w:val="002121E9"/>
    <w:rsid w:val="00215058"/>
    <w:rsid w:val="002159C0"/>
    <w:rsid w:val="00215FCC"/>
    <w:rsid w:val="002168A5"/>
    <w:rsid w:val="00227091"/>
    <w:rsid w:val="00227A86"/>
    <w:rsid w:val="00230E7C"/>
    <w:rsid w:val="00232EFE"/>
    <w:rsid w:val="00233B94"/>
    <w:rsid w:val="0023465C"/>
    <w:rsid w:val="002359FE"/>
    <w:rsid w:val="00236DF4"/>
    <w:rsid w:val="002419A5"/>
    <w:rsid w:val="00244148"/>
    <w:rsid w:val="002516C3"/>
    <w:rsid w:val="0025257B"/>
    <w:rsid w:val="00253E44"/>
    <w:rsid w:val="00254075"/>
    <w:rsid w:val="00254B76"/>
    <w:rsid w:val="00262959"/>
    <w:rsid w:val="0026418C"/>
    <w:rsid w:val="00266D8F"/>
    <w:rsid w:val="00273133"/>
    <w:rsid w:val="00280EF7"/>
    <w:rsid w:val="00285650"/>
    <w:rsid w:val="00286F82"/>
    <w:rsid w:val="002913F5"/>
    <w:rsid w:val="002926B2"/>
    <w:rsid w:val="00293220"/>
    <w:rsid w:val="00294DC0"/>
    <w:rsid w:val="00295A98"/>
    <w:rsid w:val="002A251C"/>
    <w:rsid w:val="002A2837"/>
    <w:rsid w:val="002A3FA2"/>
    <w:rsid w:val="002A5A29"/>
    <w:rsid w:val="002B5B2D"/>
    <w:rsid w:val="002C5196"/>
    <w:rsid w:val="002C79F3"/>
    <w:rsid w:val="002D1439"/>
    <w:rsid w:val="002D251B"/>
    <w:rsid w:val="002D3418"/>
    <w:rsid w:val="002D5DE5"/>
    <w:rsid w:val="002D7B7C"/>
    <w:rsid w:val="002D7F57"/>
    <w:rsid w:val="002E1D2D"/>
    <w:rsid w:val="002E303A"/>
    <w:rsid w:val="002E48B0"/>
    <w:rsid w:val="002E5565"/>
    <w:rsid w:val="002E55FB"/>
    <w:rsid w:val="002F1FEA"/>
    <w:rsid w:val="002F6C14"/>
    <w:rsid w:val="00300ABC"/>
    <w:rsid w:val="00300CB6"/>
    <w:rsid w:val="00301156"/>
    <w:rsid w:val="0030229F"/>
    <w:rsid w:val="00303766"/>
    <w:rsid w:val="0030517D"/>
    <w:rsid w:val="003059EF"/>
    <w:rsid w:val="003117E2"/>
    <w:rsid w:val="00315081"/>
    <w:rsid w:val="00315E22"/>
    <w:rsid w:val="00320681"/>
    <w:rsid w:val="003214BE"/>
    <w:rsid w:val="00321E17"/>
    <w:rsid w:val="00326E6F"/>
    <w:rsid w:val="00327962"/>
    <w:rsid w:val="0033108B"/>
    <w:rsid w:val="00331846"/>
    <w:rsid w:val="00332636"/>
    <w:rsid w:val="00335A7A"/>
    <w:rsid w:val="00336561"/>
    <w:rsid w:val="0034318D"/>
    <w:rsid w:val="003434BA"/>
    <w:rsid w:val="0034480F"/>
    <w:rsid w:val="00344FB1"/>
    <w:rsid w:val="003452D3"/>
    <w:rsid w:val="00345ED1"/>
    <w:rsid w:val="003471F2"/>
    <w:rsid w:val="00347287"/>
    <w:rsid w:val="003507AC"/>
    <w:rsid w:val="00353831"/>
    <w:rsid w:val="00356DF6"/>
    <w:rsid w:val="0036354C"/>
    <w:rsid w:val="00366D44"/>
    <w:rsid w:val="00367F73"/>
    <w:rsid w:val="00373661"/>
    <w:rsid w:val="00373805"/>
    <w:rsid w:val="00374850"/>
    <w:rsid w:val="003763FF"/>
    <w:rsid w:val="003820E3"/>
    <w:rsid w:val="00383672"/>
    <w:rsid w:val="003869BD"/>
    <w:rsid w:val="0039071A"/>
    <w:rsid w:val="00391343"/>
    <w:rsid w:val="00391577"/>
    <w:rsid w:val="00392D3A"/>
    <w:rsid w:val="00393981"/>
    <w:rsid w:val="00393AF9"/>
    <w:rsid w:val="00393D7E"/>
    <w:rsid w:val="003952B8"/>
    <w:rsid w:val="0039645C"/>
    <w:rsid w:val="003A41E9"/>
    <w:rsid w:val="003A4B16"/>
    <w:rsid w:val="003A5927"/>
    <w:rsid w:val="003A6E94"/>
    <w:rsid w:val="003B1D8F"/>
    <w:rsid w:val="003B2356"/>
    <w:rsid w:val="003B2C3E"/>
    <w:rsid w:val="003B5C8B"/>
    <w:rsid w:val="003C1128"/>
    <w:rsid w:val="003C24AB"/>
    <w:rsid w:val="003C394D"/>
    <w:rsid w:val="003C45AE"/>
    <w:rsid w:val="003C7652"/>
    <w:rsid w:val="003D0EBB"/>
    <w:rsid w:val="003D4B60"/>
    <w:rsid w:val="003D70A6"/>
    <w:rsid w:val="003E56B9"/>
    <w:rsid w:val="003E64EA"/>
    <w:rsid w:val="003E69EC"/>
    <w:rsid w:val="003F1C18"/>
    <w:rsid w:val="003F540B"/>
    <w:rsid w:val="00400221"/>
    <w:rsid w:val="004010BF"/>
    <w:rsid w:val="004011FA"/>
    <w:rsid w:val="0040370D"/>
    <w:rsid w:val="00404339"/>
    <w:rsid w:val="00404D2A"/>
    <w:rsid w:val="004110E8"/>
    <w:rsid w:val="00411132"/>
    <w:rsid w:val="0041217A"/>
    <w:rsid w:val="004133A9"/>
    <w:rsid w:val="00414303"/>
    <w:rsid w:val="00414C1B"/>
    <w:rsid w:val="004155C3"/>
    <w:rsid w:val="00416823"/>
    <w:rsid w:val="00420184"/>
    <w:rsid w:val="004257C9"/>
    <w:rsid w:val="00425D53"/>
    <w:rsid w:val="00426658"/>
    <w:rsid w:val="00427352"/>
    <w:rsid w:val="004273E8"/>
    <w:rsid w:val="00427C66"/>
    <w:rsid w:val="00437751"/>
    <w:rsid w:val="004415E7"/>
    <w:rsid w:val="00444C80"/>
    <w:rsid w:val="00455431"/>
    <w:rsid w:val="0045629D"/>
    <w:rsid w:val="0046102B"/>
    <w:rsid w:val="00464F1D"/>
    <w:rsid w:val="00466CA5"/>
    <w:rsid w:val="00467756"/>
    <w:rsid w:val="00467EC6"/>
    <w:rsid w:val="00470A51"/>
    <w:rsid w:val="0047380B"/>
    <w:rsid w:val="00474364"/>
    <w:rsid w:val="00480632"/>
    <w:rsid w:val="0048144B"/>
    <w:rsid w:val="00481AAD"/>
    <w:rsid w:val="00483E3F"/>
    <w:rsid w:val="004870E0"/>
    <w:rsid w:val="00487740"/>
    <w:rsid w:val="00487E3F"/>
    <w:rsid w:val="00492569"/>
    <w:rsid w:val="004937A7"/>
    <w:rsid w:val="00494315"/>
    <w:rsid w:val="004A1352"/>
    <w:rsid w:val="004A149D"/>
    <w:rsid w:val="004A3DC6"/>
    <w:rsid w:val="004A3EEA"/>
    <w:rsid w:val="004A4331"/>
    <w:rsid w:val="004A67A5"/>
    <w:rsid w:val="004A6E9B"/>
    <w:rsid w:val="004A7255"/>
    <w:rsid w:val="004A78FB"/>
    <w:rsid w:val="004B0CE3"/>
    <w:rsid w:val="004B1AF7"/>
    <w:rsid w:val="004C02A1"/>
    <w:rsid w:val="004C2B3C"/>
    <w:rsid w:val="004C30B6"/>
    <w:rsid w:val="004C47C0"/>
    <w:rsid w:val="004C53CE"/>
    <w:rsid w:val="004C69E4"/>
    <w:rsid w:val="004D17CF"/>
    <w:rsid w:val="004D3955"/>
    <w:rsid w:val="004D6580"/>
    <w:rsid w:val="004E3185"/>
    <w:rsid w:val="004E32CE"/>
    <w:rsid w:val="004E334F"/>
    <w:rsid w:val="004E4758"/>
    <w:rsid w:val="004F0FEF"/>
    <w:rsid w:val="004F2468"/>
    <w:rsid w:val="004F5C1A"/>
    <w:rsid w:val="004F6E07"/>
    <w:rsid w:val="004F759C"/>
    <w:rsid w:val="00500493"/>
    <w:rsid w:val="00502894"/>
    <w:rsid w:val="00502A00"/>
    <w:rsid w:val="00505277"/>
    <w:rsid w:val="00505D43"/>
    <w:rsid w:val="00507828"/>
    <w:rsid w:val="005109DC"/>
    <w:rsid w:val="00511657"/>
    <w:rsid w:val="005139D8"/>
    <w:rsid w:val="0051432F"/>
    <w:rsid w:val="00514D1E"/>
    <w:rsid w:val="005172B5"/>
    <w:rsid w:val="00517FFB"/>
    <w:rsid w:val="00520DE5"/>
    <w:rsid w:val="00521279"/>
    <w:rsid w:val="005241B0"/>
    <w:rsid w:val="00525626"/>
    <w:rsid w:val="00527385"/>
    <w:rsid w:val="005302C6"/>
    <w:rsid w:val="00530AF4"/>
    <w:rsid w:val="005336F4"/>
    <w:rsid w:val="00534873"/>
    <w:rsid w:val="0053619C"/>
    <w:rsid w:val="00536C86"/>
    <w:rsid w:val="00540495"/>
    <w:rsid w:val="0054191D"/>
    <w:rsid w:val="00541C15"/>
    <w:rsid w:val="00543AE9"/>
    <w:rsid w:val="00546F79"/>
    <w:rsid w:val="00547C49"/>
    <w:rsid w:val="0055230F"/>
    <w:rsid w:val="00553590"/>
    <w:rsid w:val="0055432F"/>
    <w:rsid w:val="005559B8"/>
    <w:rsid w:val="00555F09"/>
    <w:rsid w:val="005626ED"/>
    <w:rsid w:val="00562802"/>
    <w:rsid w:val="00562C7E"/>
    <w:rsid w:val="00563C17"/>
    <w:rsid w:val="00563E92"/>
    <w:rsid w:val="00565497"/>
    <w:rsid w:val="00573423"/>
    <w:rsid w:val="00573690"/>
    <w:rsid w:val="005740EA"/>
    <w:rsid w:val="00574631"/>
    <w:rsid w:val="00574945"/>
    <w:rsid w:val="00576A45"/>
    <w:rsid w:val="00580750"/>
    <w:rsid w:val="00582383"/>
    <w:rsid w:val="00582642"/>
    <w:rsid w:val="00583844"/>
    <w:rsid w:val="00583ACD"/>
    <w:rsid w:val="00584172"/>
    <w:rsid w:val="0058502F"/>
    <w:rsid w:val="00591152"/>
    <w:rsid w:val="00593731"/>
    <w:rsid w:val="00594336"/>
    <w:rsid w:val="00594BAF"/>
    <w:rsid w:val="00594CED"/>
    <w:rsid w:val="005954CA"/>
    <w:rsid w:val="005961B9"/>
    <w:rsid w:val="00596E8D"/>
    <w:rsid w:val="005A258B"/>
    <w:rsid w:val="005A4D4B"/>
    <w:rsid w:val="005A74BC"/>
    <w:rsid w:val="005B2A33"/>
    <w:rsid w:val="005C0651"/>
    <w:rsid w:val="005C0D47"/>
    <w:rsid w:val="005C1875"/>
    <w:rsid w:val="005C18E6"/>
    <w:rsid w:val="005C200D"/>
    <w:rsid w:val="005C3868"/>
    <w:rsid w:val="005C3DC0"/>
    <w:rsid w:val="005C5B38"/>
    <w:rsid w:val="005C729D"/>
    <w:rsid w:val="005D3A02"/>
    <w:rsid w:val="005D3CFE"/>
    <w:rsid w:val="005D48CF"/>
    <w:rsid w:val="005D6D41"/>
    <w:rsid w:val="005E084C"/>
    <w:rsid w:val="005E27FB"/>
    <w:rsid w:val="005E35E5"/>
    <w:rsid w:val="005E7537"/>
    <w:rsid w:val="005F4039"/>
    <w:rsid w:val="005F46CD"/>
    <w:rsid w:val="005F4BC5"/>
    <w:rsid w:val="005F4DA7"/>
    <w:rsid w:val="005F5CE5"/>
    <w:rsid w:val="005F6393"/>
    <w:rsid w:val="005F6C16"/>
    <w:rsid w:val="005F7988"/>
    <w:rsid w:val="0060115F"/>
    <w:rsid w:val="006038D2"/>
    <w:rsid w:val="00604A36"/>
    <w:rsid w:val="00604F30"/>
    <w:rsid w:val="00605045"/>
    <w:rsid w:val="00605647"/>
    <w:rsid w:val="00606D6E"/>
    <w:rsid w:val="006071D1"/>
    <w:rsid w:val="00607ABB"/>
    <w:rsid w:val="00607C33"/>
    <w:rsid w:val="0061070D"/>
    <w:rsid w:val="00610BB9"/>
    <w:rsid w:val="0061247B"/>
    <w:rsid w:val="00613EB0"/>
    <w:rsid w:val="00616DB0"/>
    <w:rsid w:val="0062085C"/>
    <w:rsid w:val="00625AD6"/>
    <w:rsid w:val="006302DD"/>
    <w:rsid w:val="00631FD8"/>
    <w:rsid w:val="00633844"/>
    <w:rsid w:val="006338A3"/>
    <w:rsid w:val="0063503A"/>
    <w:rsid w:val="006365B2"/>
    <w:rsid w:val="0063710C"/>
    <w:rsid w:val="0064100B"/>
    <w:rsid w:val="006420E9"/>
    <w:rsid w:val="0064251A"/>
    <w:rsid w:val="00644561"/>
    <w:rsid w:val="00646723"/>
    <w:rsid w:val="00647B24"/>
    <w:rsid w:val="00654782"/>
    <w:rsid w:val="00656DB9"/>
    <w:rsid w:val="0066132F"/>
    <w:rsid w:val="00662832"/>
    <w:rsid w:val="00664FB3"/>
    <w:rsid w:val="0066577C"/>
    <w:rsid w:val="00671639"/>
    <w:rsid w:val="00672BDE"/>
    <w:rsid w:val="0067357D"/>
    <w:rsid w:val="00674D2F"/>
    <w:rsid w:val="00677673"/>
    <w:rsid w:val="0067774E"/>
    <w:rsid w:val="00680422"/>
    <w:rsid w:val="006817B5"/>
    <w:rsid w:val="00683A31"/>
    <w:rsid w:val="0068494D"/>
    <w:rsid w:val="006866E2"/>
    <w:rsid w:val="00687C34"/>
    <w:rsid w:val="00690BB8"/>
    <w:rsid w:val="00690E46"/>
    <w:rsid w:val="0069164A"/>
    <w:rsid w:val="00693685"/>
    <w:rsid w:val="00693770"/>
    <w:rsid w:val="006963FD"/>
    <w:rsid w:val="0069738A"/>
    <w:rsid w:val="00697CAB"/>
    <w:rsid w:val="006A0060"/>
    <w:rsid w:val="006A0E8E"/>
    <w:rsid w:val="006A31BE"/>
    <w:rsid w:val="006A33F0"/>
    <w:rsid w:val="006A3754"/>
    <w:rsid w:val="006A455B"/>
    <w:rsid w:val="006A531B"/>
    <w:rsid w:val="006A6B84"/>
    <w:rsid w:val="006C0A7D"/>
    <w:rsid w:val="006C5C82"/>
    <w:rsid w:val="006C66F2"/>
    <w:rsid w:val="006D036B"/>
    <w:rsid w:val="006D1A52"/>
    <w:rsid w:val="006D1DC2"/>
    <w:rsid w:val="006D3F23"/>
    <w:rsid w:val="006D4081"/>
    <w:rsid w:val="006E044D"/>
    <w:rsid w:val="006E064B"/>
    <w:rsid w:val="006E0DC7"/>
    <w:rsid w:val="006E2BC1"/>
    <w:rsid w:val="006E2CE3"/>
    <w:rsid w:val="006E55AB"/>
    <w:rsid w:val="006E62B1"/>
    <w:rsid w:val="006E6D84"/>
    <w:rsid w:val="006F19AE"/>
    <w:rsid w:val="006F1E43"/>
    <w:rsid w:val="006F7F77"/>
    <w:rsid w:val="00702D24"/>
    <w:rsid w:val="00702E0B"/>
    <w:rsid w:val="0070698C"/>
    <w:rsid w:val="00707ED1"/>
    <w:rsid w:val="00715651"/>
    <w:rsid w:val="0071587C"/>
    <w:rsid w:val="007169BD"/>
    <w:rsid w:val="0072047E"/>
    <w:rsid w:val="00723856"/>
    <w:rsid w:val="007244BF"/>
    <w:rsid w:val="0072663C"/>
    <w:rsid w:val="0072707E"/>
    <w:rsid w:val="0074259E"/>
    <w:rsid w:val="00743240"/>
    <w:rsid w:val="00745A28"/>
    <w:rsid w:val="0075323B"/>
    <w:rsid w:val="007546C5"/>
    <w:rsid w:val="00755FDB"/>
    <w:rsid w:val="00761F0F"/>
    <w:rsid w:val="00764848"/>
    <w:rsid w:val="00764C74"/>
    <w:rsid w:val="0076597E"/>
    <w:rsid w:val="0077077A"/>
    <w:rsid w:val="00773472"/>
    <w:rsid w:val="007741C8"/>
    <w:rsid w:val="00774B94"/>
    <w:rsid w:val="0077675B"/>
    <w:rsid w:val="00780A5E"/>
    <w:rsid w:val="007815B6"/>
    <w:rsid w:val="0078480E"/>
    <w:rsid w:val="00793047"/>
    <w:rsid w:val="00796F2E"/>
    <w:rsid w:val="00797DB1"/>
    <w:rsid w:val="007A46ED"/>
    <w:rsid w:val="007A4CE8"/>
    <w:rsid w:val="007A6346"/>
    <w:rsid w:val="007A7DF6"/>
    <w:rsid w:val="007A7F38"/>
    <w:rsid w:val="007B0064"/>
    <w:rsid w:val="007B2CB3"/>
    <w:rsid w:val="007B4DAC"/>
    <w:rsid w:val="007B6EBE"/>
    <w:rsid w:val="007B7D42"/>
    <w:rsid w:val="007B7DA3"/>
    <w:rsid w:val="007C252A"/>
    <w:rsid w:val="007C5462"/>
    <w:rsid w:val="007C59C8"/>
    <w:rsid w:val="007D610F"/>
    <w:rsid w:val="007D7F2E"/>
    <w:rsid w:val="007E0559"/>
    <w:rsid w:val="007E1B3D"/>
    <w:rsid w:val="007E3B68"/>
    <w:rsid w:val="007E5078"/>
    <w:rsid w:val="007F11FE"/>
    <w:rsid w:val="007F4491"/>
    <w:rsid w:val="007F51D1"/>
    <w:rsid w:val="0080127A"/>
    <w:rsid w:val="0080129A"/>
    <w:rsid w:val="0080268B"/>
    <w:rsid w:val="008047D0"/>
    <w:rsid w:val="00804B3B"/>
    <w:rsid w:val="00805957"/>
    <w:rsid w:val="00810772"/>
    <w:rsid w:val="0081142E"/>
    <w:rsid w:val="0081235B"/>
    <w:rsid w:val="00813B01"/>
    <w:rsid w:val="00821819"/>
    <w:rsid w:val="00822458"/>
    <w:rsid w:val="0082598F"/>
    <w:rsid w:val="00826373"/>
    <w:rsid w:val="00826740"/>
    <w:rsid w:val="00827407"/>
    <w:rsid w:val="00827DAD"/>
    <w:rsid w:val="00832C96"/>
    <w:rsid w:val="00841649"/>
    <w:rsid w:val="00846820"/>
    <w:rsid w:val="00847D7E"/>
    <w:rsid w:val="008502EE"/>
    <w:rsid w:val="00853650"/>
    <w:rsid w:val="00853819"/>
    <w:rsid w:val="008565F5"/>
    <w:rsid w:val="00860895"/>
    <w:rsid w:val="008608B2"/>
    <w:rsid w:val="00861CB1"/>
    <w:rsid w:val="00861FF7"/>
    <w:rsid w:val="008624B4"/>
    <w:rsid w:val="008630CD"/>
    <w:rsid w:val="00863EF0"/>
    <w:rsid w:val="00866CC8"/>
    <w:rsid w:val="0087353E"/>
    <w:rsid w:val="00874ABE"/>
    <w:rsid w:val="00874E2C"/>
    <w:rsid w:val="00875EF5"/>
    <w:rsid w:val="00880AD6"/>
    <w:rsid w:val="0088130E"/>
    <w:rsid w:val="00884CC9"/>
    <w:rsid w:val="00884FAA"/>
    <w:rsid w:val="00885C61"/>
    <w:rsid w:val="0088735C"/>
    <w:rsid w:val="008875FA"/>
    <w:rsid w:val="0089111C"/>
    <w:rsid w:val="00893670"/>
    <w:rsid w:val="00895213"/>
    <w:rsid w:val="0089683E"/>
    <w:rsid w:val="008A300C"/>
    <w:rsid w:val="008A3F89"/>
    <w:rsid w:val="008A4D27"/>
    <w:rsid w:val="008B40F0"/>
    <w:rsid w:val="008B448C"/>
    <w:rsid w:val="008B61CE"/>
    <w:rsid w:val="008B6B06"/>
    <w:rsid w:val="008C2CAD"/>
    <w:rsid w:val="008C35F1"/>
    <w:rsid w:val="008C6DC6"/>
    <w:rsid w:val="008D03A8"/>
    <w:rsid w:val="008D0778"/>
    <w:rsid w:val="008D2689"/>
    <w:rsid w:val="008D57E2"/>
    <w:rsid w:val="008D759E"/>
    <w:rsid w:val="008E4B28"/>
    <w:rsid w:val="008E594B"/>
    <w:rsid w:val="008E7AFB"/>
    <w:rsid w:val="008F0805"/>
    <w:rsid w:val="008F0E62"/>
    <w:rsid w:val="008F1281"/>
    <w:rsid w:val="008F3A80"/>
    <w:rsid w:val="008F4245"/>
    <w:rsid w:val="008F43D6"/>
    <w:rsid w:val="008F546C"/>
    <w:rsid w:val="008F7047"/>
    <w:rsid w:val="008F7DCB"/>
    <w:rsid w:val="009011DD"/>
    <w:rsid w:val="00902381"/>
    <w:rsid w:val="00911EA0"/>
    <w:rsid w:val="00914DBD"/>
    <w:rsid w:val="00914F27"/>
    <w:rsid w:val="00921A3D"/>
    <w:rsid w:val="00925848"/>
    <w:rsid w:val="00931183"/>
    <w:rsid w:val="00933E73"/>
    <w:rsid w:val="009359E6"/>
    <w:rsid w:val="00940E8B"/>
    <w:rsid w:val="0094353E"/>
    <w:rsid w:val="00945206"/>
    <w:rsid w:val="009455A1"/>
    <w:rsid w:val="0094611B"/>
    <w:rsid w:val="00947B42"/>
    <w:rsid w:val="00950928"/>
    <w:rsid w:val="00956CD5"/>
    <w:rsid w:val="00963725"/>
    <w:rsid w:val="009703FE"/>
    <w:rsid w:val="009717D1"/>
    <w:rsid w:val="009747EF"/>
    <w:rsid w:val="00977169"/>
    <w:rsid w:val="009816D6"/>
    <w:rsid w:val="00981C68"/>
    <w:rsid w:val="00982BC0"/>
    <w:rsid w:val="00984D90"/>
    <w:rsid w:val="00987981"/>
    <w:rsid w:val="0099372C"/>
    <w:rsid w:val="009952EE"/>
    <w:rsid w:val="00996960"/>
    <w:rsid w:val="009A03B0"/>
    <w:rsid w:val="009B5170"/>
    <w:rsid w:val="009B69D2"/>
    <w:rsid w:val="009B6F95"/>
    <w:rsid w:val="009C19E0"/>
    <w:rsid w:val="009C4F42"/>
    <w:rsid w:val="009C6915"/>
    <w:rsid w:val="009C6D81"/>
    <w:rsid w:val="009D39C9"/>
    <w:rsid w:val="009D586F"/>
    <w:rsid w:val="009D7A24"/>
    <w:rsid w:val="009D7C4D"/>
    <w:rsid w:val="009E0789"/>
    <w:rsid w:val="009E3CD4"/>
    <w:rsid w:val="009E7DED"/>
    <w:rsid w:val="009F3175"/>
    <w:rsid w:val="009F3DA8"/>
    <w:rsid w:val="009F6475"/>
    <w:rsid w:val="00A10F2C"/>
    <w:rsid w:val="00A1152F"/>
    <w:rsid w:val="00A12211"/>
    <w:rsid w:val="00A12A3A"/>
    <w:rsid w:val="00A15CE8"/>
    <w:rsid w:val="00A1628C"/>
    <w:rsid w:val="00A26244"/>
    <w:rsid w:val="00A262B5"/>
    <w:rsid w:val="00A26D0B"/>
    <w:rsid w:val="00A2719D"/>
    <w:rsid w:val="00A279EB"/>
    <w:rsid w:val="00A314B4"/>
    <w:rsid w:val="00A33194"/>
    <w:rsid w:val="00A40E77"/>
    <w:rsid w:val="00A43E2F"/>
    <w:rsid w:val="00A43F1F"/>
    <w:rsid w:val="00A45167"/>
    <w:rsid w:val="00A45964"/>
    <w:rsid w:val="00A46E1F"/>
    <w:rsid w:val="00A46E30"/>
    <w:rsid w:val="00A4773C"/>
    <w:rsid w:val="00A5279C"/>
    <w:rsid w:val="00A5539E"/>
    <w:rsid w:val="00A55D8C"/>
    <w:rsid w:val="00A577BC"/>
    <w:rsid w:val="00A62472"/>
    <w:rsid w:val="00A626C9"/>
    <w:rsid w:val="00A66AD8"/>
    <w:rsid w:val="00A7134C"/>
    <w:rsid w:val="00A747EC"/>
    <w:rsid w:val="00A7505C"/>
    <w:rsid w:val="00A75809"/>
    <w:rsid w:val="00A76162"/>
    <w:rsid w:val="00A76C95"/>
    <w:rsid w:val="00A84FD6"/>
    <w:rsid w:val="00A8619D"/>
    <w:rsid w:val="00A866A4"/>
    <w:rsid w:val="00A86F66"/>
    <w:rsid w:val="00A87044"/>
    <w:rsid w:val="00A87943"/>
    <w:rsid w:val="00A9042C"/>
    <w:rsid w:val="00A90901"/>
    <w:rsid w:val="00A90BD9"/>
    <w:rsid w:val="00A90F09"/>
    <w:rsid w:val="00A93B31"/>
    <w:rsid w:val="00A94B20"/>
    <w:rsid w:val="00A97EB3"/>
    <w:rsid w:val="00AA2999"/>
    <w:rsid w:val="00AA37D3"/>
    <w:rsid w:val="00AA6E15"/>
    <w:rsid w:val="00AA6ED8"/>
    <w:rsid w:val="00AA70C3"/>
    <w:rsid w:val="00AB0F62"/>
    <w:rsid w:val="00AB1D00"/>
    <w:rsid w:val="00AB1F52"/>
    <w:rsid w:val="00AB2519"/>
    <w:rsid w:val="00AB2CF7"/>
    <w:rsid w:val="00AB2D9E"/>
    <w:rsid w:val="00AB3BC6"/>
    <w:rsid w:val="00AB4AED"/>
    <w:rsid w:val="00AB5E76"/>
    <w:rsid w:val="00AB68A6"/>
    <w:rsid w:val="00AC3D10"/>
    <w:rsid w:val="00AC7739"/>
    <w:rsid w:val="00AD1E92"/>
    <w:rsid w:val="00AD2429"/>
    <w:rsid w:val="00AD2692"/>
    <w:rsid w:val="00AD2FB9"/>
    <w:rsid w:val="00AD36B0"/>
    <w:rsid w:val="00AD3FB2"/>
    <w:rsid w:val="00AD5F31"/>
    <w:rsid w:val="00AE3D53"/>
    <w:rsid w:val="00AE5D84"/>
    <w:rsid w:val="00AF0DB6"/>
    <w:rsid w:val="00AF19A2"/>
    <w:rsid w:val="00AF62D6"/>
    <w:rsid w:val="00AF638E"/>
    <w:rsid w:val="00AF6439"/>
    <w:rsid w:val="00B02EE6"/>
    <w:rsid w:val="00B05047"/>
    <w:rsid w:val="00B06B28"/>
    <w:rsid w:val="00B10E68"/>
    <w:rsid w:val="00B1105C"/>
    <w:rsid w:val="00B123BE"/>
    <w:rsid w:val="00B13E24"/>
    <w:rsid w:val="00B1439B"/>
    <w:rsid w:val="00B208AA"/>
    <w:rsid w:val="00B2240D"/>
    <w:rsid w:val="00B234D7"/>
    <w:rsid w:val="00B23FB4"/>
    <w:rsid w:val="00B2597C"/>
    <w:rsid w:val="00B27F22"/>
    <w:rsid w:val="00B30E9B"/>
    <w:rsid w:val="00B30F43"/>
    <w:rsid w:val="00B310A3"/>
    <w:rsid w:val="00B32C09"/>
    <w:rsid w:val="00B35CE3"/>
    <w:rsid w:val="00B36BEC"/>
    <w:rsid w:val="00B376DA"/>
    <w:rsid w:val="00B4021E"/>
    <w:rsid w:val="00B40B6F"/>
    <w:rsid w:val="00B44A3E"/>
    <w:rsid w:val="00B44B3D"/>
    <w:rsid w:val="00B44C24"/>
    <w:rsid w:val="00B5106F"/>
    <w:rsid w:val="00B5456B"/>
    <w:rsid w:val="00B5613C"/>
    <w:rsid w:val="00B565E0"/>
    <w:rsid w:val="00B57D0E"/>
    <w:rsid w:val="00B57FCC"/>
    <w:rsid w:val="00B62AE4"/>
    <w:rsid w:val="00B64F89"/>
    <w:rsid w:val="00B670A5"/>
    <w:rsid w:val="00B700FF"/>
    <w:rsid w:val="00B70266"/>
    <w:rsid w:val="00B71BFD"/>
    <w:rsid w:val="00B7371C"/>
    <w:rsid w:val="00B74608"/>
    <w:rsid w:val="00B75913"/>
    <w:rsid w:val="00B77F27"/>
    <w:rsid w:val="00B81B0C"/>
    <w:rsid w:val="00B81D5B"/>
    <w:rsid w:val="00B81DD9"/>
    <w:rsid w:val="00B83823"/>
    <w:rsid w:val="00B842F5"/>
    <w:rsid w:val="00B84DA2"/>
    <w:rsid w:val="00B939A9"/>
    <w:rsid w:val="00B95883"/>
    <w:rsid w:val="00B96E1F"/>
    <w:rsid w:val="00BA1775"/>
    <w:rsid w:val="00BA17B5"/>
    <w:rsid w:val="00BA2542"/>
    <w:rsid w:val="00BA3AAB"/>
    <w:rsid w:val="00BA57D2"/>
    <w:rsid w:val="00BA6704"/>
    <w:rsid w:val="00BB16E6"/>
    <w:rsid w:val="00BB189E"/>
    <w:rsid w:val="00BB28F8"/>
    <w:rsid w:val="00BB3099"/>
    <w:rsid w:val="00BC11A9"/>
    <w:rsid w:val="00BC5650"/>
    <w:rsid w:val="00BC6238"/>
    <w:rsid w:val="00BC6618"/>
    <w:rsid w:val="00BC7578"/>
    <w:rsid w:val="00BD0E43"/>
    <w:rsid w:val="00BD116D"/>
    <w:rsid w:val="00BD17AF"/>
    <w:rsid w:val="00BE024D"/>
    <w:rsid w:val="00BE1D4D"/>
    <w:rsid w:val="00BE3DFD"/>
    <w:rsid w:val="00BE4267"/>
    <w:rsid w:val="00BE48DD"/>
    <w:rsid w:val="00BE514D"/>
    <w:rsid w:val="00BE58E1"/>
    <w:rsid w:val="00BE5A73"/>
    <w:rsid w:val="00BE6F9D"/>
    <w:rsid w:val="00BF0ADD"/>
    <w:rsid w:val="00BF0C11"/>
    <w:rsid w:val="00BF483F"/>
    <w:rsid w:val="00C03869"/>
    <w:rsid w:val="00C06C40"/>
    <w:rsid w:val="00C07757"/>
    <w:rsid w:val="00C079C6"/>
    <w:rsid w:val="00C1075C"/>
    <w:rsid w:val="00C13620"/>
    <w:rsid w:val="00C139E7"/>
    <w:rsid w:val="00C14BF9"/>
    <w:rsid w:val="00C16806"/>
    <w:rsid w:val="00C2294F"/>
    <w:rsid w:val="00C23674"/>
    <w:rsid w:val="00C25B08"/>
    <w:rsid w:val="00C31DF7"/>
    <w:rsid w:val="00C3472D"/>
    <w:rsid w:val="00C35C93"/>
    <w:rsid w:val="00C42A39"/>
    <w:rsid w:val="00C4359C"/>
    <w:rsid w:val="00C53CB0"/>
    <w:rsid w:val="00C60114"/>
    <w:rsid w:val="00C608FA"/>
    <w:rsid w:val="00C60E0C"/>
    <w:rsid w:val="00C61454"/>
    <w:rsid w:val="00C61B76"/>
    <w:rsid w:val="00C669A3"/>
    <w:rsid w:val="00C66FA5"/>
    <w:rsid w:val="00C7156B"/>
    <w:rsid w:val="00C72060"/>
    <w:rsid w:val="00C726BF"/>
    <w:rsid w:val="00C733FF"/>
    <w:rsid w:val="00C74E0C"/>
    <w:rsid w:val="00C7519C"/>
    <w:rsid w:val="00C75BC0"/>
    <w:rsid w:val="00C7639B"/>
    <w:rsid w:val="00C76C3E"/>
    <w:rsid w:val="00C76CEC"/>
    <w:rsid w:val="00C83D87"/>
    <w:rsid w:val="00C9193D"/>
    <w:rsid w:val="00C97436"/>
    <w:rsid w:val="00CA17CC"/>
    <w:rsid w:val="00CA2C3D"/>
    <w:rsid w:val="00CA7188"/>
    <w:rsid w:val="00CA7394"/>
    <w:rsid w:val="00CA7491"/>
    <w:rsid w:val="00CB57BA"/>
    <w:rsid w:val="00CB5D73"/>
    <w:rsid w:val="00CB6670"/>
    <w:rsid w:val="00CB7899"/>
    <w:rsid w:val="00CB7968"/>
    <w:rsid w:val="00CC2B7D"/>
    <w:rsid w:val="00CC6F7C"/>
    <w:rsid w:val="00CC7D01"/>
    <w:rsid w:val="00CD0575"/>
    <w:rsid w:val="00CD4A87"/>
    <w:rsid w:val="00CD5648"/>
    <w:rsid w:val="00CD5836"/>
    <w:rsid w:val="00CD6768"/>
    <w:rsid w:val="00CE1C8A"/>
    <w:rsid w:val="00CE2817"/>
    <w:rsid w:val="00CE32CF"/>
    <w:rsid w:val="00CE3E2D"/>
    <w:rsid w:val="00CE4DBF"/>
    <w:rsid w:val="00CE6ADA"/>
    <w:rsid w:val="00CF02CA"/>
    <w:rsid w:val="00CF520D"/>
    <w:rsid w:val="00CF54F5"/>
    <w:rsid w:val="00D00076"/>
    <w:rsid w:val="00D0040C"/>
    <w:rsid w:val="00D01761"/>
    <w:rsid w:val="00D03AB3"/>
    <w:rsid w:val="00D03AD3"/>
    <w:rsid w:val="00D04EDB"/>
    <w:rsid w:val="00D05049"/>
    <w:rsid w:val="00D07A3D"/>
    <w:rsid w:val="00D116AA"/>
    <w:rsid w:val="00D1390E"/>
    <w:rsid w:val="00D14D44"/>
    <w:rsid w:val="00D1593C"/>
    <w:rsid w:val="00D21E73"/>
    <w:rsid w:val="00D221A7"/>
    <w:rsid w:val="00D224F8"/>
    <w:rsid w:val="00D22F5A"/>
    <w:rsid w:val="00D2604F"/>
    <w:rsid w:val="00D262A1"/>
    <w:rsid w:val="00D26C01"/>
    <w:rsid w:val="00D312F9"/>
    <w:rsid w:val="00D31545"/>
    <w:rsid w:val="00D350BD"/>
    <w:rsid w:val="00D41048"/>
    <w:rsid w:val="00D42CEE"/>
    <w:rsid w:val="00D46E45"/>
    <w:rsid w:val="00D50EED"/>
    <w:rsid w:val="00D5190C"/>
    <w:rsid w:val="00D523C4"/>
    <w:rsid w:val="00D543DA"/>
    <w:rsid w:val="00D5450F"/>
    <w:rsid w:val="00D54FA4"/>
    <w:rsid w:val="00D5787F"/>
    <w:rsid w:val="00D57EB4"/>
    <w:rsid w:val="00D60792"/>
    <w:rsid w:val="00D62841"/>
    <w:rsid w:val="00D64AD7"/>
    <w:rsid w:val="00D66239"/>
    <w:rsid w:val="00D712F8"/>
    <w:rsid w:val="00D71923"/>
    <w:rsid w:val="00D7597B"/>
    <w:rsid w:val="00D80479"/>
    <w:rsid w:val="00D8163F"/>
    <w:rsid w:val="00D81F23"/>
    <w:rsid w:val="00D84896"/>
    <w:rsid w:val="00D85AD2"/>
    <w:rsid w:val="00D87881"/>
    <w:rsid w:val="00D92893"/>
    <w:rsid w:val="00D940A0"/>
    <w:rsid w:val="00D945BD"/>
    <w:rsid w:val="00DA02B6"/>
    <w:rsid w:val="00DA15E5"/>
    <w:rsid w:val="00DA1FAB"/>
    <w:rsid w:val="00DA240D"/>
    <w:rsid w:val="00DA27FF"/>
    <w:rsid w:val="00DA457A"/>
    <w:rsid w:val="00DA4CB2"/>
    <w:rsid w:val="00DA5A97"/>
    <w:rsid w:val="00DA6C33"/>
    <w:rsid w:val="00DA7B62"/>
    <w:rsid w:val="00DB67EB"/>
    <w:rsid w:val="00DC6D12"/>
    <w:rsid w:val="00DD5E56"/>
    <w:rsid w:val="00DE011A"/>
    <w:rsid w:val="00DE6B4A"/>
    <w:rsid w:val="00DE729D"/>
    <w:rsid w:val="00DF27A4"/>
    <w:rsid w:val="00DF2CFA"/>
    <w:rsid w:val="00DF33D6"/>
    <w:rsid w:val="00E01259"/>
    <w:rsid w:val="00E0133F"/>
    <w:rsid w:val="00E01803"/>
    <w:rsid w:val="00E0304B"/>
    <w:rsid w:val="00E030C4"/>
    <w:rsid w:val="00E05867"/>
    <w:rsid w:val="00E06C6E"/>
    <w:rsid w:val="00E07EBF"/>
    <w:rsid w:val="00E16DD3"/>
    <w:rsid w:val="00E17B05"/>
    <w:rsid w:val="00E225C9"/>
    <w:rsid w:val="00E25A7F"/>
    <w:rsid w:val="00E27F1B"/>
    <w:rsid w:val="00E31471"/>
    <w:rsid w:val="00E334B1"/>
    <w:rsid w:val="00E35B2D"/>
    <w:rsid w:val="00E36AFA"/>
    <w:rsid w:val="00E401FE"/>
    <w:rsid w:val="00E40B7E"/>
    <w:rsid w:val="00E410EC"/>
    <w:rsid w:val="00E43D8C"/>
    <w:rsid w:val="00E453E8"/>
    <w:rsid w:val="00E463FE"/>
    <w:rsid w:val="00E47D83"/>
    <w:rsid w:val="00E47DC9"/>
    <w:rsid w:val="00E500B1"/>
    <w:rsid w:val="00E5173D"/>
    <w:rsid w:val="00E518C4"/>
    <w:rsid w:val="00E51F2F"/>
    <w:rsid w:val="00E52296"/>
    <w:rsid w:val="00E52855"/>
    <w:rsid w:val="00E557C5"/>
    <w:rsid w:val="00E579C8"/>
    <w:rsid w:val="00E62374"/>
    <w:rsid w:val="00E64AD2"/>
    <w:rsid w:val="00E66F34"/>
    <w:rsid w:val="00E67540"/>
    <w:rsid w:val="00E70010"/>
    <w:rsid w:val="00E72018"/>
    <w:rsid w:val="00E7344B"/>
    <w:rsid w:val="00E74CE8"/>
    <w:rsid w:val="00E759B5"/>
    <w:rsid w:val="00E80F29"/>
    <w:rsid w:val="00E820E8"/>
    <w:rsid w:val="00E84E73"/>
    <w:rsid w:val="00E85B1E"/>
    <w:rsid w:val="00E85DE1"/>
    <w:rsid w:val="00E86596"/>
    <w:rsid w:val="00E873B4"/>
    <w:rsid w:val="00E8796F"/>
    <w:rsid w:val="00E87F37"/>
    <w:rsid w:val="00E90D98"/>
    <w:rsid w:val="00E95BA4"/>
    <w:rsid w:val="00E95CC2"/>
    <w:rsid w:val="00E96657"/>
    <w:rsid w:val="00E97443"/>
    <w:rsid w:val="00EA1CAC"/>
    <w:rsid w:val="00EA26FC"/>
    <w:rsid w:val="00EA3A3E"/>
    <w:rsid w:val="00EA5026"/>
    <w:rsid w:val="00EA7FBA"/>
    <w:rsid w:val="00EB0210"/>
    <w:rsid w:val="00EB0B33"/>
    <w:rsid w:val="00EB3E0F"/>
    <w:rsid w:val="00EB50F0"/>
    <w:rsid w:val="00EC1BA4"/>
    <w:rsid w:val="00EC1F79"/>
    <w:rsid w:val="00EC2A02"/>
    <w:rsid w:val="00EC2E97"/>
    <w:rsid w:val="00EC2FE9"/>
    <w:rsid w:val="00EC3AE3"/>
    <w:rsid w:val="00EC4D97"/>
    <w:rsid w:val="00EC517E"/>
    <w:rsid w:val="00EC7C7C"/>
    <w:rsid w:val="00EC7E44"/>
    <w:rsid w:val="00ED2A6C"/>
    <w:rsid w:val="00EE25B4"/>
    <w:rsid w:val="00EE630F"/>
    <w:rsid w:val="00EE67AD"/>
    <w:rsid w:val="00EF13A3"/>
    <w:rsid w:val="00EF16D4"/>
    <w:rsid w:val="00EF17C5"/>
    <w:rsid w:val="00EF20F7"/>
    <w:rsid w:val="00EF67B1"/>
    <w:rsid w:val="00F03D82"/>
    <w:rsid w:val="00F04D1C"/>
    <w:rsid w:val="00F07247"/>
    <w:rsid w:val="00F07478"/>
    <w:rsid w:val="00F11AE7"/>
    <w:rsid w:val="00F162A8"/>
    <w:rsid w:val="00F16F8C"/>
    <w:rsid w:val="00F202A6"/>
    <w:rsid w:val="00F209AE"/>
    <w:rsid w:val="00F21097"/>
    <w:rsid w:val="00F21AD9"/>
    <w:rsid w:val="00F23D69"/>
    <w:rsid w:val="00F2589A"/>
    <w:rsid w:val="00F26B00"/>
    <w:rsid w:val="00F336D3"/>
    <w:rsid w:val="00F36CE5"/>
    <w:rsid w:val="00F36DA3"/>
    <w:rsid w:val="00F36FCD"/>
    <w:rsid w:val="00F37484"/>
    <w:rsid w:val="00F37E99"/>
    <w:rsid w:val="00F400C0"/>
    <w:rsid w:val="00F44178"/>
    <w:rsid w:val="00F511B7"/>
    <w:rsid w:val="00F5457F"/>
    <w:rsid w:val="00F564C9"/>
    <w:rsid w:val="00F5660F"/>
    <w:rsid w:val="00F6164D"/>
    <w:rsid w:val="00F6264D"/>
    <w:rsid w:val="00F6384A"/>
    <w:rsid w:val="00F6438A"/>
    <w:rsid w:val="00F652F8"/>
    <w:rsid w:val="00F67C57"/>
    <w:rsid w:val="00F7095B"/>
    <w:rsid w:val="00F71E9A"/>
    <w:rsid w:val="00F72C4C"/>
    <w:rsid w:val="00F74F42"/>
    <w:rsid w:val="00F77537"/>
    <w:rsid w:val="00F77FD6"/>
    <w:rsid w:val="00F801CF"/>
    <w:rsid w:val="00F8727F"/>
    <w:rsid w:val="00F90232"/>
    <w:rsid w:val="00F907FB"/>
    <w:rsid w:val="00FA0200"/>
    <w:rsid w:val="00FA11B3"/>
    <w:rsid w:val="00FA2011"/>
    <w:rsid w:val="00FA4CC9"/>
    <w:rsid w:val="00FB0EDD"/>
    <w:rsid w:val="00FB10FA"/>
    <w:rsid w:val="00FB5212"/>
    <w:rsid w:val="00FC056A"/>
    <w:rsid w:val="00FC05E7"/>
    <w:rsid w:val="00FC6D29"/>
    <w:rsid w:val="00FC797A"/>
    <w:rsid w:val="00FC7D7B"/>
    <w:rsid w:val="00FD2FD6"/>
    <w:rsid w:val="00FD3C06"/>
    <w:rsid w:val="00FD7D3A"/>
    <w:rsid w:val="00FE0EFB"/>
    <w:rsid w:val="00FE382E"/>
    <w:rsid w:val="00FE3BDD"/>
    <w:rsid w:val="00FE3C68"/>
    <w:rsid w:val="00FE58CD"/>
    <w:rsid w:val="00FE5C54"/>
    <w:rsid w:val="00FF0110"/>
    <w:rsid w:val="00FF09A2"/>
    <w:rsid w:val="00FF11E4"/>
    <w:rsid w:val="00FF4D43"/>
    <w:rsid w:val="00FF69B2"/>
    <w:rsid w:val="00FF7BA5"/>
    <w:rsid w:val="03DD1D81"/>
    <w:rsid w:val="03DF7541"/>
    <w:rsid w:val="03FB41AA"/>
    <w:rsid w:val="05ABC26B"/>
    <w:rsid w:val="05BF72B2"/>
    <w:rsid w:val="069E47B3"/>
    <w:rsid w:val="06BE032F"/>
    <w:rsid w:val="06FBD4E5"/>
    <w:rsid w:val="07539CE7"/>
    <w:rsid w:val="077FFD94"/>
    <w:rsid w:val="07F9CD7A"/>
    <w:rsid w:val="0872676C"/>
    <w:rsid w:val="0AEE7E55"/>
    <w:rsid w:val="0AFDF4D2"/>
    <w:rsid w:val="0B2F407A"/>
    <w:rsid w:val="0B7280C1"/>
    <w:rsid w:val="0B7DDD0B"/>
    <w:rsid w:val="0B7EF935"/>
    <w:rsid w:val="0B7F522D"/>
    <w:rsid w:val="0B7F96FE"/>
    <w:rsid w:val="0B7FB51F"/>
    <w:rsid w:val="0BDF26DF"/>
    <w:rsid w:val="0CEF2F5F"/>
    <w:rsid w:val="0CF22F5F"/>
    <w:rsid w:val="0D0B102D"/>
    <w:rsid w:val="0D2F301A"/>
    <w:rsid w:val="0D7907BD"/>
    <w:rsid w:val="0D7BB7D5"/>
    <w:rsid w:val="0D7D45EA"/>
    <w:rsid w:val="0DD32066"/>
    <w:rsid w:val="0DD7D751"/>
    <w:rsid w:val="0DF7D810"/>
    <w:rsid w:val="0DFF0851"/>
    <w:rsid w:val="0E67D164"/>
    <w:rsid w:val="0EAEC0A3"/>
    <w:rsid w:val="0F4F8D08"/>
    <w:rsid w:val="0F6D5447"/>
    <w:rsid w:val="0F735DA9"/>
    <w:rsid w:val="0FA51360"/>
    <w:rsid w:val="0FBBBBC7"/>
    <w:rsid w:val="0FBF8830"/>
    <w:rsid w:val="0FCED925"/>
    <w:rsid w:val="0FD30FEB"/>
    <w:rsid w:val="0FDFD751"/>
    <w:rsid w:val="0FEF8DCB"/>
    <w:rsid w:val="0FF7D7C6"/>
    <w:rsid w:val="0FF9E757"/>
    <w:rsid w:val="0FFAAFAF"/>
    <w:rsid w:val="0FFB59DE"/>
    <w:rsid w:val="0FFD25AB"/>
    <w:rsid w:val="10ECD315"/>
    <w:rsid w:val="117E6C02"/>
    <w:rsid w:val="12B7FF39"/>
    <w:rsid w:val="12F72454"/>
    <w:rsid w:val="133F4A6C"/>
    <w:rsid w:val="137FE4E7"/>
    <w:rsid w:val="13BF1469"/>
    <w:rsid w:val="13FB2C82"/>
    <w:rsid w:val="13FF0A29"/>
    <w:rsid w:val="14FFA5A9"/>
    <w:rsid w:val="15C9B3C4"/>
    <w:rsid w:val="15D54242"/>
    <w:rsid w:val="15E946B5"/>
    <w:rsid w:val="15F9AF7C"/>
    <w:rsid w:val="15FF4B3F"/>
    <w:rsid w:val="167349D0"/>
    <w:rsid w:val="16DFE212"/>
    <w:rsid w:val="16FCE9A0"/>
    <w:rsid w:val="173F2347"/>
    <w:rsid w:val="177D6EF3"/>
    <w:rsid w:val="177FD149"/>
    <w:rsid w:val="179D20CF"/>
    <w:rsid w:val="17A91E50"/>
    <w:rsid w:val="17D3C3AF"/>
    <w:rsid w:val="17DECF79"/>
    <w:rsid w:val="17EBAEC9"/>
    <w:rsid w:val="17F72787"/>
    <w:rsid w:val="17F9905A"/>
    <w:rsid w:val="17FA2BE6"/>
    <w:rsid w:val="17FC5E8B"/>
    <w:rsid w:val="17FE1BB5"/>
    <w:rsid w:val="17FFA603"/>
    <w:rsid w:val="197FAA08"/>
    <w:rsid w:val="19C9217F"/>
    <w:rsid w:val="19DD5A09"/>
    <w:rsid w:val="1ADC55D9"/>
    <w:rsid w:val="1AFDD0F3"/>
    <w:rsid w:val="1B19437E"/>
    <w:rsid w:val="1B2B0E94"/>
    <w:rsid w:val="1B3D2B1F"/>
    <w:rsid w:val="1B57339B"/>
    <w:rsid w:val="1B5A11E6"/>
    <w:rsid w:val="1B7E08A7"/>
    <w:rsid w:val="1B7F7EE9"/>
    <w:rsid w:val="1B99BEC3"/>
    <w:rsid w:val="1B9F7EB3"/>
    <w:rsid w:val="1BA7CB64"/>
    <w:rsid w:val="1BAD0AA2"/>
    <w:rsid w:val="1BBF2B75"/>
    <w:rsid w:val="1BC7FB09"/>
    <w:rsid w:val="1BCF7B32"/>
    <w:rsid w:val="1BD73E54"/>
    <w:rsid w:val="1BDBD891"/>
    <w:rsid w:val="1BDFCD53"/>
    <w:rsid w:val="1BFEB51F"/>
    <w:rsid w:val="1BFF25AF"/>
    <w:rsid w:val="1C9FA17D"/>
    <w:rsid w:val="1CE083AA"/>
    <w:rsid w:val="1CFDC229"/>
    <w:rsid w:val="1CFEB1AA"/>
    <w:rsid w:val="1D345923"/>
    <w:rsid w:val="1D3F0A58"/>
    <w:rsid w:val="1D574BB4"/>
    <w:rsid w:val="1D772B9C"/>
    <w:rsid w:val="1D7FE767"/>
    <w:rsid w:val="1D8BBD07"/>
    <w:rsid w:val="1DA6DC21"/>
    <w:rsid w:val="1DBCD55E"/>
    <w:rsid w:val="1DBFF7BB"/>
    <w:rsid w:val="1DCB45BF"/>
    <w:rsid w:val="1DD6BBA8"/>
    <w:rsid w:val="1DDE9A87"/>
    <w:rsid w:val="1DDF34D7"/>
    <w:rsid w:val="1DEDCA99"/>
    <w:rsid w:val="1DF33E87"/>
    <w:rsid w:val="1DF5AD99"/>
    <w:rsid w:val="1DF7D3FB"/>
    <w:rsid w:val="1DFB2106"/>
    <w:rsid w:val="1DFB422B"/>
    <w:rsid w:val="1DFBC443"/>
    <w:rsid w:val="1DFC08F1"/>
    <w:rsid w:val="1DFE8272"/>
    <w:rsid w:val="1E47CF04"/>
    <w:rsid w:val="1E6756D2"/>
    <w:rsid w:val="1E6DECFE"/>
    <w:rsid w:val="1E9582DB"/>
    <w:rsid w:val="1EB040E3"/>
    <w:rsid w:val="1EB78EB5"/>
    <w:rsid w:val="1EBBA0BA"/>
    <w:rsid w:val="1EBFC443"/>
    <w:rsid w:val="1ED333F5"/>
    <w:rsid w:val="1ED72712"/>
    <w:rsid w:val="1ED748C7"/>
    <w:rsid w:val="1ED75DB1"/>
    <w:rsid w:val="1ED9C990"/>
    <w:rsid w:val="1EDDD3E4"/>
    <w:rsid w:val="1EEA033B"/>
    <w:rsid w:val="1EEE5AEB"/>
    <w:rsid w:val="1EEE99DF"/>
    <w:rsid w:val="1EEF44BA"/>
    <w:rsid w:val="1EEF472A"/>
    <w:rsid w:val="1EEF5235"/>
    <w:rsid w:val="1EF33B7B"/>
    <w:rsid w:val="1EF795CA"/>
    <w:rsid w:val="1EF7F572"/>
    <w:rsid w:val="1EF870DA"/>
    <w:rsid w:val="1EF9EA92"/>
    <w:rsid w:val="1EFBDAD2"/>
    <w:rsid w:val="1EFC78C6"/>
    <w:rsid w:val="1EFDB869"/>
    <w:rsid w:val="1EFF1DF6"/>
    <w:rsid w:val="1EFF48FA"/>
    <w:rsid w:val="1EFF62A8"/>
    <w:rsid w:val="1EFF8D56"/>
    <w:rsid w:val="1F1F9D0E"/>
    <w:rsid w:val="1F1FB6AD"/>
    <w:rsid w:val="1F3F304D"/>
    <w:rsid w:val="1F3F7304"/>
    <w:rsid w:val="1F550379"/>
    <w:rsid w:val="1F5AD11A"/>
    <w:rsid w:val="1F6D62AC"/>
    <w:rsid w:val="1F6E0754"/>
    <w:rsid w:val="1F6F3D2C"/>
    <w:rsid w:val="1F728595"/>
    <w:rsid w:val="1F7C52CD"/>
    <w:rsid w:val="1F7EA3BE"/>
    <w:rsid w:val="1F7F24D5"/>
    <w:rsid w:val="1F7F6514"/>
    <w:rsid w:val="1F7FB9CC"/>
    <w:rsid w:val="1F9CC56F"/>
    <w:rsid w:val="1F9DC5C9"/>
    <w:rsid w:val="1FA5B9C8"/>
    <w:rsid w:val="1FAA9D58"/>
    <w:rsid w:val="1FAF4256"/>
    <w:rsid w:val="1FB79B61"/>
    <w:rsid w:val="1FBD51E7"/>
    <w:rsid w:val="1FBEBC86"/>
    <w:rsid w:val="1FBEF40B"/>
    <w:rsid w:val="1FBF9AD1"/>
    <w:rsid w:val="1FBFA083"/>
    <w:rsid w:val="1FBFD497"/>
    <w:rsid w:val="1FCF7DBD"/>
    <w:rsid w:val="1FD62E04"/>
    <w:rsid w:val="1FD90C24"/>
    <w:rsid w:val="1FD97E13"/>
    <w:rsid w:val="1FDBE1F3"/>
    <w:rsid w:val="1FDE8993"/>
    <w:rsid w:val="1FE3016F"/>
    <w:rsid w:val="1FE376EA"/>
    <w:rsid w:val="1FE64911"/>
    <w:rsid w:val="1FE74598"/>
    <w:rsid w:val="1FEA9B8C"/>
    <w:rsid w:val="1FEC4EFE"/>
    <w:rsid w:val="1FED4AA3"/>
    <w:rsid w:val="1FEDDCC9"/>
    <w:rsid w:val="1FEE00CB"/>
    <w:rsid w:val="1FEF3F90"/>
    <w:rsid w:val="1FEF9AD5"/>
    <w:rsid w:val="1FF69232"/>
    <w:rsid w:val="1FF7407A"/>
    <w:rsid w:val="1FF755D1"/>
    <w:rsid w:val="1FF76126"/>
    <w:rsid w:val="1FF82BEA"/>
    <w:rsid w:val="1FF986D5"/>
    <w:rsid w:val="1FFB09F6"/>
    <w:rsid w:val="1FFB10AE"/>
    <w:rsid w:val="1FFB8A00"/>
    <w:rsid w:val="1FFBBE18"/>
    <w:rsid w:val="1FFDD6E4"/>
    <w:rsid w:val="1FFE8700"/>
    <w:rsid w:val="1FFEA1BF"/>
    <w:rsid w:val="1FFF087C"/>
    <w:rsid w:val="1FFF0A96"/>
    <w:rsid w:val="1FFF0CDF"/>
    <w:rsid w:val="1FFF2E27"/>
    <w:rsid w:val="1FFF4B3F"/>
    <w:rsid w:val="1FFF8A46"/>
    <w:rsid w:val="1FFFB745"/>
    <w:rsid w:val="1FFFCBD5"/>
    <w:rsid w:val="1FFFFD4E"/>
    <w:rsid w:val="20EF9681"/>
    <w:rsid w:val="219FCF79"/>
    <w:rsid w:val="23697D5C"/>
    <w:rsid w:val="236ED1AA"/>
    <w:rsid w:val="237F09EB"/>
    <w:rsid w:val="23B3403C"/>
    <w:rsid w:val="23DFFFED"/>
    <w:rsid w:val="23ECC4BC"/>
    <w:rsid w:val="23F07D91"/>
    <w:rsid w:val="23FF599C"/>
    <w:rsid w:val="23FFABC5"/>
    <w:rsid w:val="24F3B246"/>
    <w:rsid w:val="257D544F"/>
    <w:rsid w:val="25D79C91"/>
    <w:rsid w:val="25EB8649"/>
    <w:rsid w:val="25EF7CB8"/>
    <w:rsid w:val="25FB50D6"/>
    <w:rsid w:val="25FD5A86"/>
    <w:rsid w:val="25FEC7FE"/>
    <w:rsid w:val="267A09EB"/>
    <w:rsid w:val="267A73DE"/>
    <w:rsid w:val="26B70D5C"/>
    <w:rsid w:val="26B72787"/>
    <w:rsid w:val="26FE1805"/>
    <w:rsid w:val="26FFB168"/>
    <w:rsid w:val="2779CA38"/>
    <w:rsid w:val="277B731B"/>
    <w:rsid w:val="27BF06EA"/>
    <w:rsid w:val="27D7A0C2"/>
    <w:rsid w:val="27DFFFF8"/>
    <w:rsid w:val="27EB0890"/>
    <w:rsid w:val="27F4E860"/>
    <w:rsid w:val="27F700B0"/>
    <w:rsid w:val="27F73D5B"/>
    <w:rsid w:val="27FBC86F"/>
    <w:rsid w:val="27FBDD1F"/>
    <w:rsid w:val="27FE4A3A"/>
    <w:rsid w:val="285F15D8"/>
    <w:rsid w:val="2867FAD6"/>
    <w:rsid w:val="29B7BB66"/>
    <w:rsid w:val="29EE06E7"/>
    <w:rsid w:val="29FF1B21"/>
    <w:rsid w:val="29FF87B3"/>
    <w:rsid w:val="2AF981C6"/>
    <w:rsid w:val="2AFCFA13"/>
    <w:rsid w:val="2AFDD7D6"/>
    <w:rsid w:val="2AFF09CB"/>
    <w:rsid w:val="2B35DBB8"/>
    <w:rsid w:val="2B778708"/>
    <w:rsid w:val="2B7F5438"/>
    <w:rsid w:val="2B7FA92E"/>
    <w:rsid w:val="2BAB3747"/>
    <w:rsid w:val="2BBDFF2E"/>
    <w:rsid w:val="2BBFB9D4"/>
    <w:rsid w:val="2BE3251F"/>
    <w:rsid w:val="2BEAD86A"/>
    <w:rsid w:val="2BEE533E"/>
    <w:rsid w:val="2BEFF68F"/>
    <w:rsid w:val="2BF3D9C9"/>
    <w:rsid w:val="2BFCD48F"/>
    <w:rsid w:val="2BFF3B12"/>
    <w:rsid w:val="2BFF6CD1"/>
    <w:rsid w:val="2C9E0600"/>
    <w:rsid w:val="2CE78A6D"/>
    <w:rsid w:val="2CE7D902"/>
    <w:rsid w:val="2CEDBF5F"/>
    <w:rsid w:val="2CF81DA4"/>
    <w:rsid w:val="2CF83A2C"/>
    <w:rsid w:val="2D0FEBA3"/>
    <w:rsid w:val="2D37EAA5"/>
    <w:rsid w:val="2D7AEF91"/>
    <w:rsid w:val="2D7C51A1"/>
    <w:rsid w:val="2D7F9347"/>
    <w:rsid w:val="2DAF4EBC"/>
    <w:rsid w:val="2DBDE4B5"/>
    <w:rsid w:val="2DCD94FC"/>
    <w:rsid w:val="2DD5CE51"/>
    <w:rsid w:val="2DDBC032"/>
    <w:rsid w:val="2DF32725"/>
    <w:rsid w:val="2DF5B082"/>
    <w:rsid w:val="2DFD8631"/>
    <w:rsid w:val="2DFE599C"/>
    <w:rsid w:val="2DFF3854"/>
    <w:rsid w:val="2DFF8509"/>
    <w:rsid w:val="2DFFF98F"/>
    <w:rsid w:val="2E5F4BB4"/>
    <w:rsid w:val="2E7D7E3A"/>
    <w:rsid w:val="2E7F35A2"/>
    <w:rsid w:val="2E7F793B"/>
    <w:rsid w:val="2E7FF47C"/>
    <w:rsid w:val="2E974170"/>
    <w:rsid w:val="2EB1F43A"/>
    <w:rsid w:val="2EBD07C1"/>
    <w:rsid w:val="2EDFACCE"/>
    <w:rsid w:val="2EE4E046"/>
    <w:rsid w:val="2EEF8713"/>
    <w:rsid w:val="2EF382FB"/>
    <w:rsid w:val="2EF626D4"/>
    <w:rsid w:val="2EFB2EFA"/>
    <w:rsid w:val="2EFF1980"/>
    <w:rsid w:val="2F4CC4B0"/>
    <w:rsid w:val="2F4F87C3"/>
    <w:rsid w:val="2F5BD692"/>
    <w:rsid w:val="2F5FC69C"/>
    <w:rsid w:val="2F65D4F1"/>
    <w:rsid w:val="2F6DC5BD"/>
    <w:rsid w:val="2F6EB03F"/>
    <w:rsid w:val="2F6F6D79"/>
    <w:rsid w:val="2F6F86BA"/>
    <w:rsid w:val="2F798D1C"/>
    <w:rsid w:val="2F7B578E"/>
    <w:rsid w:val="2F7D1974"/>
    <w:rsid w:val="2F7D74EF"/>
    <w:rsid w:val="2F7EE4E7"/>
    <w:rsid w:val="2F7F0B65"/>
    <w:rsid w:val="2F7F4D17"/>
    <w:rsid w:val="2F93ABC5"/>
    <w:rsid w:val="2F9E26F7"/>
    <w:rsid w:val="2F9F5F6E"/>
    <w:rsid w:val="2FA769B2"/>
    <w:rsid w:val="2FA7F69A"/>
    <w:rsid w:val="2FAD3F98"/>
    <w:rsid w:val="2FB708DA"/>
    <w:rsid w:val="2FBE1ED4"/>
    <w:rsid w:val="2FBF8D0C"/>
    <w:rsid w:val="2FD382C4"/>
    <w:rsid w:val="2FD6E9D3"/>
    <w:rsid w:val="2FDB8479"/>
    <w:rsid w:val="2FDBE9AC"/>
    <w:rsid w:val="2FDEB65F"/>
    <w:rsid w:val="2FDF610B"/>
    <w:rsid w:val="2FE9C5AA"/>
    <w:rsid w:val="2FEF94F0"/>
    <w:rsid w:val="2FEFA248"/>
    <w:rsid w:val="2FF64F35"/>
    <w:rsid w:val="2FF7BF82"/>
    <w:rsid w:val="2FFBA360"/>
    <w:rsid w:val="2FFD1B7F"/>
    <w:rsid w:val="2FFD4E0C"/>
    <w:rsid w:val="2FFDE398"/>
    <w:rsid w:val="2FFE6FE5"/>
    <w:rsid w:val="2FFF0C9D"/>
    <w:rsid w:val="2FFF1CF5"/>
    <w:rsid w:val="2FFF1F94"/>
    <w:rsid w:val="2FFF2E94"/>
    <w:rsid w:val="2FFF3345"/>
    <w:rsid w:val="2FFF60F7"/>
    <w:rsid w:val="2FFF6D00"/>
    <w:rsid w:val="2FFFB930"/>
    <w:rsid w:val="2FFFF6BD"/>
    <w:rsid w:val="30FE4A0B"/>
    <w:rsid w:val="31CF7232"/>
    <w:rsid w:val="31D42A7F"/>
    <w:rsid w:val="31F33049"/>
    <w:rsid w:val="31FF1E21"/>
    <w:rsid w:val="3215E8FC"/>
    <w:rsid w:val="321E450C"/>
    <w:rsid w:val="323B52DC"/>
    <w:rsid w:val="32BB0EF2"/>
    <w:rsid w:val="32BE3B19"/>
    <w:rsid w:val="32DEDF1D"/>
    <w:rsid w:val="32F6D2FE"/>
    <w:rsid w:val="32FA2A1E"/>
    <w:rsid w:val="32FDCFF2"/>
    <w:rsid w:val="333D8520"/>
    <w:rsid w:val="3376BE18"/>
    <w:rsid w:val="337B7D6F"/>
    <w:rsid w:val="337F65EA"/>
    <w:rsid w:val="3392509C"/>
    <w:rsid w:val="33ABC1C4"/>
    <w:rsid w:val="33C661F9"/>
    <w:rsid w:val="33CDA0E5"/>
    <w:rsid w:val="33EC9333"/>
    <w:rsid w:val="33EF4A84"/>
    <w:rsid w:val="33EFADCB"/>
    <w:rsid w:val="33FB0620"/>
    <w:rsid w:val="33FC0071"/>
    <w:rsid w:val="33FE1A99"/>
    <w:rsid w:val="33FEC72C"/>
    <w:rsid w:val="33FFC9C3"/>
    <w:rsid w:val="33FFED8A"/>
    <w:rsid w:val="34773229"/>
    <w:rsid w:val="347F1349"/>
    <w:rsid w:val="3497919A"/>
    <w:rsid w:val="349F24B2"/>
    <w:rsid w:val="34CD2CBD"/>
    <w:rsid w:val="34EB271A"/>
    <w:rsid w:val="34F91582"/>
    <w:rsid w:val="353F9662"/>
    <w:rsid w:val="356D62CB"/>
    <w:rsid w:val="356F471E"/>
    <w:rsid w:val="357357C4"/>
    <w:rsid w:val="357EA5A2"/>
    <w:rsid w:val="357F61DA"/>
    <w:rsid w:val="359F4611"/>
    <w:rsid w:val="35AFF10B"/>
    <w:rsid w:val="35DBBD49"/>
    <w:rsid w:val="35EB7A8A"/>
    <w:rsid w:val="35EF3642"/>
    <w:rsid w:val="35F2F299"/>
    <w:rsid w:val="35F45DF3"/>
    <w:rsid w:val="36080A70"/>
    <w:rsid w:val="366B3835"/>
    <w:rsid w:val="367668D3"/>
    <w:rsid w:val="367B0E71"/>
    <w:rsid w:val="367F22B7"/>
    <w:rsid w:val="367FB1B2"/>
    <w:rsid w:val="36BC2F50"/>
    <w:rsid w:val="36BE21C1"/>
    <w:rsid w:val="36D79135"/>
    <w:rsid w:val="36DA9ABE"/>
    <w:rsid w:val="36EA8433"/>
    <w:rsid w:val="36EDAD3B"/>
    <w:rsid w:val="36F6437E"/>
    <w:rsid w:val="36F74F21"/>
    <w:rsid w:val="36FC79FA"/>
    <w:rsid w:val="36FDC5EC"/>
    <w:rsid w:val="36FF84DA"/>
    <w:rsid w:val="36FF8C3A"/>
    <w:rsid w:val="36FFBAF1"/>
    <w:rsid w:val="373D5B06"/>
    <w:rsid w:val="37573BAA"/>
    <w:rsid w:val="375F4131"/>
    <w:rsid w:val="375FBAF1"/>
    <w:rsid w:val="376D7C9D"/>
    <w:rsid w:val="376DBAC2"/>
    <w:rsid w:val="376F350A"/>
    <w:rsid w:val="3777792F"/>
    <w:rsid w:val="377B4129"/>
    <w:rsid w:val="377F0D16"/>
    <w:rsid w:val="377FDBA4"/>
    <w:rsid w:val="37959846"/>
    <w:rsid w:val="37967CB4"/>
    <w:rsid w:val="379D5B70"/>
    <w:rsid w:val="379DE2C9"/>
    <w:rsid w:val="379F68D4"/>
    <w:rsid w:val="37A76F50"/>
    <w:rsid w:val="37ACCA1C"/>
    <w:rsid w:val="37B8C52D"/>
    <w:rsid w:val="37B9409D"/>
    <w:rsid w:val="37BC1BA9"/>
    <w:rsid w:val="37BD83BD"/>
    <w:rsid w:val="37BE4B52"/>
    <w:rsid w:val="37BECAA9"/>
    <w:rsid w:val="37C71012"/>
    <w:rsid w:val="37D20148"/>
    <w:rsid w:val="37D38A0C"/>
    <w:rsid w:val="37D74E81"/>
    <w:rsid w:val="37DE590F"/>
    <w:rsid w:val="37DFA9B6"/>
    <w:rsid w:val="37E4B102"/>
    <w:rsid w:val="37E52869"/>
    <w:rsid w:val="37E705A7"/>
    <w:rsid w:val="37E7A491"/>
    <w:rsid w:val="37E7F4E2"/>
    <w:rsid w:val="37EA2009"/>
    <w:rsid w:val="37EB83A2"/>
    <w:rsid w:val="37ED00AC"/>
    <w:rsid w:val="37FA6FA6"/>
    <w:rsid w:val="37FACAB1"/>
    <w:rsid w:val="37FB99FF"/>
    <w:rsid w:val="37FC4E14"/>
    <w:rsid w:val="37FD3540"/>
    <w:rsid w:val="37FDD80C"/>
    <w:rsid w:val="37FE101E"/>
    <w:rsid w:val="37FED599"/>
    <w:rsid w:val="37FF04E8"/>
    <w:rsid w:val="37FFD589"/>
    <w:rsid w:val="387FA3D2"/>
    <w:rsid w:val="3897D7C6"/>
    <w:rsid w:val="38DF966E"/>
    <w:rsid w:val="38EF132D"/>
    <w:rsid w:val="38F3F08A"/>
    <w:rsid w:val="38F89B37"/>
    <w:rsid w:val="38FCEA73"/>
    <w:rsid w:val="38FEDDBB"/>
    <w:rsid w:val="38FF10A2"/>
    <w:rsid w:val="39073185"/>
    <w:rsid w:val="393F059B"/>
    <w:rsid w:val="393FEB13"/>
    <w:rsid w:val="397A8087"/>
    <w:rsid w:val="397E01D8"/>
    <w:rsid w:val="397FCF52"/>
    <w:rsid w:val="399FEEDE"/>
    <w:rsid w:val="39AEBB91"/>
    <w:rsid w:val="39B15304"/>
    <w:rsid w:val="39B704DC"/>
    <w:rsid w:val="39CAF501"/>
    <w:rsid w:val="39CEA7EB"/>
    <w:rsid w:val="39D69A39"/>
    <w:rsid w:val="39DA2422"/>
    <w:rsid w:val="39DD4958"/>
    <w:rsid w:val="39F31D53"/>
    <w:rsid w:val="39F729E0"/>
    <w:rsid w:val="39FD95FD"/>
    <w:rsid w:val="39FE00D3"/>
    <w:rsid w:val="39FE1050"/>
    <w:rsid w:val="39FE23D0"/>
    <w:rsid w:val="3A3F2924"/>
    <w:rsid w:val="3A59AF94"/>
    <w:rsid w:val="3A5BE109"/>
    <w:rsid w:val="3A5FFE8E"/>
    <w:rsid w:val="3A6F367C"/>
    <w:rsid w:val="3A7B68E7"/>
    <w:rsid w:val="3A7D99D0"/>
    <w:rsid w:val="3A7FBA55"/>
    <w:rsid w:val="3AAF2072"/>
    <w:rsid w:val="3ADDEE61"/>
    <w:rsid w:val="3ADE341C"/>
    <w:rsid w:val="3ADFC2C9"/>
    <w:rsid w:val="3AEB3694"/>
    <w:rsid w:val="3AED3388"/>
    <w:rsid w:val="3AF3D178"/>
    <w:rsid w:val="3AF7B9BD"/>
    <w:rsid w:val="3AF7C77A"/>
    <w:rsid w:val="3AFA70E2"/>
    <w:rsid w:val="3AFBA10C"/>
    <w:rsid w:val="3AFFA5F4"/>
    <w:rsid w:val="3B0FDAB3"/>
    <w:rsid w:val="3B1FE803"/>
    <w:rsid w:val="3B33470B"/>
    <w:rsid w:val="3B3F59D7"/>
    <w:rsid w:val="3B5DA65C"/>
    <w:rsid w:val="3B650E2E"/>
    <w:rsid w:val="3B6974E0"/>
    <w:rsid w:val="3B736FF8"/>
    <w:rsid w:val="3B773277"/>
    <w:rsid w:val="3B7B1FE1"/>
    <w:rsid w:val="3B7D66A2"/>
    <w:rsid w:val="3B7DEC43"/>
    <w:rsid w:val="3B7FBC21"/>
    <w:rsid w:val="3BB19AFC"/>
    <w:rsid w:val="3BB34E3B"/>
    <w:rsid w:val="3BB65D7B"/>
    <w:rsid w:val="3BB6A490"/>
    <w:rsid w:val="3BBB6EB1"/>
    <w:rsid w:val="3BBD7B1B"/>
    <w:rsid w:val="3BC13B64"/>
    <w:rsid w:val="3BD4AC8C"/>
    <w:rsid w:val="3BDB9A39"/>
    <w:rsid w:val="3BE6FC5C"/>
    <w:rsid w:val="3BE729AD"/>
    <w:rsid w:val="3BEB79BC"/>
    <w:rsid w:val="3BEB97AE"/>
    <w:rsid w:val="3BEEF9E5"/>
    <w:rsid w:val="3BF027DD"/>
    <w:rsid w:val="3BF670D7"/>
    <w:rsid w:val="3BF6B028"/>
    <w:rsid w:val="3BF711AC"/>
    <w:rsid w:val="3BF71A4B"/>
    <w:rsid w:val="3BF7FCD1"/>
    <w:rsid w:val="3BFA56F5"/>
    <w:rsid w:val="3BFAC0F1"/>
    <w:rsid w:val="3BFBB9D4"/>
    <w:rsid w:val="3BFC047F"/>
    <w:rsid w:val="3BFCD2A4"/>
    <w:rsid w:val="3BFCFA84"/>
    <w:rsid w:val="3BFD5D40"/>
    <w:rsid w:val="3BFD8B38"/>
    <w:rsid w:val="3BFE237A"/>
    <w:rsid w:val="3BFE411A"/>
    <w:rsid w:val="3BFE54CC"/>
    <w:rsid w:val="3BFF60EC"/>
    <w:rsid w:val="3BFF6160"/>
    <w:rsid w:val="3BFF682F"/>
    <w:rsid w:val="3BFF73A8"/>
    <w:rsid w:val="3BFF7BF5"/>
    <w:rsid w:val="3BFFC587"/>
    <w:rsid w:val="3BFFCB5C"/>
    <w:rsid w:val="3BFFDAA3"/>
    <w:rsid w:val="3BFFEAD0"/>
    <w:rsid w:val="3BFFF3E4"/>
    <w:rsid w:val="3C1F1761"/>
    <w:rsid w:val="3C3538F8"/>
    <w:rsid w:val="3C3C8FCE"/>
    <w:rsid w:val="3C3FC6BF"/>
    <w:rsid w:val="3C691A28"/>
    <w:rsid w:val="3C6F7327"/>
    <w:rsid w:val="3C7BD915"/>
    <w:rsid w:val="3C8F910E"/>
    <w:rsid w:val="3C8FBA70"/>
    <w:rsid w:val="3CA8226D"/>
    <w:rsid w:val="3CB6D640"/>
    <w:rsid w:val="3CBFCA4B"/>
    <w:rsid w:val="3CDF009C"/>
    <w:rsid w:val="3CE2855B"/>
    <w:rsid w:val="3CEE4D59"/>
    <w:rsid w:val="3CEF4902"/>
    <w:rsid w:val="3CEFFF83"/>
    <w:rsid w:val="3CF68FD6"/>
    <w:rsid w:val="3CF736DA"/>
    <w:rsid w:val="3CFABD93"/>
    <w:rsid w:val="3CFF346E"/>
    <w:rsid w:val="3D0AD1CA"/>
    <w:rsid w:val="3D1F63E4"/>
    <w:rsid w:val="3D2F1179"/>
    <w:rsid w:val="3D3B0B42"/>
    <w:rsid w:val="3D3F6E5B"/>
    <w:rsid w:val="3D450173"/>
    <w:rsid w:val="3D5F6C7B"/>
    <w:rsid w:val="3D5FAC4D"/>
    <w:rsid w:val="3D6B1AD7"/>
    <w:rsid w:val="3D6F98C2"/>
    <w:rsid w:val="3D6FED9E"/>
    <w:rsid w:val="3D75CBF0"/>
    <w:rsid w:val="3D77284A"/>
    <w:rsid w:val="3D8F1E21"/>
    <w:rsid w:val="3D9637CF"/>
    <w:rsid w:val="3D9FDE09"/>
    <w:rsid w:val="3DA05E2E"/>
    <w:rsid w:val="3DAD2AAE"/>
    <w:rsid w:val="3DB9751A"/>
    <w:rsid w:val="3DBC9787"/>
    <w:rsid w:val="3DBEBAD1"/>
    <w:rsid w:val="3DBF9653"/>
    <w:rsid w:val="3DBFC071"/>
    <w:rsid w:val="3DBFCC81"/>
    <w:rsid w:val="3DCAF974"/>
    <w:rsid w:val="3DD3E927"/>
    <w:rsid w:val="3DDDCE35"/>
    <w:rsid w:val="3DDF17BF"/>
    <w:rsid w:val="3DDF452F"/>
    <w:rsid w:val="3DDF4919"/>
    <w:rsid w:val="3DDF5C42"/>
    <w:rsid w:val="3DDFBACA"/>
    <w:rsid w:val="3DDFD9D1"/>
    <w:rsid w:val="3DE5A883"/>
    <w:rsid w:val="3DE70D68"/>
    <w:rsid w:val="3DE7396C"/>
    <w:rsid w:val="3DEB3447"/>
    <w:rsid w:val="3DF5750E"/>
    <w:rsid w:val="3DF7DB05"/>
    <w:rsid w:val="3DF9289C"/>
    <w:rsid w:val="3DFE6CAE"/>
    <w:rsid w:val="3DFE905A"/>
    <w:rsid w:val="3DFF2F53"/>
    <w:rsid w:val="3DFF423F"/>
    <w:rsid w:val="3DFF4C19"/>
    <w:rsid w:val="3DFFA307"/>
    <w:rsid w:val="3DFFE728"/>
    <w:rsid w:val="3DFFE73C"/>
    <w:rsid w:val="3E0B084E"/>
    <w:rsid w:val="3E1BD8A0"/>
    <w:rsid w:val="3E1E5F10"/>
    <w:rsid w:val="3E2FAA72"/>
    <w:rsid w:val="3E3E5D19"/>
    <w:rsid w:val="3E3F1114"/>
    <w:rsid w:val="3E3FE0F9"/>
    <w:rsid w:val="3E4EC724"/>
    <w:rsid w:val="3E5B2402"/>
    <w:rsid w:val="3E5D4480"/>
    <w:rsid w:val="3E5EA332"/>
    <w:rsid w:val="3E63E918"/>
    <w:rsid w:val="3E6F2852"/>
    <w:rsid w:val="3E738ECD"/>
    <w:rsid w:val="3E7DE82E"/>
    <w:rsid w:val="3E7EF1AF"/>
    <w:rsid w:val="3E7FAFD6"/>
    <w:rsid w:val="3E87143E"/>
    <w:rsid w:val="3E8E8C59"/>
    <w:rsid w:val="3E945380"/>
    <w:rsid w:val="3E9F5003"/>
    <w:rsid w:val="3EAD8FDD"/>
    <w:rsid w:val="3EAFD0D0"/>
    <w:rsid w:val="3EB65199"/>
    <w:rsid w:val="3EB7FF84"/>
    <w:rsid w:val="3EBD6208"/>
    <w:rsid w:val="3EDB5AE4"/>
    <w:rsid w:val="3EDBC3BE"/>
    <w:rsid w:val="3EDD7849"/>
    <w:rsid w:val="3EDF842E"/>
    <w:rsid w:val="3EE0C4EB"/>
    <w:rsid w:val="3EE61811"/>
    <w:rsid w:val="3EE7B9E8"/>
    <w:rsid w:val="3EEE047B"/>
    <w:rsid w:val="3EF0CEF8"/>
    <w:rsid w:val="3EF6E681"/>
    <w:rsid w:val="3EF6EC10"/>
    <w:rsid w:val="3EF76054"/>
    <w:rsid w:val="3EF76422"/>
    <w:rsid w:val="3EFBD84B"/>
    <w:rsid w:val="3EFD0F40"/>
    <w:rsid w:val="3EFD51A1"/>
    <w:rsid w:val="3EFDAF36"/>
    <w:rsid w:val="3EFDB178"/>
    <w:rsid w:val="3EFE3B1E"/>
    <w:rsid w:val="3EFF7956"/>
    <w:rsid w:val="3EFF7E26"/>
    <w:rsid w:val="3EFF9343"/>
    <w:rsid w:val="3EFFAA4A"/>
    <w:rsid w:val="3EFFBB43"/>
    <w:rsid w:val="3EFFED96"/>
    <w:rsid w:val="3EFFEE90"/>
    <w:rsid w:val="3F1E0BAF"/>
    <w:rsid w:val="3F1E9439"/>
    <w:rsid w:val="3F2BD51C"/>
    <w:rsid w:val="3F3DD14D"/>
    <w:rsid w:val="3F3E23A1"/>
    <w:rsid w:val="3F3E27E1"/>
    <w:rsid w:val="3F4E3B8E"/>
    <w:rsid w:val="3F4F1850"/>
    <w:rsid w:val="3F50A554"/>
    <w:rsid w:val="3F55721E"/>
    <w:rsid w:val="3F5D3DFB"/>
    <w:rsid w:val="3F5D4C39"/>
    <w:rsid w:val="3F5F4DD9"/>
    <w:rsid w:val="3F5F9552"/>
    <w:rsid w:val="3F664122"/>
    <w:rsid w:val="3F6739E9"/>
    <w:rsid w:val="3F6A7109"/>
    <w:rsid w:val="3F6B0E5A"/>
    <w:rsid w:val="3F6E1ACF"/>
    <w:rsid w:val="3F6E2F44"/>
    <w:rsid w:val="3F6FEF20"/>
    <w:rsid w:val="3F75557F"/>
    <w:rsid w:val="3F774828"/>
    <w:rsid w:val="3F77718E"/>
    <w:rsid w:val="3F77B232"/>
    <w:rsid w:val="3F7A0072"/>
    <w:rsid w:val="3F7AA3F9"/>
    <w:rsid w:val="3F7C0C81"/>
    <w:rsid w:val="3F7C1A9C"/>
    <w:rsid w:val="3F7D2774"/>
    <w:rsid w:val="3F7D2A0B"/>
    <w:rsid w:val="3F7D9F43"/>
    <w:rsid w:val="3F7F184C"/>
    <w:rsid w:val="3F7F3903"/>
    <w:rsid w:val="3F7F4F9A"/>
    <w:rsid w:val="3F7F917B"/>
    <w:rsid w:val="3F7FA35C"/>
    <w:rsid w:val="3F7FEE69"/>
    <w:rsid w:val="3F7FF7DA"/>
    <w:rsid w:val="3F8356CB"/>
    <w:rsid w:val="3F8E3A5F"/>
    <w:rsid w:val="3F93C975"/>
    <w:rsid w:val="3F966ED8"/>
    <w:rsid w:val="3F973405"/>
    <w:rsid w:val="3F99887A"/>
    <w:rsid w:val="3F9BB259"/>
    <w:rsid w:val="3F9CA9E2"/>
    <w:rsid w:val="3F9F591C"/>
    <w:rsid w:val="3F9FAC4E"/>
    <w:rsid w:val="3F9FD442"/>
    <w:rsid w:val="3FA54403"/>
    <w:rsid w:val="3FA7037D"/>
    <w:rsid w:val="3FAE73DF"/>
    <w:rsid w:val="3FAEB6FF"/>
    <w:rsid w:val="3FAF70A7"/>
    <w:rsid w:val="3FAFA688"/>
    <w:rsid w:val="3FB3B609"/>
    <w:rsid w:val="3FB7C8A2"/>
    <w:rsid w:val="3FB9B4F4"/>
    <w:rsid w:val="3FBAA573"/>
    <w:rsid w:val="3FBB07B5"/>
    <w:rsid w:val="3FBBDBC0"/>
    <w:rsid w:val="3FBC2A06"/>
    <w:rsid w:val="3FBDD103"/>
    <w:rsid w:val="3FBDFCFC"/>
    <w:rsid w:val="3FBED48F"/>
    <w:rsid w:val="3FBED7DA"/>
    <w:rsid w:val="3FBF1326"/>
    <w:rsid w:val="3FBF1446"/>
    <w:rsid w:val="3FBF18B5"/>
    <w:rsid w:val="3FBF19AB"/>
    <w:rsid w:val="3FBF372C"/>
    <w:rsid w:val="3FBF5EA3"/>
    <w:rsid w:val="3FBF774C"/>
    <w:rsid w:val="3FBF7F2C"/>
    <w:rsid w:val="3FC19223"/>
    <w:rsid w:val="3FCA9859"/>
    <w:rsid w:val="3FCB8331"/>
    <w:rsid w:val="3FCBBCF3"/>
    <w:rsid w:val="3FCD1F3E"/>
    <w:rsid w:val="3FCE73E6"/>
    <w:rsid w:val="3FCF380E"/>
    <w:rsid w:val="3FCFA25B"/>
    <w:rsid w:val="3FCFBF96"/>
    <w:rsid w:val="3FCFEC5A"/>
    <w:rsid w:val="3FD14F7B"/>
    <w:rsid w:val="3FD6BD59"/>
    <w:rsid w:val="3FD71BB5"/>
    <w:rsid w:val="3FD7AB4C"/>
    <w:rsid w:val="3FD9FB63"/>
    <w:rsid w:val="3FDD43AD"/>
    <w:rsid w:val="3FDD8488"/>
    <w:rsid w:val="3FDE008C"/>
    <w:rsid w:val="3FDE9E37"/>
    <w:rsid w:val="3FDF493C"/>
    <w:rsid w:val="3FDF8926"/>
    <w:rsid w:val="3FDF962C"/>
    <w:rsid w:val="3FDF9BAB"/>
    <w:rsid w:val="3FDFA2E0"/>
    <w:rsid w:val="3FDFA3C2"/>
    <w:rsid w:val="3FDFA57B"/>
    <w:rsid w:val="3FE1800A"/>
    <w:rsid w:val="3FE3F867"/>
    <w:rsid w:val="3FE51984"/>
    <w:rsid w:val="3FE680DC"/>
    <w:rsid w:val="3FE77962"/>
    <w:rsid w:val="3FE98951"/>
    <w:rsid w:val="3FE9C46A"/>
    <w:rsid w:val="3FEB1863"/>
    <w:rsid w:val="3FEB7AA2"/>
    <w:rsid w:val="3FEBD602"/>
    <w:rsid w:val="3FED9144"/>
    <w:rsid w:val="3FEE58E1"/>
    <w:rsid w:val="3FEE638E"/>
    <w:rsid w:val="3FEE95DA"/>
    <w:rsid w:val="3FEEA8AE"/>
    <w:rsid w:val="3FEEE76B"/>
    <w:rsid w:val="3FEF0CCF"/>
    <w:rsid w:val="3FEF2280"/>
    <w:rsid w:val="3FEF92E1"/>
    <w:rsid w:val="3FEF94E4"/>
    <w:rsid w:val="3FEFCB83"/>
    <w:rsid w:val="3FEFD3D8"/>
    <w:rsid w:val="3FF17914"/>
    <w:rsid w:val="3FF1DE01"/>
    <w:rsid w:val="3FF1EFDB"/>
    <w:rsid w:val="3FF3438E"/>
    <w:rsid w:val="3FF36D1B"/>
    <w:rsid w:val="3FF41B2C"/>
    <w:rsid w:val="3FF73617"/>
    <w:rsid w:val="3FF73887"/>
    <w:rsid w:val="3FF7698B"/>
    <w:rsid w:val="3FF78A23"/>
    <w:rsid w:val="3FF7ABDC"/>
    <w:rsid w:val="3FF7B477"/>
    <w:rsid w:val="3FF7BB66"/>
    <w:rsid w:val="3FF7E189"/>
    <w:rsid w:val="3FF85BA7"/>
    <w:rsid w:val="3FFA712C"/>
    <w:rsid w:val="3FFA76BC"/>
    <w:rsid w:val="3FFB00BF"/>
    <w:rsid w:val="3FFB54F3"/>
    <w:rsid w:val="3FFBA733"/>
    <w:rsid w:val="3FFBD6DC"/>
    <w:rsid w:val="3FFBDFF0"/>
    <w:rsid w:val="3FFBF6B5"/>
    <w:rsid w:val="3FFC4566"/>
    <w:rsid w:val="3FFC8E06"/>
    <w:rsid w:val="3FFD3408"/>
    <w:rsid w:val="3FFD4EFE"/>
    <w:rsid w:val="3FFD647C"/>
    <w:rsid w:val="3FFD9037"/>
    <w:rsid w:val="3FFDDC39"/>
    <w:rsid w:val="3FFE6243"/>
    <w:rsid w:val="3FFE8210"/>
    <w:rsid w:val="3FFE8970"/>
    <w:rsid w:val="3FFE9637"/>
    <w:rsid w:val="3FFF1427"/>
    <w:rsid w:val="3FFF1E9A"/>
    <w:rsid w:val="3FFF2F5B"/>
    <w:rsid w:val="3FFF4E52"/>
    <w:rsid w:val="3FFF70A4"/>
    <w:rsid w:val="3FFF7A35"/>
    <w:rsid w:val="3FFF7C5B"/>
    <w:rsid w:val="3FFF7DAA"/>
    <w:rsid w:val="3FFF838B"/>
    <w:rsid w:val="3FFF8932"/>
    <w:rsid w:val="3FFFA29A"/>
    <w:rsid w:val="3FFFD660"/>
    <w:rsid w:val="3FFFDEB8"/>
    <w:rsid w:val="3FFFDFD5"/>
    <w:rsid w:val="3FFFE03A"/>
    <w:rsid w:val="409448BA"/>
    <w:rsid w:val="41D97E56"/>
    <w:rsid w:val="41FF872F"/>
    <w:rsid w:val="43659F8D"/>
    <w:rsid w:val="43774367"/>
    <w:rsid w:val="43BA540C"/>
    <w:rsid w:val="43BBF35F"/>
    <w:rsid w:val="43BDA573"/>
    <w:rsid w:val="43CFA15E"/>
    <w:rsid w:val="43DCAEC2"/>
    <w:rsid w:val="43DDC730"/>
    <w:rsid w:val="43FBDBEB"/>
    <w:rsid w:val="43FDF5EF"/>
    <w:rsid w:val="44F9EE27"/>
    <w:rsid w:val="44FFA1F6"/>
    <w:rsid w:val="45BF3FEE"/>
    <w:rsid w:val="45BF5F3F"/>
    <w:rsid w:val="45BFB62D"/>
    <w:rsid w:val="45DF1059"/>
    <w:rsid w:val="45ED3335"/>
    <w:rsid w:val="45FFB0F3"/>
    <w:rsid w:val="460FDB28"/>
    <w:rsid w:val="46C66819"/>
    <w:rsid w:val="46EF6538"/>
    <w:rsid w:val="47175FEF"/>
    <w:rsid w:val="475BF544"/>
    <w:rsid w:val="476BEF23"/>
    <w:rsid w:val="47779A78"/>
    <w:rsid w:val="4777F228"/>
    <w:rsid w:val="47BF6649"/>
    <w:rsid w:val="47BFD931"/>
    <w:rsid w:val="47DB0088"/>
    <w:rsid w:val="47DBF56B"/>
    <w:rsid w:val="47E755F5"/>
    <w:rsid w:val="47E9B2C6"/>
    <w:rsid w:val="47EB22A4"/>
    <w:rsid w:val="47EBBFA2"/>
    <w:rsid w:val="47ED1F65"/>
    <w:rsid w:val="47F399CB"/>
    <w:rsid w:val="47F88780"/>
    <w:rsid w:val="47F9EF47"/>
    <w:rsid w:val="47FE9E7D"/>
    <w:rsid w:val="47FF2111"/>
    <w:rsid w:val="47FFF5CB"/>
    <w:rsid w:val="48D424DC"/>
    <w:rsid w:val="49DF4F45"/>
    <w:rsid w:val="4A198D1C"/>
    <w:rsid w:val="4A3F4BCC"/>
    <w:rsid w:val="4A5E98FA"/>
    <w:rsid w:val="4A7EC0FD"/>
    <w:rsid w:val="4ADF6B11"/>
    <w:rsid w:val="4AE71B2C"/>
    <w:rsid w:val="4AEE44C2"/>
    <w:rsid w:val="4AFB7EDA"/>
    <w:rsid w:val="4AFE186E"/>
    <w:rsid w:val="4B3FDFA3"/>
    <w:rsid w:val="4B79D169"/>
    <w:rsid w:val="4BAC14CB"/>
    <w:rsid w:val="4BED20C7"/>
    <w:rsid w:val="4BFB03B4"/>
    <w:rsid w:val="4BFD1B99"/>
    <w:rsid w:val="4C5B596A"/>
    <w:rsid w:val="4CB76939"/>
    <w:rsid w:val="4CC72001"/>
    <w:rsid w:val="4CDF9CA8"/>
    <w:rsid w:val="4CF1EC1F"/>
    <w:rsid w:val="4CFEE914"/>
    <w:rsid w:val="4D5D99BD"/>
    <w:rsid w:val="4D5F047A"/>
    <w:rsid w:val="4D5FE3A8"/>
    <w:rsid w:val="4D6B57BD"/>
    <w:rsid w:val="4D73CEE8"/>
    <w:rsid w:val="4DBD5A54"/>
    <w:rsid w:val="4DDA87C6"/>
    <w:rsid w:val="4DF26A51"/>
    <w:rsid w:val="4DFD45DB"/>
    <w:rsid w:val="4DFF1E30"/>
    <w:rsid w:val="4DFF9B14"/>
    <w:rsid w:val="4E33886A"/>
    <w:rsid w:val="4E3BFFC6"/>
    <w:rsid w:val="4E5B3142"/>
    <w:rsid w:val="4E5F7A31"/>
    <w:rsid w:val="4E6CCF84"/>
    <w:rsid w:val="4EB833F4"/>
    <w:rsid w:val="4ECF21FC"/>
    <w:rsid w:val="4EDECE3A"/>
    <w:rsid w:val="4EE68208"/>
    <w:rsid w:val="4EF61FFD"/>
    <w:rsid w:val="4EF69504"/>
    <w:rsid w:val="4EFADF44"/>
    <w:rsid w:val="4EFC27E4"/>
    <w:rsid w:val="4EFD2E3B"/>
    <w:rsid w:val="4F039A45"/>
    <w:rsid w:val="4F0EB552"/>
    <w:rsid w:val="4F1793D4"/>
    <w:rsid w:val="4F3FFF94"/>
    <w:rsid w:val="4F4F1932"/>
    <w:rsid w:val="4F6778EA"/>
    <w:rsid w:val="4F6F300A"/>
    <w:rsid w:val="4F6FFD10"/>
    <w:rsid w:val="4F734954"/>
    <w:rsid w:val="4F73B4A7"/>
    <w:rsid w:val="4F76DC15"/>
    <w:rsid w:val="4F774696"/>
    <w:rsid w:val="4F777DD0"/>
    <w:rsid w:val="4F7E7C4F"/>
    <w:rsid w:val="4F8F20C0"/>
    <w:rsid w:val="4F9BC2A1"/>
    <w:rsid w:val="4F9E0757"/>
    <w:rsid w:val="4FA72C48"/>
    <w:rsid w:val="4FAF23CB"/>
    <w:rsid w:val="4FB13C2A"/>
    <w:rsid w:val="4FB4DB99"/>
    <w:rsid w:val="4FB9E8CE"/>
    <w:rsid w:val="4FBABD42"/>
    <w:rsid w:val="4FBC57F0"/>
    <w:rsid w:val="4FBD202C"/>
    <w:rsid w:val="4FBE4E82"/>
    <w:rsid w:val="4FBE5933"/>
    <w:rsid w:val="4FBF21BA"/>
    <w:rsid w:val="4FBFFD76"/>
    <w:rsid w:val="4FC77887"/>
    <w:rsid w:val="4FCECFF5"/>
    <w:rsid w:val="4FCF4D90"/>
    <w:rsid w:val="4FD5B362"/>
    <w:rsid w:val="4FD6053D"/>
    <w:rsid w:val="4FD67F79"/>
    <w:rsid w:val="4FD6DAB2"/>
    <w:rsid w:val="4FDF097D"/>
    <w:rsid w:val="4FDF3036"/>
    <w:rsid w:val="4FDF50D3"/>
    <w:rsid w:val="4FDF6E29"/>
    <w:rsid w:val="4FDF991D"/>
    <w:rsid w:val="4FDF9C11"/>
    <w:rsid w:val="4FE6379C"/>
    <w:rsid w:val="4FEEE7E3"/>
    <w:rsid w:val="4FF4820D"/>
    <w:rsid w:val="4FF7333A"/>
    <w:rsid w:val="4FF77206"/>
    <w:rsid w:val="4FF7C4B1"/>
    <w:rsid w:val="4FF83360"/>
    <w:rsid w:val="4FF9766A"/>
    <w:rsid w:val="4FFBB6AD"/>
    <w:rsid w:val="4FFC7C05"/>
    <w:rsid w:val="4FFCA3F0"/>
    <w:rsid w:val="4FFDFECD"/>
    <w:rsid w:val="4FFE7969"/>
    <w:rsid w:val="4FFF3AA1"/>
    <w:rsid w:val="4FFF4213"/>
    <w:rsid w:val="4FFF438E"/>
    <w:rsid w:val="4FFF4D42"/>
    <w:rsid w:val="4FFFA335"/>
    <w:rsid w:val="4FFFB7E8"/>
    <w:rsid w:val="4FFFE15A"/>
    <w:rsid w:val="507AEB84"/>
    <w:rsid w:val="50E4375B"/>
    <w:rsid w:val="50F5264C"/>
    <w:rsid w:val="515759B4"/>
    <w:rsid w:val="519F1359"/>
    <w:rsid w:val="51B722DA"/>
    <w:rsid w:val="51B852E0"/>
    <w:rsid w:val="51BE5393"/>
    <w:rsid w:val="51F3B192"/>
    <w:rsid w:val="51FB1D5F"/>
    <w:rsid w:val="51FF3FE3"/>
    <w:rsid w:val="527AE836"/>
    <w:rsid w:val="527D8FA0"/>
    <w:rsid w:val="52F484E6"/>
    <w:rsid w:val="52FB2D7B"/>
    <w:rsid w:val="52FBE7C1"/>
    <w:rsid w:val="52FF1674"/>
    <w:rsid w:val="53363687"/>
    <w:rsid w:val="533F7001"/>
    <w:rsid w:val="53470069"/>
    <w:rsid w:val="535FC253"/>
    <w:rsid w:val="53772A32"/>
    <w:rsid w:val="53AF61CD"/>
    <w:rsid w:val="53AFC2A2"/>
    <w:rsid w:val="53BF0254"/>
    <w:rsid w:val="53BFBDCA"/>
    <w:rsid w:val="53BFE22E"/>
    <w:rsid w:val="53DEAB38"/>
    <w:rsid w:val="53EB2B85"/>
    <w:rsid w:val="53F34473"/>
    <w:rsid w:val="53F9D0D5"/>
    <w:rsid w:val="53FD52A7"/>
    <w:rsid w:val="53FE163A"/>
    <w:rsid w:val="53FE70AF"/>
    <w:rsid w:val="53FE8DD2"/>
    <w:rsid w:val="53FE9E47"/>
    <w:rsid w:val="54E7D33D"/>
    <w:rsid w:val="54FF7793"/>
    <w:rsid w:val="553F5526"/>
    <w:rsid w:val="556E0619"/>
    <w:rsid w:val="557BA8A6"/>
    <w:rsid w:val="55A3DC31"/>
    <w:rsid w:val="55BF3E67"/>
    <w:rsid w:val="55C7868F"/>
    <w:rsid w:val="55DDFDAB"/>
    <w:rsid w:val="55DEF0DD"/>
    <w:rsid w:val="55F44CAD"/>
    <w:rsid w:val="55F6162E"/>
    <w:rsid w:val="55F7A3AA"/>
    <w:rsid w:val="5607BF3D"/>
    <w:rsid w:val="56320908"/>
    <w:rsid w:val="563C364E"/>
    <w:rsid w:val="565F01B8"/>
    <w:rsid w:val="566DD22C"/>
    <w:rsid w:val="567E40AC"/>
    <w:rsid w:val="56AFA273"/>
    <w:rsid w:val="56BD690D"/>
    <w:rsid w:val="56BFD43E"/>
    <w:rsid w:val="56EE212E"/>
    <w:rsid w:val="56EF3E73"/>
    <w:rsid w:val="56F7236F"/>
    <w:rsid w:val="56F78A65"/>
    <w:rsid w:val="56FD6E3F"/>
    <w:rsid w:val="56FF7D1A"/>
    <w:rsid w:val="56FF8F58"/>
    <w:rsid w:val="56FFB259"/>
    <w:rsid w:val="571529BC"/>
    <w:rsid w:val="571D3633"/>
    <w:rsid w:val="573FE5CE"/>
    <w:rsid w:val="573FFB91"/>
    <w:rsid w:val="575B56E3"/>
    <w:rsid w:val="575BDA87"/>
    <w:rsid w:val="576D83E5"/>
    <w:rsid w:val="57735292"/>
    <w:rsid w:val="577525C6"/>
    <w:rsid w:val="5775B15D"/>
    <w:rsid w:val="5779D07B"/>
    <w:rsid w:val="577B6986"/>
    <w:rsid w:val="577D2E42"/>
    <w:rsid w:val="577D78C3"/>
    <w:rsid w:val="577D986C"/>
    <w:rsid w:val="5787617C"/>
    <w:rsid w:val="5792DBE7"/>
    <w:rsid w:val="579607E1"/>
    <w:rsid w:val="579D91D5"/>
    <w:rsid w:val="579EC1A4"/>
    <w:rsid w:val="57AAF978"/>
    <w:rsid w:val="57B60EBA"/>
    <w:rsid w:val="57B6B145"/>
    <w:rsid w:val="57B72E62"/>
    <w:rsid w:val="57BDB249"/>
    <w:rsid w:val="57BDB7A3"/>
    <w:rsid w:val="57BE9320"/>
    <w:rsid w:val="57BE98DE"/>
    <w:rsid w:val="57BF6598"/>
    <w:rsid w:val="57BF67B6"/>
    <w:rsid w:val="57C5F299"/>
    <w:rsid w:val="57C77C23"/>
    <w:rsid w:val="57CD5CB7"/>
    <w:rsid w:val="57DAAD2C"/>
    <w:rsid w:val="57DCB470"/>
    <w:rsid w:val="57DFD875"/>
    <w:rsid w:val="57E62FDD"/>
    <w:rsid w:val="57EB515B"/>
    <w:rsid w:val="57ED514F"/>
    <w:rsid w:val="57F50981"/>
    <w:rsid w:val="57F6C105"/>
    <w:rsid w:val="57F6C5D8"/>
    <w:rsid w:val="57F7592E"/>
    <w:rsid w:val="57F7B37E"/>
    <w:rsid w:val="57F9A3E9"/>
    <w:rsid w:val="57FB4201"/>
    <w:rsid w:val="57FB9681"/>
    <w:rsid w:val="57FBC503"/>
    <w:rsid w:val="57FD67D9"/>
    <w:rsid w:val="57FDA9E2"/>
    <w:rsid w:val="57FDDE0D"/>
    <w:rsid w:val="57FEAE44"/>
    <w:rsid w:val="57FF0F3B"/>
    <w:rsid w:val="57FF2F1C"/>
    <w:rsid w:val="57FF4F38"/>
    <w:rsid w:val="58BB9164"/>
    <w:rsid w:val="58FDF60B"/>
    <w:rsid w:val="595F8B48"/>
    <w:rsid w:val="596FA181"/>
    <w:rsid w:val="5977753A"/>
    <w:rsid w:val="597FFCB3"/>
    <w:rsid w:val="5996DB56"/>
    <w:rsid w:val="59B7D631"/>
    <w:rsid w:val="59CFBD88"/>
    <w:rsid w:val="59DEAA95"/>
    <w:rsid w:val="59DF8367"/>
    <w:rsid w:val="59EAC522"/>
    <w:rsid w:val="59EBE007"/>
    <w:rsid w:val="59F2478C"/>
    <w:rsid w:val="59F2F309"/>
    <w:rsid w:val="59F725C7"/>
    <w:rsid w:val="59F7F0C4"/>
    <w:rsid w:val="59FF6811"/>
    <w:rsid w:val="5A3BCB4D"/>
    <w:rsid w:val="5A3FCBE9"/>
    <w:rsid w:val="5A67EFE6"/>
    <w:rsid w:val="5A6F29B0"/>
    <w:rsid w:val="5A7DF296"/>
    <w:rsid w:val="5A85516F"/>
    <w:rsid w:val="5AAC94D9"/>
    <w:rsid w:val="5AB5159A"/>
    <w:rsid w:val="5ABDB170"/>
    <w:rsid w:val="5AD4F978"/>
    <w:rsid w:val="5AD69CB4"/>
    <w:rsid w:val="5ADDF885"/>
    <w:rsid w:val="5ADFD616"/>
    <w:rsid w:val="5AE3C63B"/>
    <w:rsid w:val="5AE4E28F"/>
    <w:rsid w:val="5AEEA390"/>
    <w:rsid w:val="5AF494D5"/>
    <w:rsid w:val="5AFD662D"/>
    <w:rsid w:val="5AFE7620"/>
    <w:rsid w:val="5AFF73C8"/>
    <w:rsid w:val="5AFFFD89"/>
    <w:rsid w:val="5B3626B5"/>
    <w:rsid w:val="5B37C744"/>
    <w:rsid w:val="5B4E4A52"/>
    <w:rsid w:val="5B5BD842"/>
    <w:rsid w:val="5B5EA7AD"/>
    <w:rsid w:val="5B5F3F37"/>
    <w:rsid w:val="5B635ED1"/>
    <w:rsid w:val="5B66BE4B"/>
    <w:rsid w:val="5B6A7BBF"/>
    <w:rsid w:val="5B6F6A42"/>
    <w:rsid w:val="5B79BCE0"/>
    <w:rsid w:val="5B7AD0E7"/>
    <w:rsid w:val="5B7BC496"/>
    <w:rsid w:val="5B7F27C5"/>
    <w:rsid w:val="5B7F4125"/>
    <w:rsid w:val="5B7F954A"/>
    <w:rsid w:val="5B9EF27D"/>
    <w:rsid w:val="5B9F7A49"/>
    <w:rsid w:val="5BAB36AB"/>
    <w:rsid w:val="5BAF39C7"/>
    <w:rsid w:val="5BAF3C89"/>
    <w:rsid w:val="5BB58C7C"/>
    <w:rsid w:val="5BB63F80"/>
    <w:rsid w:val="5BBA5362"/>
    <w:rsid w:val="5BBB0435"/>
    <w:rsid w:val="5BBEAE93"/>
    <w:rsid w:val="5BBEE293"/>
    <w:rsid w:val="5BCAAE1A"/>
    <w:rsid w:val="5BCBC023"/>
    <w:rsid w:val="5BCC16F4"/>
    <w:rsid w:val="5BCD7FBD"/>
    <w:rsid w:val="5BCF6D66"/>
    <w:rsid w:val="5BD1DFE0"/>
    <w:rsid w:val="5BD21E4F"/>
    <w:rsid w:val="5BD77317"/>
    <w:rsid w:val="5BDB7CB5"/>
    <w:rsid w:val="5BDCB9AE"/>
    <w:rsid w:val="5BDEC18E"/>
    <w:rsid w:val="5BDF93F2"/>
    <w:rsid w:val="5BDFA7FE"/>
    <w:rsid w:val="5BDFCE93"/>
    <w:rsid w:val="5BED35EF"/>
    <w:rsid w:val="5BEE8C64"/>
    <w:rsid w:val="5BEEDBFA"/>
    <w:rsid w:val="5BEF0B1C"/>
    <w:rsid w:val="5BEF1828"/>
    <w:rsid w:val="5BEF7BAA"/>
    <w:rsid w:val="5BF0AAFF"/>
    <w:rsid w:val="5BF3D3B6"/>
    <w:rsid w:val="5BF5246B"/>
    <w:rsid w:val="5BF54D93"/>
    <w:rsid w:val="5BF90889"/>
    <w:rsid w:val="5BFAB3A8"/>
    <w:rsid w:val="5BFB2881"/>
    <w:rsid w:val="5BFD192E"/>
    <w:rsid w:val="5BFDD958"/>
    <w:rsid w:val="5BFE537D"/>
    <w:rsid w:val="5BFEDEC7"/>
    <w:rsid w:val="5BFF1BE5"/>
    <w:rsid w:val="5BFF4B05"/>
    <w:rsid w:val="5BFF523C"/>
    <w:rsid w:val="5BFF6BF6"/>
    <w:rsid w:val="5BFF7004"/>
    <w:rsid w:val="5BFF7062"/>
    <w:rsid w:val="5BFFE522"/>
    <w:rsid w:val="5BFFF81C"/>
    <w:rsid w:val="5C17A687"/>
    <w:rsid w:val="5C256B67"/>
    <w:rsid w:val="5C2B0390"/>
    <w:rsid w:val="5C3C8F8F"/>
    <w:rsid w:val="5C4108BD"/>
    <w:rsid w:val="5CAEC7C5"/>
    <w:rsid w:val="5CAEDC78"/>
    <w:rsid w:val="5CBBD52C"/>
    <w:rsid w:val="5CBF26F6"/>
    <w:rsid w:val="5CE729AA"/>
    <w:rsid w:val="5CE7703A"/>
    <w:rsid w:val="5CF787DA"/>
    <w:rsid w:val="5CFD1D95"/>
    <w:rsid w:val="5CFDEE41"/>
    <w:rsid w:val="5CFE678D"/>
    <w:rsid w:val="5CFF4BF3"/>
    <w:rsid w:val="5D066B30"/>
    <w:rsid w:val="5D1D4432"/>
    <w:rsid w:val="5D2FF5EF"/>
    <w:rsid w:val="5D35C341"/>
    <w:rsid w:val="5D3BEC4F"/>
    <w:rsid w:val="5D3F5679"/>
    <w:rsid w:val="5D3FCE61"/>
    <w:rsid w:val="5D473297"/>
    <w:rsid w:val="5D4BF36C"/>
    <w:rsid w:val="5D6F0FF0"/>
    <w:rsid w:val="5D6F2C9E"/>
    <w:rsid w:val="5D6F2F9A"/>
    <w:rsid w:val="5D755B69"/>
    <w:rsid w:val="5D7691D9"/>
    <w:rsid w:val="5D7AC66C"/>
    <w:rsid w:val="5D7E6C9E"/>
    <w:rsid w:val="5D7F2D46"/>
    <w:rsid w:val="5D7F5FD4"/>
    <w:rsid w:val="5D7F7206"/>
    <w:rsid w:val="5D7F83B1"/>
    <w:rsid w:val="5D7FB876"/>
    <w:rsid w:val="5D7FD330"/>
    <w:rsid w:val="5D7FD602"/>
    <w:rsid w:val="5D975F4B"/>
    <w:rsid w:val="5D9AD0E8"/>
    <w:rsid w:val="5D9F5123"/>
    <w:rsid w:val="5DAEFE2D"/>
    <w:rsid w:val="5DB701E4"/>
    <w:rsid w:val="5DB7DBE0"/>
    <w:rsid w:val="5DBBEA0E"/>
    <w:rsid w:val="5DBFF233"/>
    <w:rsid w:val="5DDB7506"/>
    <w:rsid w:val="5DDBECF3"/>
    <w:rsid w:val="5DDC9AE8"/>
    <w:rsid w:val="5DDF1262"/>
    <w:rsid w:val="5DDF3CBB"/>
    <w:rsid w:val="5DDF7EE9"/>
    <w:rsid w:val="5DDF9305"/>
    <w:rsid w:val="5DE723C7"/>
    <w:rsid w:val="5DE93965"/>
    <w:rsid w:val="5DEDE3AC"/>
    <w:rsid w:val="5DF36F07"/>
    <w:rsid w:val="5DF6679C"/>
    <w:rsid w:val="5DF752ED"/>
    <w:rsid w:val="5DF89692"/>
    <w:rsid w:val="5DF9C507"/>
    <w:rsid w:val="5DFAB3DC"/>
    <w:rsid w:val="5DFB00BF"/>
    <w:rsid w:val="5DFB79A9"/>
    <w:rsid w:val="5DFBEFC0"/>
    <w:rsid w:val="5DFC9F4C"/>
    <w:rsid w:val="5DFD29DB"/>
    <w:rsid w:val="5DFD5E42"/>
    <w:rsid w:val="5DFE29E8"/>
    <w:rsid w:val="5DFE3188"/>
    <w:rsid w:val="5DFEFD76"/>
    <w:rsid w:val="5DFF3206"/>
    <w:rsid w:val="5DFF4077"/>
    <w:rsid w:val="5DFF5B50"/>
    <w:rsid w:val="5DFF7CDC"/>
    <w:rsid w:val="5DFFBACD"/>
    <w:rsid w:val="5DFFC241"/>
    <w:rsid w:val="5E111E03"/>
    <w:rsid w:val="5E33552D"/>
    <w:rsid w:val="5E3DA554"/>
    <w:rsid w:val="5E3E41D6"/>
    <w:rsid w:val="5E5F64FD"/>
    <w:rsid w:val="5E6B47F4"/>
    <w:rsid w:val="5E7FD484"/>
    <w:rsid w:val="5E8AE928"/>
    <w:rsid w:val="5E8EAABD"/>
    <w:rsid w:val="5E9B0372"/>
    <w:rsid w:val="5E9FA4F9"/>
    <w:rsid w:val="5EAA4F0E"/>
    <w:rsid w:val="5EACCB9A"/>
    <w:rsid w:val="5EAE31DA"/>
    <w:rsid w:val="5EAF0735"/>
    <w:rsid w:val="5EAF0754"/>
    <w:rsid w:val="5EB4B1A3"/>
    <w:rsid w:val="5EB5F902"/>
    <w:rsid w:val="5EBF38BA"/>
    <w:rsid w:val="5EC50707"/>
    <w:rsid w:val="5EC56AF2"/>
    <w:rsid w:val="5ECBA2EC"/>
    <w:rsid w:val="5ECFA3EC"/>
    <w:rsid w:val="5EDA691D"/>
    <w:rsid w:val="5EDDC655"/>
    <w:rsid w:val="5EDDE5D6"/>
    <w:rsid w:val="5EDE81DB"/>
    <w:rsid w:val="5EDFF68B"/>
    <w:rsid w:val="5EDFFFB3"/>
    <w:rsid w:val="5EEDB27D"/>
    <w:rsid w:val="5EEDB7AB"/>
    <w:rsid w:val="5EF1C709"/>
    <w:rsid w:val="5EF1E2AF"/>
    <w:rsid w:val="5EF3D0B6"/>
    <w:rsid w:val="5EF3E381"/>
    <w:rsid w:val="5EF7062B"/>
    <w:rsid w:val="5EF7575A"/>
    <w:rsid w:val="5EF7A913"/>
    <w:rsid w:val="5EFA440B"/>
    <w:rsid w:val="5EFB686B"/>
    <w:rsid w:val="5EFB8591"/>
    <w:rsid w:val="5EFD27AF"/>
    <w:rsid w:val="5EFD9E99"/>
    <w:rsid w:val="5EFDDB4E"/>
    <w:rsid w:val="5EFE7342"/>
    <w:rsid w:val="5EFF0D1D"/>
    <w:rsid w:val="5EFF1FBB"/>
    <w:rsid w:val="5EFF2344"/>
    <w:rsid w:val="5EFF4B15"/>
    <w:rsid w:val="5EFF7754"/>
    <w:rsid w:val="5EFFDBE0"/>
    <w:rsid w:val="5EFFDCB6"/>
    <w:rsid w:val="5EFFEE37"/>
    <w:rsid w:val="5F073956"/>
    <w:rsid w:val="5F1FA74F"/>
    <w:rsid w:val="5F2718F0"/>
    <w:rsid w:val="5F298942"/>
    <w:rsid w:val="5F2E5C66"/>
    <w:rsid w:val="5F2F04E1"/>
    <w:rsid w:val="5F37E9D7"/>
    <w:rsid w:val="5F3C1FF6"/>
    <w:rsid w:val="5F3E5516"/>
    <w:rsid w:val="5F3F04BA"/>
    <w:rsid w:val="5F3F1FE2"/>
    <w:rsid w:val="5F3F2338"/>
    <w:rsid w:val="5F3F7D67"/>
    <w:rsid w:val="5F3FCE3A"/>
    <w:rsid w:val="5F51F8A6"/>
    <w:rsid w:val="5F5666ED"/>
    <w:rsid w:val="5F56C286"/>
    <w:rsid w:val="5F5705C3"/>
    <w:rsid w:val="5F57B1E1"/>
    <w:rsid w:val="5F5B2E05"/>
    <w:rsid w:val="5F5CBDD5"/>
    <w:rsid w:val="5F5DB040"/>
    <w:rsid w:val="5F5FE787"/>
    <w:rsid w:val="5F626837"/>
    <w:rsid w:val="5F69BA74"/>
    <w:rsid w:val="5F6E2BB0"/>
    <w:rsid w:val="5F6EDA1B"/>
    <w:rsid w:val="5F711413"/>
    <w:rsid w:val="5F718D0D"/>
    <w:rsid w:val="5F7472AB"/>
    <w:rsid w:val="5F754A93"/>
    <w:rsid w:val="5F775F69"/>
    <w:rsid w:val="5F794107"/>
    <w:rsid w:val="5F798208"/>
    <w:rsid w:val="5F7E7E75"/>
    <w:rsid w:val="5F7F2C91"/>
    <w:rsid w:val="5F7F3B0F"/>
    <w:rsid w:val="5F7F5C80"/>
    <w:rsid w:val="5F877B60"/>
    <w:rsid w:val="5F97D6E3"/>
    <w:rsid w:val="5F995D25"/>
    <w:rsid w:val="5F9D1ADF"/>
    <w:rsid w:val="5F9F8CC9"/>
    <w:rsid w:val="5FA695FA"/>
    <w:rsid w:val="5FA6B5A8"/>
    <w:rsid w:val="5FA939B0"/>
    <w:rsid w:val="5FAE81E9"/>
    <w:rsid w:val="5FB488AC"/>
    <w:rsid w:val="5FB52FD9"/>
    <w:rsid w:val="5FB61174"/>
    <w:rsid w:val="5FB712C5"/>
    <w:rsid w:val="5FB74F45"/>
    <w:rsid w:val="5FB7D063"/>
    <w:rsid w:val="5FBD880A"/>
    <w:rsid w:val="5FBE7AB2"/>
    <w:rsid w:val="5FBEC33B"/>
    <w:rsid w:val="5FBED6F8"/>
    <w:rsid w:val="5FBF0921"/>
    <w:rsid w:val="5FBF1E12"/>
    <w:rsid w:val="5FBF376A"/>
    <w:rsid w:val="5FBF45D3"/>
    <w:rsid w:val="5FBFA96C"/>
    <w:rsid w:val="5FBFB3C9"/>
    <w:rsid w:val="5FC3126F"/>
    <w:rsid w:val="5FC3B562"/>
    <w:rsid w:val="5FC98C0E"/>
    <w:rsid w:val="5FCA802A"/>
    <w:rsid w:val="5FCD64BE"/>
    <w:rsid w:val="5FCF850E"/>
    <w:rsid w:val="5FD3DF36"/>
    <w:rsid w:val="5FD5C206"/>
    <w:rsid w:val="5FD65CDA"/>
    <w:rsid w:val="5FD6F400"/>
    <w:rsid w:val="5FD73BC2"/>
    <w:rsid w:val="5FD9E8AE"/>
    <w:rsid w:val="5FDB8CAF"/>
    <w:rsid w:val="5FDC377E"/>
    <w:rsid w:val="5FDD5E3A"/>
    <w:rsid w:val="5FDE2B37"/>
    <w:rsid w:val="5FDE5620"/>
    <w:rsid w:val="5FDED85A"/>
    <w:rsid w:val="5FDF039C"/>
    <w:rsid w:val="5FDF2151"/>
    <w:rsid w:val="5FDF4190"/>
    <w:rsid w:val="5FDF5928"/>
    <w:rsid w:val="5FDF84E6"/>
    <w:rsid w:val="5FDFE61B"/>
    <w:rsid w:val="5FE3748A"/>
    <w:rsid w:val="5FE3A5D5"/>
    <w:rsid w:val="5FE3B2B8"/>
    <w:rsid w:val="5FE59597"/>
    <w:rsid w:val="5FE962B1"/>
    <w:rsid w:val="5FE9A7DB"/>
    <w:rsid w:val="5FEA1026"/>
    <w:rsid w:val="5FEADA94"/>
    <w:rsid w:val="5FEB652F"/>
    <w:rsid w:val="5FEC636C"/>
    <w:rsid w:val="5FED1757"/>
    <w:rsid w:val="5FED2931"/>
    <w:rsid w:val="5FEE0DBA"/>
    <w:rsid w:val="5FEE1488"/>
    <w:rsid w:val="5FEE3779"/>
    <w:rsid w:val="5FEE44C3"/>
    <w:rsid w:val="5FEE6E6A"/>
    <w:rsid w:val="5FEE9870"/>
    <w:rsid w:val="5FEF036D"/>
    <w:rsid w:val="5FEF0663"/>
    <w:rsid w:val="5FEF0667"/>
    <w:rsid w:val="5FEF3287"/>
    <w:rsid w:val="5FEF3B36"/>
    <w:rsid w:val="5FEF8D3F"/>
    <w:rsid w:val="5FEF9C8D"/>
    <w:rsid w:val="5FEFC7A5"/>
    <w:rsid w:val="5FEFF152"/>
    <w:rsid w:val="5FEFFCBB"/>
    <w:rsid w:val="5FF11850"/>
    <w:rsid w:val="5FF1BAEC"/>
    <w:rsid w:val="5FF2081E"/>
    <w:rsid w:val="5FF4A9BF"/>
    <w:rsid w:val="5FF586B7"/>
    <w:rsid w:val="5FF5C20D"/>
    <w:rsid w:val="5FF6001C"/>
    <w:rsid w:val="5FF676BB"/>
    <w:rsid w:val="5FF6C5A3"/>
    <w:rsid w:val="5FF70783"/>
    <w:rsid w:val="5FF70A11"/>
    <w:rsid w:val="5FF70EC6"/>
    <w:rsid w:val="5FF71E02"/>
    <w:rsid w:val="5FF75429"/>
    <w:rsid w:val="5FF76370"/>
    <w:rsid w:val="5FF7812E"/>
    <w:rsid w:val="5FF7946B"/>
    <w:rsid w:val="5FF7B94F"/>
    <w:rsid w:val="5FF8D2B4"/>
    <w:rsid w:val="5FF96781"/>
    <w:rsid w:val="5FF9C241"/>
    <w:rsid w:val="5FFA24E4"/>
    <w:rsid w:val="5FFAE605"/>
    <w:rsid w:val="5FFB0F21"/>
    <w:rsid w:val="5FFB0FF6"/>
    <w:rsid w:val="5FFB143B"/>
    <w:rsid w:val="5FFB591B"/>
    <w:rsid w:val="5FFBB356"/>
    <w:rsid w:val="5FFBD1A3"/>
    <w:rsid w:val="5FFBE62E"/>
    <w:rsid w:val="5FFCD282"/>
    <w:rsid w:val="5FFCE3D7"/>
    <w:rsid w:val="5FFD1E9E"/>
    <w:rsid w:val="5FFD48A9"/>
    <w:rsid w:val="5FFD5359"/>
    <w:rsid w:val="5FFD7E04"/>
    <w:rsid w:val="5FFDB732"/>
    <w:rsid w:val="5FFDF56B"/>
    <w:rsid w:val="5FFE5FAD"/>
    <w:rsid w:val="5FFE7F57"/>
    <w:rsid w:val="5FFEBDAA"/>
    <w:rsid w:val="5FFED377"/>
    <w:rsid w:val="5FFED844"/>
    <w:rsid w:val="5FFEE802"/>
    <w:rsid w:val="5FFEE9CE"/>
    <w:rsid w:val="5FFF2C47"/>
    <w:rsid w:val="5FFF3398"/>
    <w:rsid w:val="5FFF41F5"/>
    <w:rsid w:val="5FFF4505"/>
    <w:rsid w:val="5FFF45D0"/>
    <w:rsid w:val="5FFF4CAD"/>
    <w:rsid w:val="5FFF5375"/>
    <w:rsid w:val="5FFF61B6"/>
    <w:rsid w:val="5FFF76EB"/>
    <w:rsid w:val="5FFF8F84"/>
    <w:rsid w:val="5FFF9186"/>
    <w:rsid w:val="5FFFA30A"/>
    <w:rsid w:val="5FFFA728"/>
    <w:rsid w:val="5FFFB6AD"/>
    <w:rsid w:val="5FFFC7D8"/>
    <w:rsid w:val="5FFFD9C6"/>
    <w:rsid w:val="5FFFE033"/>
    <w:rsid w:val="5FFFE783"/>
    <w:rsid w:val="5FFFE855"/>
    <w:rsid w:val="5FFFFACE"/>
    <w:rsid w:val="617F25B6"/>
    <w:rsid w:val="61A18FB3"/>
    <w:rsid w:val="61BF06F6"/>
    <w:rsid w:val="61DCD599"/>
    <w:rsid w:val="61F7CA2C"/>
    <w:rsid w:val="61FF4805"/>
    <w:rsid w:val="6233C731"/>
    <w:rsid w:val="6259CC99"/>
    <w:rsid w:val="627B126B"/>
    <w:rsid w:val="62BD4992"/>
    <w:rsid w:val="62CFF277"/>
    <w:rsid w:val="62E5DCF1"/>
    <w:rsid w:val="62E66D33"/>
    <w:rsid w:val="62F8DD6E"/>
    <w:rsid w:val="62FBC647"/>
    <w:rsid w:val="62FBF866"/>
    <w:rsid w:val="631B83F8"/>
    <w:rsid w:val="632BAAD0"/>
    <w:rsid w:val="635C5B1F"/>
    <w:rsid w:val="63772C5F"/>
    <w:rsid w:val="6377FEA2"/>
    <w:rsid w:val="637CD38F"/>
    <w:rsid w:val="6397103A"/>
    <w:rsid w:val="639FA848"/>
    <w:rsid w:val="63AEBA23"/>
    <w:rsid w:val="63BB9F6F"/>
    <w:rsid w:val="63BC074C"/>
    <w:rsid w:val="63DE8A07"/>
    <w:rsid w:val="63E4F9CD"/>
    <w:rsid w:val="63EB1EDD"/>
    <w:rsid w:val="63EBC075"/>
    <w:rsid w:val="63EE8617"/>
    <w:rsid w:val="63EF5118"/>
    <w:rsid w:val="63F77F6E"/>
    <w:rsid w:val="63FD6214"/>
    <w:rsid w:val="64B67574"/>
    <w:rsid w:val="64EB21A1"/>
    <w:rsid w:val="64EF25AB"/>
    <w:rsid w:val="653A46F7"/>
    <w:rsid w:val="656CEA26"/>
    <w:rsid w:val="657F418E"/>
    <w:rsid w:val="657F8543"/>
    <w:rsid w:val="65841B28"/>
    <w:rsid w:val="6587E251"/>
    <w:rsid w:val="659E9330"/>
    <w:rsid w:val="659F27D6"/>
    <w:rsid w:val="65D7BC19"/>
    <w:rsid w:val="65DEF94C"/>
    <w:rsid w:val="65DF9EAC"/>
    <w:rsid w:val="65F2E584"/>
    <w:rsid w:val="65FC4920"/>
    <w:rsid w:val="65FC6A4B"/>
    <w:rsid w:val="65FF443E"/>
    <w:rsid w:val="65FF5D5C"/>
    <w:rsid w:val="65FFEF67"/>
    <w:rsid w:val="662F58ED"/>
    <w:rsid w:val="662FAF68"/>
    <w:rsid w:val="66369CA2"/>
    <w:rsid w:val="6637835D"/>
    <w:rsid w:val="666FD5D6"/>
    <w:rsid w:val="667FE4F2"/>
    <w:rsid w:val="66AF7A72"/>
    <w:rsid w:val="66D7DA7C"/>
    <w:rsid w:val="66DBE1B5"/>
    <w:rsid w:val="66DBF09D"/>
    <w:rsid w:val="66DF4B53"/>
    <w:rsid w:val="66DFE897"/>
    <w:rsid w:val="66E15E39"/>
    <w:rsid w:val="66E6EA91"/>
    <w:rsid w:val="66EC6ADD"/>
    <w:rsid w:val="66EC739F"/>
    <w:rsid w:val="66F5420D"/>
    <w:rsid w:val="66FBB0DF"/>
    <w:rsid w:val="66FF42ED"/>
    <w:rsid w:val="66FF6BFB"/>
    <w:rsid w:val="670E4605"/>
    <w:rsid w:val="673738F9"/>
    <w:rsid w:val="6738CC14"/>
    <w:rsid w:val="6744D500"/>
    <w:rsid w:val="675AF701"/>
    <w:rsid w:val="675F2916"/>
    <w:rsid w:val="676F6387"/>
    <w:rsid w:val="6776A1AD"/>
    <w:rsid w:val="6777279E"/>
    <w:rsid w:val="67777A1A"/>
    <w:rsid w:val="677B70C4"/>
    <w:rsid w:val="677D65AD"/>
    <w:rsid w:val="677D6C0A"/>
    <w:rsid w:val="677EE4A6"/>
    <w:rsid w:val="677F497F"/>
    <w:rsid w:val="677F565A"/>
    <w:rsid w:val="677F9745"/>
    <w:rsid w:val="677FC35D"/>
    <w:rsid w:val="677FEB94"/>
    <w:rsid w:val="678B9D64"/>
    <w:rsid w:val="67A75841"/>
    <w:rsid w:val="67AFA5E0"/>
    <w:rsid w:val="67B3CA04"/>
    <w:rsid w:val="67B7CB26"/>
    <w:rsid w:val="67B97AE5"/>
    <w:rsid w:val="67CDF854"/>
    <w:rsid w:val="67DD5F34"/>
    <w:rsid w:val="67DD7AAE"/>
    <w:rsid w:val="67DEA5C9"/>
    <w:rsid w:val="67DEFE9A"/>
    <w:rsid w:val="67DFFF64"/>
    <w:rsid w:val="67E06950"/>
    <w:rsid w:val="67EB2D97"/>
    <w:rsid w:val="67EB5CB3"/>
    <w:rsid w:val="67ED39D5"/>
    <w:rsid w:val="67EE0EFD"/>
    <w:rsid w:val="67EEAD89"/>
    <w:rsid w:val="67EF9232"/>
    <w:rsid w:val="67EFF8B5"/>
    <w:rsid w:val="67F32C57"/>
    <w:rsid w:val="67F71FFA"/>
    <w:rsid w:val="67F9AC75"/>
    <w:rsid w:val="67F9CF20"/>
    <w:rsid w:val="67FB1369"/>
    <w:rsid w:val="67FB20FA"/>
    <w:rsid w:val="67FBFB5B"/>
    <w:rsid w:val="67FE4167"/>
    <w:rsid w:val="67FE845D"/>
    <w:rsid w:val="67FEDCB9"/>
    <w:rsid w:val="67FEDF97"/>
    <w:rsid w:val="67FF0E0B"/>
    <w:rsid w:val="67FFA06C"/>
    <w:rsid w:val="67FFC52E"/>
    <w:rsid w:val="680D286A"/>
    <w:rsid w:val="68DF23AD"/>
    <w:rsid w:val="68F8B256"/>
    <w:rsid w:val="68FC96FA"/>
    <w:rsid w:val="691FABC0"/>
    <w:rsid w:val="69576EEE"/>
    <w:rsid w:val="695F6534"/>
    <w:rsid w:val="696FF4B3"/>
    <w:rsid w:val="69723D91"/>
    <w:rsid w:val="697ED6BE"/>
    <w:rsid w:val="6992A969"/>
    <w:rsid w:val="69AA0237"/>
    <w:rsid w:val="69AE9DC2"/>
    <w:rsid w:val="69AFB520"/>
    <w:rsid w:val="69B74CFB"/>
    <w:rsid w:val="69BE47F9"/>
    <w:rsid w:val="69CD1B2E"/>
    <w:rsid w:val="69D5F20D"/>
    <w:rsid w:val="69DF6850"/>
    <w:rsid w:val="69DFF16D"/>
    <w:rsid w:val="69E96579"/>
    <w:rsid w:val="69ED59B3"/>
    <w:rsid w:val="69EE1063"/>
    <w:rsid w:val="69EF9B5E"/>
    <w:rsid w:val="69F92D23"/>
    <w:rsid w:val="69FF7EF5"/>
    <w:rsid w:val="69FF850C"/>
    <w:rsid w:val="6A1FD770"/>
    <w:rsid w:val="6A3D3501"/>
    <w:rsid w:val="6A5F1A0C"/>
    <w:rsid w:val="6A5F9ECC"/>
    <w:rsid w:val="6A65191F"/>
    <w:rsid w:val="6A68D0EC"/>
    <w:rsid w:val="6A6E1EED"/>
    <w:rsid w:val="6A6FEE7F"/>
    <w:rsid w:val="6A7F2934"/>
    <w:rsid w:val="6A7FA3F5"/>
    <w:rsid w:val="6ABC1886"/>
    <w:rsid w:val="6ADF58D6"/>
    <w:rsid w:val="6AEE54DC"/>
    <w:rsid w:val="6AFDC04A"/>
    <w:rsid w:val="6AFF9271"/>
    <w:rsid w:val="6AFFEA82"/>
    <w:rsid w:val="6B07E9FF"/>
    <w:rsid w:val="6B3F263C"/>
    <w:rsid w:val="6B59F876"/>
    <w:rsid w:val="6B7B26AE"/>
    <w:rsid w:val="6B7BD46C"/>
    <w:rsid w:val="6B7D03A5"/>
    <w:rsid w:val="6B9BAE6C"/>
    <w:rsid w:val="6BAB93F7"/>
    <w:rsid w:val="6BAD5D9B"/>
    <w:rsid w:val="6BB125C4"/>
    <w:rsid w:val="6BB77675"/>
    <w:rsid w:val="6BD72FF7"/>
    <w:rsid w:val="6BD741B9"/>
    <w:rsid w:val="6BDB19A4"/>
    <w:rsid w:val="6BDBF39E"/>
    <w:rsid w:val="6BDD735A"/>
    <w:rsid w:val="6BDEE4A1"/>
    <w:rsid w:val="6BDF0300"/>
    <w:rsid w:val="6BDF2E3F"/>
    <w:rsid w:val="6BDF60C6"/>
    <w:rsid w:val="6BDF7DC1"/>
    <w:rsid w:val="6BE39290"/>
    <w:rsid w:val="6BE51358"/>
    <w:rsid w:val="6BE9FA75"/>
    <w:rsid w:val="6BEF4C6E"/>
    <w:rsid w:val="6BEFC588"/>
    <w:rsid w:val="6BF56AC0"/>
    <w:rsid w:val="6BF6E485"/>
    <w:rsid w:val="6BF7C87C"/>
    <w:rsid w:val="6BFBF1D2"/>
    <w:rsid w:val="6BFD7DB6"/>
    <w:rsid w:val="6BFEBD27"/>
    <w:rsid w:val="6BFEBE62"/>
    <w:rsid w:val="6BFF0F44"/>
    <w:rsid w:val="6BFF48C4"/>
    <w:rsid w:val="6BFF578E"/>
    <w:rsid w:val="6C1FE2E6"/>
    <w:rsid w:val="6C3B296E"/>
    <w:rsid w:val="6C3F2D88"/>
    <w:rsid w:val="6C3F7DD9"/>
    <w:rsid w:val="6C74663D"/>
    <w:rsid w:val="6C797517"/>
    <w:rsid w:val="6C7CA447"/>
    <w:rsid w:val="6C7F4BFE"/>
    <w:rsid w:val="6CBDB0B1"/>
    <w:rsid w:val="6CDFBCB2"/>
    <w:rsid w:val="6CF60808"/>
    <w:rsid w:val="6CF7E80C"/>
    <w:rsid w:val="6CF876F5"/>
    <w:rsid w:val="6CFEB5B0"/>
    <w:rsid w:val="6D1FD7DD"/>
    <w:rsid w:val="6D4D6209"/>
    <w:rsid w:val="6D570261"/>
    <w:rsid w:val="6D6F051F"/>
    <w:rsid w:val="6D6FAE6C"/>
    <w:rsid w:val="6D76E5EA"/>
    <w:rsid w:val="6D7F04B2"/>
    <w:rsid w:val="6D8FC7FB"/>
    <w:rsid w:val="6DAF9943"/>
    <w:rsid w:val="6DB10D13"/>
    <w:rsid w:val="6DBE5242"/>
    <w:rsid w:val="6DBE5FE7"/>
    <w:rsid w:val="6DBFD794"/>
    <w:rsid w:val="6DC39F11"/>
    <w:rsid w:val="6DC4E647"/>
    <w:rsid w:val="6DCD9AFC"/>
    <w:rsid w:val="6DD517D4"/>
    <w:rsid w:val="6DDB7DD8"/>
    <w:rsid w:val="6DDD42D6"/>
    <w:rsid w:val="6DDF15E8"/>
    <w:rsid w:val="6DE1D9FC"/>
    <w:rsid w:val="6DEF3522"/>
    <w:rsid w:val="6DEF3FE6"/>
    <w:rsid w:val="6DEF8A91"/>
    <w:rsid w:val="6DF3790C"/>
    <w:rsid w:val="6DF75F57"/>
    <w:rsid w:val="6DF76DD3"/>
    <w:rsid w:val="6DF7911D"/>
    <w:rsid w:val="6DF7F175"/>
    <w:rsid w:val="6DF987BB"/>
    <w:rsid w:val="6DF9CF01"/>
    <w:rsid w:val="6DFA0C28"/>
    <w:rsid w:val="6DFA96B1"/>
    <w:rsid w:val="6DFAA169"/>
    <w:rsid w:val="6DFBC691"/>
    <w:rsid w:val="6DFC3528"/>
    <w:rsid w:val="6DFC705D"/>
    <w:rsid w:val="6DFCD57A"/>
    <w:rsid w:val="6DFD0856"/>
    <w:rsid w:val="6DFE79A5"/>
    <w:rsid w:val="6DFF1AF6"/>
    <w:rsid w:val="6DFF382C"/>
    <w:rsid w:val="6DFF9C58"/>
    <w:rsid w:val="6DFFA7C7"/>
    <w:rsid w:val="6DFFB471"/>
    <w:rsid w:val="6DFFE9F3"/>
    <w:rsid w:val="6DFFFCF4"/>
    <w:rsid w:val="6DFFFD6A"/>
    <w:rsid w:val="6E1C6107"/>
    <w:rsid w:val="6E378525"/>
    <w:rsid w:val="6E57E3E2"/>
    <w:rsid w:val="6E657DED"/>
    <w:rsid w:val="6E6B219B"/>
    <w:rsid w:val="6E73BF28"/>
    <w:rsid w:val="6E77F37F"/>
    <w:rsid w:val="6E7B264F"/>
    <w:rsid w:val="6E7BA61B"/>
    <w:rsid w:val="6E7C74F7"/>
    <w:rsid w:val="6E7F9765"/>
    <w:rsid w:val="6E7FA8E7"/>
    <w:rsid w:val="6E9F33F2"/>
    <w:rsid w:val="6E9FF30B"/>
    <w:rsid w:val="6EA78602"/>
    <w:rsid w:val="6EA7A8AE"/>
    <w:rsid w:val="6EA97EF1"/>
    <w:rsid w:val="6EB9FF69"/>
    <w:rsid w:val="6EBAA21A"/>
    <w:rsid w:val="6EBBBB9C"/>
    <w:rsid w:val="6EBBE593"/>
    <w:rsid w:val="6EBD6E64"/>
    <w:rsid w:val="6EBE1A6F"/>
    <w:rsid w:val="6EC4BBE3"/>
    <w:rsid w:val="6EC5EFDC"/>
    <w:rsid w:val="6ECE8AD8"/>
    <w:rsid w:val="6ECF96C0"/>
    <w:rsid w:val="6ED34F3C"/>
    <w:rsid w:val="6ED71D67"/>
    <w:rsid w:val="6EDF2CEF"/>
    <w:rsid w:val="6EDF2D61"/>
    <w:rsid w:val="6EE940B5"/>
    <w:rsid w:val="6EEE2B28"/>
    <w:rsid w:val="6EEF1C45"/>
    <w:rsid w:val="6EEF627A"/>
    <w:rsid w:val="6EF30B9C"/>
    <w:rsid w:val="6EF64092"/>
    <w:rsid w:val="6EFB6B56"/>
    <w:rsid w:val="6EFB947C"/>
    <w:rsid w:val="6EFBEA40"/>
    <w:rsid w:val="6EFC91F8"/>
    <w:rsid w:val="6EFD5225"/>
    <w:rsid w:val="6EFDDDB8"/>
    <w:rsid w:val="6EFEA7F9"/>
    <w:rsid w:val="6EFFBA75"/>
    <w:rsid w:val="6F19310D"/>
    <w:rsid w:val="6F1A05BF"/>
    <w:rsid w:val="6F2BFEEB"/>
    <w:rsid w:val="6F2CA946"/>
    <w:rsid w:val="6F352DE0"/>
    <w:rsid w:val="6F3BEA9E"/>
    <w:rsid w:val="6F3F9164"/>
    <w:rsid w:val="6F43CDA6"/>
    <w:rsid w:val="6F5048CC"/>
    <w:rsid w:val="6F519CA2"/>
    <w:rsid w:val="6F5B03C0"/>
    <w:rsid w:val="6F5F2FA1"/>
    <w:rsid w:val="6F5FCBFC"/>
    <w:rsid w:val="6F67F4A0"/>
    <w:rsid w:val="6F6BA0AB"/>
    <w:rsid w:val="6F6DB624"/>
    <w:rsid w:val="6F6DE2FC"/>
    <w:rsid w:val="6F6E35CA"/>
    <w:rsid w:val="6F6F4B37"/>
    <w:rsid w:val="6F6F7D06"/>
    <w:rsid w:val="6F6FA5BD"/>
    <w:rsid w:val="6F6FA81A"/>
    <w:rsid w:val="6F6FBA36"/>
    <w:rsid w:val="6F77180E"/>
    <w:rsid w:val="6F77AD86"/>
    <w:rsid w:val="6F77F89E"/>
    <w:rsid w:val="6F7D05A7"/>
    <w:rsid w:val="6F7D455A"/>
    <w:rsid w:val="6F7D9A6D"/>
    <w:rsid w:val="6F7DB9BA"/>
    <w:rsid w:val="6F7DCA96"/>
    <w:rsid w:val="6F7DFC00"/>
    <w:rsid w:val="6F7E38F5"/>
    <w:rsid w:val="6F7E834D"/>
    <w:rsid w:val="6F7EA4EA"/>
    <w:rsid w:val="6F7ED683"/>
    <w:rsid w:val="6F7F121D"/>
    <w:rsid w:val="6F7F8F68"/>
    <w:rsid w:val="6F8171FE"/>
    <w:rsid w:val="6F8580A5"/>
    <w:rsid w:val="6F85FD3A"/>
    <w:rsid w:val="6F8B37AD"/>
    <w:rsid w:val="6F9A4B79"/>
    <w:rsid w:val="6F9DBF6C"/>
    <w:rsid w:val="6F9EE472"/>
    <w:rsid w:val="6F9F43CC"/>
    <w:rsid w:val="6F9F44A6"/>
    <w:rsid w:val="6F9F813A"/>
    <w:rsid w:val="6F9F9F6F"/>
    <w:rsid w:val="6F9FB027"/>
    <w:rsid w:val="6FAADABF"/>
    <w:rsid w:val="6FABABE0"/>
    <w:rsid w:val="6FAC3F37"/>
    <w:rsid w:val="6FAE7F29"/>
    <w:rsid w:val="6FAF2C53"/>
    <w:rsid w:val="6FB34459"/>
    <w:rsid w:val="6FB3993B"/>
    <w:rsid w:val="6FB3F2EF"/>
    <w:rsid w:val="6FB7467F"/>
    <w:rsid w:val="6FB7A549"/>
    <w:rsid w:val="6FB7ECA1"/>
    <w:rsid w:val="6FBCDDEE"/>
    <w:rsid w:val="6FBD21CE"/>
    <w:rsid w:val="6FBD2343"/>
    <w:rsid w:val="6FBEE9E6"/>
    <w:rsid w:val="6FBEFE8A"/>
    <w:rsid w:val="6FBF0CE6"/>
    <w:rsid w:val="6FBF0D42"/>
    <w:rsid w:val="6FBF2528"/>
    <w:rsid w:val="6FBFE1DF"/>
    <w:rsid w:val="6FBFF911"/>
    <w:rsid w:val="6FCB830F"/>
    <w:rsid w:val="6FCB936F"/>
    <w:rsid w:val="6FCE335A"/>
    <w:rsid w:val="6FD20D0D"/>
    <w:rsid w:val="6FD62C7E"/>
    <w:rsid w:val="6FD6A9F6"/>
    <w:rsid w:val="6FD6DE8D"/>
    <w:rsid w:val="6FDB1F10"/>
    <w:rsid w:val="6FDB5974"/>
    <w:rsid w:val="6FDB68EC"/>
    <w:rsid w:val="6FDB72E5"/>
    <w:rsid w:val="6FDBCAA5"/>
    <w:rsid w:val="6FDBE3CC"/>
    <w:rsid w:val="6FDD0A45"/>
    <w:rsid w:val="6FDD9D03"/>
    <w:rsid w:val="6FDE3B39"/>
    <w:rsid w:val="6FDE4E48"/>
    <w:rsid w:val="6FDEDEBF"/>
    <w:rsid w:val="6FDF3085"/>
    <w:rsid w:val="6FDF4745"/>
    <w:rsid w:val="6FDF5B79"/>
    <w:rsid w:val="6FDF8FC9"/>
    <w:rsid w:val="6FDFA933"/>
    <w:rsid w:val="6FDFCB4E"/>
    <w:rsid w:val="6FDFD8FF"/>
    <w:rsid w:val="6FE3612E"/>
    <w:rsid w:val="6FE37EFD"/>
    <w:rsid w:val="6FE39183"/>
    <w:rsid w:val="6FE6159A"/>
    <w:rsid w:val="6FE61E99"/>
    <w:rsid w:val="6FE86CA7"/>
    <w:rsid w:val="6FECE6C4"/>
    <w:rsid w:val="6FED0328"/>
    <w:rsid w:val="6FED4F6F"/>
    <w:rsid w:val="6FEE3AB1"/>
    <w:rsid w:val="6FEED31D"/>
    <w:rsid w:val="6FEF1BD9"/>
    <w:rsid w:val="6FEF64F6"/>
    <w:rsid w:val="6FEF9310"/>
    <w:rsid w:val="6FEFF5E4"/>
    <w:rsid w:val="6FEFFD55"/>
    <w:rsid w:val="6FF46650"/>
    <w:rsid w:val="6FF51949"/>
    <w:rsid w:val="6FF54262"/>
    <w:rsid w:val="6FF67BF2"/>
    <w:rsid w:val="6FF6C389"/>
    <w:rsid w:val="6FF7D6D5"/>
    <w:rsid w:val="6FF8D246"/>
    <w:rsid w:val="6FF95539"/>
    <w:rsid w:val="6FF9ED1E"/>
    <w:rsid w:val="6FFA3CC6"/>
    <w:rsid w:val="6FFA6286"/>
    <w:rsid w:val="6FFAEFDB"/>
    <w:rsid w:val="6FFAF5B0"/>
    <w:rsid w:val="6FFB1961"/>
    <w:rsid w:val="6FFB4113"/>
    <w:rsid w:val="6FFB70C0"/>
    <w:rsid w:val="6FFB8AFE"/>
    <w:rsid w:val="6FFBAA81"/>
    <w:rsid w:val="6FFBF229"/>
    <w:rsid w:val="6FFD3798"/>
    <w:rsid w:val="6FFE0227"/>
    <w:rsid w:val="6FFE1C59"/>
    <w:rsid w:val="6FFE4459"/>
    <w:rsid w:val="6FFEFA4F"/>
    <w:rsid w:val="6FFF0889"/>
    <w:rsid w:val="6FFF0CDB"/>
    <w:rsid w:val="6FFF20F7"/>
    <w:rsid w:val="6FFF21F5"/>
    <w:rsid w:val="6FFF22C7"/>
    <w:rsid w:val="6FFF4F39"/>
    <w:rsid w:val="6FFF5AEB"/>
    <w:rsid w:val="6FFF5C38"/>
    <w:rsid w:val="6FFF7CD8"/>
    <w:rsid w:val="6FFF8CB3"/>
    <w:rsid w:val="6FFFA1DF"/>
    <w:rsid w:val="6FFFA914"/>
    <w:rsid w:val="6FFFB07F"/>
    <w:rsid w:val="6FFFC398"/>
    <w:rsid w:val="6FFFD4DA"/>
    <w:rsid w:val="6FFFDC41"/>
    <w:rsid w:val="6FFFE192"/>
    <w:rsid w:val="6FFFE4EC"/>
    <w:rsid w:val="6FFFE630"/>
    <w:rsid w:val="6FFFE789"/>
    <w:rsid w:val="6FFFE86D"/>
    <w:rsid w:val="70474A49"/>
    <w:rsid w:val="70783DBF"/>
    <w:rsid w:val="707A3BAB"/>
    <w:rsid w:val="70BF0580"/>
    <w:rsid w:val="70DFC13F"/>
    <w:rsid w:val="70DFEDC4"/>
    <w:rsid w:val="7167088C"/>
    <w:rsid w:val="71772E6E"/>
    <w:rsid w:val="717F0D64"/>
    <w:rsid w:val="717FF90F"/>
    <w:rsid w:val="718984D2"/>
    <w:rsid w:val="71A722DE"/>
    <w:rsid w:val="71A7E464"/>
    <w:rsid w:val="71C7DCCE"/>
    <w:rsid w:val="71DA0C8A"/>
    <w:rsid w:val="71DEEFFA"/>
    <w:rsid w:val="71E76328"/>
    <w:rsid w:val="71EA84E7"/>
    <w:rsid w:val="71EBAA67"/>
    <w:rsid w:val="71ED1087"/>
    <w:rsid w:val="71F784C0"/>
    <w:rsid w:val="71F9E2C3"/>
    <w:rsid w:val="71FFBD55"/>
    <w:rsid w:val="71FFF2DB"/>
    <w:rsid w:val="725F3109"/>
    <w:rsid w:val="72613D38"/>
    <w:rsid w:val="726FC39C"/>
    <w:rsid w:val="727C3F08"/>
    <w:rsid w:val="727CAB84"/>
    <w:rsid w:val="727FCB41"/>
    <w:rsid w:val="727FCFB8"/>
    <w:rsid w:val="72B971D1"/>
    <w:rsid w:val="72BB6AD5"/>
    <w:rsid w:val="72D6775C"/>
    <w:rsid w:val="72D7BB37"/>
    <w:rsid w:val="72DCD967"/>
    <w:rsid w:val="72DFF766"/>
    <w:rsid w:val="72E96AAE"/>
    <w:rsid w:val="72EDE2F4"/>
    <w:rsid w:val="72EF7B2E"/>
    <w:rsid w:val="72F42DDE"/>
    <w:rsid w:val="72F73858"/>
    <w:rsid w:val="72FB4D4A"/>
    <w:rsid w:val="72FFC442"/>
    <w:rsid w:val="7303A021"/>
    <w:rsid w:val="7317AE9E"/>
    <w:rsid w:val="732D3292"/>
    <w:rsid w:val="732F9B4F"/>
    <w:rsid w:val="734988AE"/>
    <w:rsid w:val="735B08DA"/>
    <w:rsid w:val="735E7493"/>
    <w:rsid w:val="7365B095"/>
    <w:rsid w:val="7369BA1F"/>
    <w:rsid w:val="7369F2EA"/>
    <w:rsid w:val="736A66AF"/>
    <w:rsid w:val="736D6C2E"/>
    <w:rsid w:val="7374192B"/>
    <w:rsid w:val="7375CEF4"/>
    <w:rsid w:val="7375D2C8"/>
    <w:rsid w:val="7379C61A"/>
    <w:rsid w:val="737BE844"/>
    <w:rsid w:val="737F36DE"/>
    <w:rsid w:val="737FBB0D"/>
    <w:rsid w:val="73ADD3EC"/>
    <w:rsid w:val="73B9C143"/>
    <w:rsid w:val="73BE805D"/>
    <w:rsid w:val="73BF4D1B"/>
    <w:rsid w:val="73BF51F3"/>
    <w:rsid w:val="73CDD049"/>
    <w:rsid w:val="73D76DBB"/>
    <w:rsid w:val="73D7EC0D"/>
    <w:rsid w:val="73D88C51"/>
    <w:rsid w:val="73DC4F1D"/>
    <w:rsid w:val="73DD5DD4"/>
    <w:rsid w:val="73DE232C"/>
    <w:rsid w:val="73DEE10A"/>
    <w:rsid w:val="73DF1B64"/>
    <w:rsid w:val="73DF676D"/>
    <w:rsid w:val="73DF6ABE"/>
    <w:rsid w:val="73DF7102"/>
    <w:rsid w:val="73E727BE"/>
    <w:rsid w:val="73E79719"/>
    <w:rsid w:val="73EEDD1A"/>
    <w:rsid w:val="73EF15AE"/>
    <w:rsid w:val="73EF6E99"/>
    <w:rsid w:val="73EFAC03"/>
    <w:rsid w:val="73EFBC47"/>
    <w:rsid w:val="73F52E20"/>
    <w:rsid w:val="73F75CFB"/>
    <w:rsid w:val="73F7BEB7"/>
    <w:rsid w:val="73F7C5EC"/>
    <w:rsid w:val="73F9D4A4"/>
    <w:rsid w:val="73FE10AA"/>
    <w:rsid w:val="73FE935F"/>
    <w:rsid w:val="73FF442B"/>
    <w:rsid w:val="73FF7BFA"/>
    <w:rsid w:val="73FFF1FE"/>
    <w:rsid w:val="73FFF954"/>
    <w:rsid w:val="747BAB86"/>
    <w:rsid w:val="747BBB79"/>
    <w:rsid w:val="747FCF84"/>
    <w:rsid w:val="748DB421"/>
    <w:rsid w:val="749C2357"/>
    <w:rsid w:val="74A5FADE"/>
    <w:rsid w:val="74B6BE30"/>
    <w:rsid w:val="74BD3F85"/>
    <w:rsid w:val="74BF3F89"/>
    <w:rsid w:val="74BFF0BA"/>
    <w:rsid w:val="74BFF108"/>
    <w:rsid w:val="74D76AE5"/>
    <w:rsid w:val="74E1EE59"/>
    <w:rsid w:val="74E30C96"/>
    <w:rsid w:val="74E3FC04"/>
    <w:rsid w:val="74E706AB"/>
    <w:rsid w:val="74EDE9EB"/>
    <w:rsid w:val="74EF82A2"/>
    <w:rsid w:val="74FAB279"/>
    <w:rsid w:val="74FD8064"/>
    <w:rsid w:val="74FD91F4"/>
    <w:rsid w:val="74FE849F"/>
    <w:rsid w:val="74FFBD35"/>
    <w:rsid w:val="753FB5E3"/>
    <w:rsid w:val="754F5D7E"/>
    <w:rsid w:val="755DCDA9"/>
    <w:rsid w:val="755E0028"/>
    <w:rsid w:val="755F53D3"/>
    <w:rsid w:val="756FC865"/>
    <w:rsid w:val="757670A1"/>
    <w:rsid w:val="7576B41E"/>
    <w:rsid w:val="757722ED"/>
    <w:rsid w:val="757B609D"/>
    <w:rsid w:val="757BD639"/>
    <w:rsid w:val="757D8136"/>
    <w:rsid w:val="757DD83C"/>
    <w:rsid w:val="757E7628"/>
    <w:rsid w:val="758E037D"/>
    <w:rsid w:val="75AF7C38"/>
    <w:rsid w:val="75B323C7"/>
    <w:rsid w:val="75BDE901"/>
    <w:rsid w:val="75BECD70"/>
    <w:rsid w:val="75BF29C4"/>
    <w:rsid w:val="75BF5AB1"/>
    <w:rsid w:val="75BF6C60"/>
    <w:rsid w:val="75BF9725"/>
    <w:rsid w:val="75BFF490"/>
    <w:rsid w:val="75C304BD"/>
    <w:rsid w:val="75CE2A2F"/>
    <w:rsid w:val="75D4BB86"/>
    <w:rsid w:val="75DBB611"/>
    <w:rsid w:val="75ED1229"/>
    <w:rsid w:val="75EEAFD5"/>
    <w:rsid w:val="75EF1855"/>
    <w:rsid w:val="75EF6F1D"/>
    <w:rsid w:val="75EFEC21"/>
    <w:rsid w:val="75F3C91C"/>
    <w:rsid w:val="75F6DEF2"/>
    <w:rsid w:val="75FA6CF2"/>
    <w:rsid w:val="75FC8DF2"/>
    <w:rsid w:val="75FE59F6"/>
    <w:rsid w:val="75FED66C"/>
    <w:rsid w:val="75FF4382"/>
    <w:rsid w:val="7633A14E"/>
    <w:rsid w:val="76341C18"/>
    <w:rsid w:val="764D8CE1"/>
    <w:rsid w:val="765ED018"/>
    <w:rsid w:val="7663237D"/>
    <w:rsid w:val="7666120D"/>
    <w:rsid w:val="766BB474"/>
    <w:rsid w:val="766E9BE3"/>
    <w:rsid w:val="76769575"/>
    <w:rsid w:val="76771016"/>
    <w:rsid w:val="7697E23E"/>
    <w:rsid w:val="7697E31C"/>
    <w:rsid w:val="7697EC47"/>
    <w:rsid w:val="76AEB524"/>
    <w:rsid w:val="76AF2843"/>
    <w:rsid w:val="76AF9FA5"/>
    <w:rsid w:val="76BA0807"/>
    <w:rsid w:val="76BB953D"/>
    <w:rsid w:val="76BBEB42"/>
    <w:rsid w:val="76BF1E21"/>
    <w:rsid w:val="76C5731F"/>
    <w:rsid w:val="76CFAB1A"/>
    <w:rsid w:val="76D72F0E"/>
    <w:rsid w:val="76D772D1"/>
    <w:rsid w:val="76DD7DF7"/>
    <w:rsid w:val="76DDF11F"/>
    <w:rsid w:val="76DF76DB"/>
    <w:rsid w:val="76E93CB8"/>
    <w:rsid w:val="76ED0702"/>
    <w:rsid w:val="76EDFACE"/>
    <w:rsid w:val="76EE348D"/>
    <w:rsid w:val="76EF10EC"/>
    <w:rsid w:val="76EF4344"/>
    <w:rsid w:val="76EF688E"/>
    <w:rsid w:val="76EF68FB"/>
    <w:rsid w:val="76EF9C9C"/>
    <w:rsid w:val="76EFBA46"/>
    <w:rsid w:val="76F5BCAE"/>
    <w:rsid w:val="76F6950C"/>
    <w:rsid w:val="76F7B019"/>
    <w:rsid w:val="76F979BB"/>
    <w:rsid w:val="76F9F668"/>
    <w:rsid w:val="76FB79F3"/>
    <w:rsid w:val="76FB98A4"/>
    <w:rsid w:val="76FC2AC3"/>
    <w:rsid w:val="76FC8C9C"/>
    <w:rsid w:val="76FD2B98"/>
    <w:rsid w:val="76FD45D3"/>
    <w:rsid w:val="76FD465F"/>
    <w:rsid w:val="76FDDE9D"/>
    <w:rsid w:val="76FEB624"/>
    <w:rsid w:val="76FF1896"/>
    <w:rsid w:val="76FF413C"/>
    <w:rsid w:val="76FF5163"/>
    <w:rsid w:val="76FF74AE"/>
    <w:rsid w:val="771B98AE"/>
    <w:rsid w:val="772F0C62"/>
    <w:rsid w:val="772FD0E3"/>
    <w:rsid w:val="773BE98D"/>
    <w:rsid w:val="773D5F4B"/>
    <w:rsid w:val="773F28B7"/>
    <w:rsid w:val="773FCB60"/>
    <w:rsid w:val="77476498"/>
    <w:rsid w:val="774D3065"/>
    <w:rsid w:val="774E66B9"/>
    <w:rsid w:val="77548046"/>
    <w:rsid w:val="775D0F64"/>
    <w:rsid w:val="7763D6FC"/>
    <w:rsid w:val="77661B87"/>
    <w:rsid w:val="7766E195"/>
    <w:rsid w:val="776C2E46"/>
    <w:rsid w:val="776F222F"/>
    <w:rsid w:val="77730A22"/>
    <w:rsid w:val="77754647"/>
    <w:rsid w:val="777737A1"/>
    <w:rsid w:val="7779C442"/>
    <w:rsid w:val="777B0FE6"/>
    <w:rsid w:val="777DCD87"/>
    <w:rsid w:val="777E653C"/>
    <w:rsid w:val="777F205B"/>
    <w:rsid w:val="777F5269"/>
    <w:rsid w:val="777F7767"/>
    <w:rsid w:val="777F8771"/>
    <w:rsid w:val="777F8B25"/>
    <w:rsid w:val="779E731F"/>
    <w:rsid w:val="779F445A"/>
    <w:rsid w:val="77AA51FA"/>
    <w:rsid w:val="77AED50D"/>
    <w:rsid w:val="77AF9E24"/>
    <w:rsid w:val="77B5DCC4"/>
    <w:rsid w:val="77B6021F"/>
    <w:rsid w:val="77B92E8D"/>
    <w:rsid w:val="77BA5C04"/>
    <w:rsid w:val="77BB42AC"/>
    <w:rsid w:val="77BB451F"/>
    <w:rsid w:val="77BBAD9C"/>
    <w:rsid w:val="77BD7E04"/>
    <w:rsid w:val="77BE1B76"/>
    <w:rsid w:val="77BE81FA"/>
    <w:rsid w:val="77BEDDDE"/>
    <w:rsid w:val="77BF1F89"/>
    <w:rsid w:val="77BF6D68"/>
    <w:rsid w:val="77BF9D4D"/>
    <w:rsid w:val="77BFC994"/>
    <w:rsid w:val="77BFFB53"/>
    <w:rsid w:val="77C245FF"/>
    <w:rsid w:val="77C95748"/>
    <w:rsid w:val="77C9C5ED"/>
    <w:rsid w:val="77CD9579"/>
    <w:rsid w:val="77CFF680"/>
    <w:rsid w:val="77D6D886"/>
    <w:rsid w:val="77DAAAB1"/>
    <w:rsid w:val="77DAC346"/>
    <w:rsid w:val="77DC6A7D"/>
    <w:rsid w:val="77DD1F2A"/>
    <w:rsid w:val="77DE7116"/>
    <w:rsid w:val="77DEA867"/>
    <w:rsid w:val="77DF0309"/>
    <w:rsid w:val="77DF2C50"/>
    <w:rsid w:val="77DF2EDA"/>
    <w:rsid w:val="77DF4263"/>
    <w:rsid w:val="77DF4780"/>
    <w:rsid w:val="77DFC33A"/>
    <w:rsid w:val="77DFD0EB"/>
    <w:rsid w:val="77DFDF3C"/>
    <w:rsid w:val="77DFE8A3"/>
    <w:rsid w:val="77DFED58"/>
    <w:rsid w:val="77E34F59"/>
    <w:rsid w:val="77E5323D"/>
    <w:rsid w:val="77E5AEC5"/>
    <w:rsid w:val="77E78A3B"/>
    <w:rsid w:val="77EB8560"/>
    <w:rsid w:val="77EBD73E"/>
    <w:rsid w:val="77EC2B23"/>
    <w:rsid w:val="77ED5AFE"/>
    <w:rsid w:val="77ED874F"/>
    <w:rsid w:val="77EE8078"/>
    <w:rsid w:val="77EEB742"/>
    <w:rsid w:val="77EF0092"/>
    <w:rsid w:val="77EF0431"/>
    <w:rsid w:val="77EF10DC"/>
    <w:rsid w:val="77EF113F"/>
    <w:rsid w:val="77EF444A"/>
    <w:rsid w:val="77EF449F"/>
    <w:rsid w:val="77EF50BA"/>
    <w:rsid w:val="77EF5192"/>
    <w:rsid w:val="77EF7613"/>
    <w:rsid w:val="77EF907E"/>
    <w:rsid w:val="77EFB135"/>
    <w:rsid w:val="77EFE315"/>
    <w:rsid w:val="77F313B3"/>
    <w:rsid w:val="77F317EA"/>
    <w:rsid w:val="77F359AB"/>
    <w:rsid w:val="77F51FAE"/>
    <w:rsid w:val="77F53CD7"/>
    <w:rsid w:val="77F5FAE7"/>
    <w:rsid w:val="77F704C4"/>
    <w:rsid w:val="77F784AC"/>
    <w:rsid w:val="77F7A039"/>
    <w:rsid w:val="77F7B30E"/>
    <w:rsid w:val="77F7CF2C"/>
    <w:rsid w:val="77F7E76E"/>
    <w:rsid w:val="77F91794"/>
    <w:rsid w:val="77FAB75A"/>
    <w:rsid w:val="77FBF5FE"/>
    <w:rsid w:val="77FC35A6"/>
    <w:rsid w:val="77FC7066"/>
    <w:rsid w:val="77FD0584"/>
    <w:rsid w:val="77FD326F"/>
    <w:rsid w:val="77FD84EF"/>
    <w:rsid w:val="77FD850E"/>
    <w:rsid w:val="77FE088C"/>
    <w:rsid w:val="77FE35CC"/>
    <w:rsid w:val="77FE4810"/>
    <w:rsid w:val="77FEB9F0"/>
    <w:rsid w:val="77FEE53A"/>
    <w:rsid w:val="77FEEA09"/>
    <w:rsid w:val="77FEEF46"/>
    <w:rsid w:val="77FF0B97"/>
    <w:rsid w:val="77FF126A"/>
    <w:rsid w:val="77FF2165"/>
    <w:rsid w:val="77FF27DC"/>
    <w:rsid w:val="77FF2986"/>
    <w:rsid w:val="77FF37CF"/>
    <w:rsid w:val="77FF3A5B"/>
    <w:rsid w:val="77FF5924"/>
    <w:rsid w:val="77FF6896"/>
    <w:rsid w:val="77FF7271"/>
    <w:rsid w:val="77FF8B73"/>
    <w:rsid w:val="77FF8EDC"/>
    <w:rsid w:val="77FFA559"/>
    <w:rsid w:val="77FFA675"/>
    <w:rsid w:val="77FFA7A1"/>
    <w:rsid w:val="77FFA8C8"/>
    <w:rsid w:val="77FFBF05"/>
    <w:rsid w:val="77FFC7B9"/>
    <w:rsid w:val="77FFD12A"/>
    <w:rsid w:val="77FFDACF"/>
    <w:rsid w:val="77FFE264"/>
    <w:rsid w:val="77FFEBD2"/>
    <w:rsid w:val="785BFD18"/>
    <w:rsid w:val="7861A7EE"/>
    <w:rsid w:val="786B595F"/>
    <w:rsid w:val="787B6FA4"/>
    <w:rsid w:val="787F51BF"/>
    <w:rsid w:val="787FFB47"/>
    <w:rsid w:val="789EA893"/>
    <w:rsid w:val="78B91E97"/>
    <w:rsid w:val="78BBDB90"/>
    <w:rsid w:val="78BFD56D"/>
    <w:rsid w:val="78DE943A"/>
    <w:rsid w:val="78DED7D6"/>
    <w:rsid w:val="78EA52D1"/>
    <w:rsid w:val="78EB6D52"/>
    <w:rsid w:val="78F55F75"/>
    <w:rsid w:val="78FC3463"/>
    <w:rsid w:val="78FE7A16"/>
    <w:rsid w:val="78FEB53A"/>
    <w:rsid w:val="78FF27D2"/>
    <w:rsid w:val="793958A7"/>
    <w:rsid w:val="7947BD1C"/>
    <w:rsid w:val="794F9F06"/>
    <w:rsid w:val="79527F06"/>
    <w:rsid w:val="7956D3AE"/>
    <w:rsid w:val="7965C415"/>
    <w:rsid w:val="796F2356"/>
    <w:rsid w:val="79767E62"/>
    <w:rsid w:val="7977F92E"/>
    <w:rsid w:val="797A122D"/>
    <w:rsid w:val="797A8E19"/>
    <w:rsid w:val="797B699B"/>
    <w:rsid w:val="797F0E10"/>
    <w:rsid w:val="797F9726"/>
    <w:rsid w:val="797FB83C"/>
    <w:rsid w:val="797FF51D"/>
    <w:rsid w:val="79B40598"/>
    <w:rsid w:val="79B70513"/>
    <w:rsid w:val="79B72309"/>
    <w:rsid w:val="79BC9E66"/>
    <w:rsid w:val="79BCE5FC"/>
    <w:rsid w:val="79BD0FE0"/>
    <w:rsid w:val="79BE7E62"/>
    <w:rsid w:val="79BE83C5"/>
    <w:rsid w:val="79BF3835"/>
    <w:rsid w:val="79BF950F"/>
    <w:rsid w:val="79CF2793"/>
    <w:rsid w:val="79CF9B43"/>
    <w:rsid w:val="79D6B9AA"/>
    <w:rsid w:val="79DB983E"/>
    <w:rsid w:val="79DE446D"/>
    <w:rsid w:val="79DFCF4A"/>
    <w:rsid w:val="79E33369"/>
    <w:rsid w:val="79E93E71"/>
    <w:rsid w:val="79EEBDAC"/>
    <w:rsid w:val="79F2E371"/>
    <w:rsid w:val="79F30015"/>
    <w:rsid w:val="79F59309"/>
    <w:rsid w:val="79F7D8D7"/>
    <w:rsid w:val="79F7E855"/>
    <w:rsid w:val="79F9765A"/>
    <w:rsid w:val="79FAE6B4"/>
    <w:rsid w:val="79FB70E6"/>
    <w:rsid w:val="79FBB4D9"/>
    <w:rsid w:val="79FBC2FF"/>
    <w:rsid w:val="79FE36CF"/>
    <w:rsid w:val="79FE7395"/>
    <w:rsid w:val="79FF32B6"/>
    <w:rsid w:val="79FF9A06"/>
    <w:rsid w:val="79FFD9AA"/>
    <w:rsid w:val="7A078EDC"/>
    <w:rsid w:val="7A194C17"/>
    <w:rsid w:val="7A1B227D"/>
    <w:rsid w:val="7A58F69F"/>
    <w:rsid w:val="7A5BFD91"/>
    <w:rsid w:val="7A5F1554"/>
    <w:rsid w:val="7A5FF417"/>
    <w:rsid w:val="7A7774AA"/>
    <w:rsid w:val="7A77BFB5"/>
    <w:rsid w:val="7A7ED599"/>
    <w:rsid w:val="7A7F50FA"/>
    <w:rsid w:val="7A7FB9F4"/>
    <w:rsid w:val="7A8F48EE"/>
    <w:rsid w:val="7A9BB4FD"/>
    <w:rsid w:val="7A9F7C9A"/>
    <w:rsid w:val="7AA75F1B"/>
    <w:rsid w:val="7AAD066A"/>
    <w:rsid w:val="7AADD771"/>
    <w:rsid w:val="7AB3AE0B"/>
    <w:rsid w:val="7ABF12AE"/>
    <w:rsid w:val="7AC761F4"/>
    <w:rsid w:val="7ACC4DD1"/>
    <w:rsid w:val="7ADE9B18"/>
    <w:rsid w:val="7AE7CC00"/>
    <w:rsid w:val="7AEB3117"/>
    <w:rsid w:val="7AEF4252"/>
    <w:rsid w:val="7AEFB295"/>
    <w:rsid w:val="7AF32FCD"/>
    <w:rsid w:val="7AF3CFEB"/>
    <w:rsid w:val="7AF5517F"/>
    <w:rsid w:val="7AF6E4E7"/>
    <w:rsid w:val="7AF702E5"/>
    <w:rsid w:val="7AF7537C"/>
    <w:rsid w:val="7AF78E9F"/>
    <w:rsid w:val="7AF7CA0E"/>
    <w:rsid w:val="7AF92261"/>
    <w:rsid w:val="7AFA231C"/>
    <w:rsid w:val="7AFB14BC"/>
    <w:rsid w:val="7AFB1B3C"/>
    <w:rsid w:val="7AFB2624"/>
    <w:rsid w:val="7AFB8A4A"/>
    <w:rsid w:val="7AFBED70"/>
    <w:rsid w:val="7AFBF462"/>
    <w:rsid w:val="7AFCD23E"/>
    <w:rsid w:val="7AFDA69B"/>
    <w:rsid w:val="7AFE6659"/>
    <w:rsid w:val="7AFE700B"/>
    <w:rsid w:val="7AFF07BA"/>
    <w:rsid w:val="7AFF1319"/>
    <w:rsid w:val="7AFF182A"/>
    <w:rsid w:val="7AFF1B2A"/>
    <w:rsid w:val="7AFF2D21"/>
    <w:rsid w:val="7AFF55BA"/>
    <w:rsid w:val="7B116624"/>
    <w:rsid w:val="7B1B9465"/>
    <w:rsid w:val="7B24A25F"/>
    <w:rsid w:val="7B2E5A41"/>
    <w:rsid w:val="7B3777B1"/>
    <w:rsid w:val="7B3B411A"/>
    <w:rsid w:val="7B3F1EA3"/>
    <w:rsid w:val="7B3F7D87"/>
    <w:rsid w:val="7B417999"/>
    <w:rsid w:val="7B4D5D58"/>
    <w:rsid w:val="7B4F1427"/>
    <w:rsid w:val="7B4F7E10"/>
    <w:rsid w:val="7B551EEF"/>
    <w:rsid w:val="7B5B5D40"/>
    <w:rsid w:val="7B5BAAB1"/>
    <w:rsid w:val="7B5C3276"/>
    <w:rsid w:val="7B5E2392"/>
    <w:rsid w:val="7B5F4037"/>
    <w:rsid w:val="7B5FCC55"/>
    <w:rsid w:val="7B6E5288"/>
    <w:rsid w:val="7B6EE24D"/>
    <w:rsid w:val="7B6F790C"/>
    <w:rsid w:val="7B72E544"/>
    <w:rsid w:val="7B73AB1D"/>
    <w:rsid w:val="7B73BE29"/>
    <w:rsid w:val="7B73BEBB"/>
    <w:rsid w:val="7B75BFF8"/>
    <w:rsid w:val="7B761D2C"/>
    <w:rsid w:val="7B7674C0"/>
    <w:rsid w:val="7B7D0311"/>
    <w:rsid w:val="7B7D6277"/>
    <w:rsid w:val="7B7E2964"/>
    <w:rsid w:val="7B7EA079"/>
    <w:rsid w:val="7B7EBE34"/>
    <w:rsid w:val="7B7F21B3"/>
    <w:rsid w:val="7B7F26C5"/>
    <w:rsid w:val="7B7F2834"/>
    <w:rsid w:val="7B7F33ED"/>
    <w:rsid w:val="7B7F76CC"/>
    <w:rsid w:val="7B7F8BA9"/>
    <w:rsid w:val="7B7FE334"/>
    <w:rsid w:val="7B7FFBF4"/>
    <w:rsid w:val="7B859385"/>
    <w:rsid w:val="7B874A78"/>
    <w:rsid w:val="7B88C49E"/>
    <w:rsid w:val="7B8F3C3F"/>
    <w:rsid w:val="7B8F55A3"/>
    <w:rsid w:val="7B91D65D"/>
    <w:rsid w:val="7B9C6819"/>
    <w:rsid w:val="7B9CF488"/>
    <w:rsid w:val="7B9DBE6F"/>
    <w:rsid w:val="7B9DCDCB"/>
    <w:rsid w:val="7B9F51A6"/>
    <w:rsid w:val="7BA5F9D4"/>
    <w:rsid w:val="7BA997E1"/>
    <w:rsid w:val="7BABA420"/>
    <w:rsid w:val="7BAD0D70"/>
    <w:rsid w:val="7BAD3953"/>
    <w:rsid w:val="7BAE0999"/>
    <w:rsid w:val="7BAF4C74"/>
    <w:rsid w:val="7BB0083D"/>
    <w:rsid w:val="7BB57DD6"/>
    <w:rsid w:val="7BB5B8FA"/>
    <w:rsid w:val="7BB6297A"/>
    <w:rsid w:val="7BB66026"/>
    <w:rsid w:val="7BB77BC2"/>
    <w:rsid w:val="7BB7AAD0"/>
    <w:rsid w:val="7BB7FFBF"/>
    <w:rsid w:val="7BB98D85"/>
    <w:rsid w:val="7BBA0E27"/>
    <w:rsid w:val="7BBF0AFC"/>
    <w:rsid w:val="7BBF2444"/>
    <w:rsid w:val="7BBF42D7"/>
    <w:rsid w:val="7BBF4E3C"/>
    <w:rsid w:val="7BBFBDE2"/>
    <w:rsid w:val="7BC91BF1"/>
    <w:rsid w:val="7BCBA680"/>
    <w:rsid w:val="7BCC8545"/>
    <w:rsid w:val="7BCED16D"/>
    <w:rsid w:val="7BD3B14C"/>
    <w:rsid w:val="7BD56298"/>
    <w:rsid w:val="7BD6159A"/>
    <w:rsid w:val="7BD63763"/>
    <w:rsid w:val="7BD77EC4"/>
    <w:rsid w:val="7BD7FDBB"/>
    <w:rsid w:val="7BD9D2A4"/>
    <w:rsid w:val="7BDA0556"/>
    <w:rsid w:val="7BDA958C"/>
    <w:rsid w:val="7BDB4D4D"/>
    <w:rsid w:val="7BDBD87F"/>
    <w:rsid w:val="7BDC9218"/>
    <w:rsid w:val="7BDD6215"/>
    <w:rsid w:val="7BDDF701"/>
    <w:rsid w:val="7BDE6426"/>
    <w:rsid w:val="7BDE677C"/>
    <w:rsid w:val="7BDEA896"/>
    <w:rsid w:val="7BDF0B5A"/>
    <w:rsid w:val="7BDF3715"/>
    <w:rsid w:val="7BDF53E6"/>
    <w:rsid w:val="7BDF576B"/>
    <w:rsid w:val="7BDF5C00"/>
    <w:rsid w:val="7BDF5CAD"/>
    <w:rsid w:val="7BDF643F"/>
    <w:rsid w:val="7BDF7AF4"/>
    <w:rsid w:val="7BDFA156"/>
    <w:rsid w:val="7BDFB081"/>
    <w:rsid w:val="7BDFC4F8"/>
    <w:rsid w:val="7BDFCC0B"/>
    <w:rsid w:val="7BDFDB96"/>
    <w:rsid w:val="7BDFEA47"/>
    <w:rsid w:val="7BE4F714"/>
    <w:rsid w:val="7BE62D69"/>
    <w:rsid w:val="7BE639A4"/>
    <w:rsid w:val="7BE75BF0"/>
    <w:rsid w:val="7BE76799"/>
    <w:rsid w:val="7BEB4602"/>
    <w:rsid w:val="7BEBB422"/>
    <w:rsid w:val="7BEBDA2B"/>
    <w:rsid w:val="7BED660E"/>
    <w:rsid w:val="7BEDD6E1"/>
    <w:rsid w:val="7BEE2963"/>
    <w:rsid w:val="7BEF21B3"/>
    <w:rsid w:val="7BEF2223"/>
    <w:rsid w:val="7BEF501B"/>
    <w:rsid w:val="7BEF5E1A"/>
    <w:rsid w:val="7BEF8F46"/>
    <w:rsid w:val="7BEF9F4B"/>
    <w:rsid w:val="7BEFE440"/>
    <w:rsid w:val="7BEFE873"/>
    <w:rsid w:val="7BEFF024"/>
    <w:rsid w:val="7BF2ED6C"/>
    <w:rsid w:val="7BF4C9E3"/>
    <w:rsid w:val="7BF52A63"/>
    <w:rsid w:val="7BF70CE8"/>
    <w:rsid w:val="7BF747A3"/>
    <w:rsid w:val="7BF7644E"/>
    <w:rsid w:val="7BF7CB2E"/>
    <w:rsid w:val="7BF91BF0"/>
    <w:rsid w:val="7BFB5FB1"/>
    <w:rsid w:val="7BFB6459"/>
    <w:rsid w:val="7BFB99D4"/>
    <w:rsid w:val="7BFBC4C7"/>
    <w:rsid w:val="7BFBEB35"/>
    <w:rsid w:val="7BFBEE3B"/>
    <w:rsid w:val="7BFC7943"/>
    <w:rsid w:val="7BFCFB2B"/>
    <w:rsid w:val="7BFD3792"/>
    <w:rsid w:val="7BFD6929"/>
    <w:rsid w:val="7BFD7610"/>
    <w:rsid w:val="7BFDC060"/>
    <w:rsid w:val="7BFDDE77"/>
    <w:rsid w:val="7BFDF974"/>
    <w:rsid w:val="7BFE149F"/>
    <w:rsid w:val="7BFE26AC"/>
    <w:rsid w:val="7BFE4CF5"/>
    <w:rsid w:val="7BFEA730"/>
    <w:rsid w:val="7BFEAAD8"/>
    <w:rsid w:val="7BFF174B"/>
    <w:rsid w:val="7BFF35B5"/>
    <w:rsid w:val="7BFF3C14"/>
    <w:rsid w:val="7BFF4501"/>
    <w:rsid w:val="7BFF4E2B"/>
    <w:rsid w:val="7BFF5740"/>
    <w:rsid w:val="7BFF5DE7"/>
    <w:rsid w:val="7BFF64A3"/>
    <w:rsid w:val="7BFF69A3"/>
    <w:rsid w:val="7BFF7356"/>
    <w:rsid w:val="7BFF746E"/>
    <w:rsid w:val="7BFF8E74"/>
    <w:rsid w:val="7BFF98B8"/>
    <w:rsid w:val="7BFFCE7D"/>
    <w:rsid w:val="7BFFF567"/>
    <w:rsid w:val="7BFFF629"/>
    <w:rsid w:val="7C0FBC64"/>
    <w:rsid w:val="7C2D4B91"/>
    <w:rsid w:val="7C3B01B4"/>
    <w:rsid w:val="7C3DA8F0"/>
    <w:rsid w:val="7C3FB197"/>
    <w:rsid w:val="7C50E1C9"/>
    <w:rsid w:val="7C5A0C58"/>
    <w:rsid w:val="7C5B2261"/>
    <w:rsid w:val="7C6728BB"/>
    <w:rsid w:val="7C7A18A2"/>
    <w:rsid w:val="7C7B5AA9"/>
    <w:rsid w:val="7C7BC22C"/>
    <w:rsid w:val="7C7BCF7E"/>
    <w:rsid w:val="7C7DE8DE"/>
    <w:rsid w:val="7C7E5F18"/>
    <w:rsid w:val="7C7F415C"/>
    <w:rsid w:val="7C9FC851"/>
    <w:rsid w:val="7C9FE979"/>
    <w:rsid w:val="7CAF3FF2"/>
    <w:rsid w:val="7CB57BDA"/>
    <w:rsid w:val="7CBB3A2D"/>
    <w:rsid w:val="7CBE1665"/>
    <w:rsid w:val="7CBF2482"/>
    <w:rsid w:val="7CBFF3F4"/>
    <w:rsid w:val="7CC35549"/>
    <w:rsid w:val="7CCBFD72"/>
    <w:rsid w:val="7CCF04A2"/>
    <w:rsid w:val="7CDFAFBC"/>
    <w:rsid w:val="7CF3797E"/>
    <w:rsid w:val="7CF38700"/>
    <w:rsid w:val="7CF420A9"/>
    <w:rsid w:val="7CF62E4E"/>
    <w:rsid w:val="7CFA1973"/>
    <w:rsid w:val="7CFD27C9"/>
    <w:rsid w:val="7CFF410B"/>
    <w:rsid w:val="7CFF8A57"/>
    <w:rsid w:val="7CFF9E46"/>
    <w:rsid w:val="7CFFA568"/>
    <w:rsid w:val="7CFFBABA"/>
    <w:rsid w:val="7CFFCA01"/>
    <w:rsid w:val="7CFFCFEF"/>
    <w:rsid w:val="7CFFD1B7"/>
    <w:rsid w:val="7CFFD3C2"/>
    <w:rsid w:val="7D1AAB8F"/>
    <w:rsid w:val="7D27EB71"/>
    <w:rsid w:val="7D2FF252"/>
    <w:rsid w:val="7D33DF80"/>
    <w:rsid w:val="7D3B9D45"/>
    <w:rsid w:val="7D3F2696"/>
    <w:rsid w:val="7D3F4067"/>
    <w:rsid w:val="7D3F50DA"/>
    <w:rsid w:val="7D3F992B"/>
    <w:rsid w:val="7D3FBD5A"/>
    <w:rsid w:val="7D4BF0C5"/>
    <w:rsid w:val="7D5C3CAC"/>
    <w:rsid w:val="7D5D7976"/>
    <w:rsid w:val="7D5E0B14"/>
    <w:rsid w:val="7D5E80F4"/>
    <w:rsid w:val="7D5F168B"/>
    <w:rsid w:val="7D5F80C5"/>
    <w:rsid w:val="7D5FBA60"/>
    <w:rsid w:val="7D628799"/>
    <w:rsid w:val="7D6F477C"/>
    <w:rsid w:val="7D7423DC"/>
    <w:rsid w:val="7D777D3E"/>
    <w:rsid w:val="7D7B2337"/>
    <w:rsid w:val="7D7B3D29"/>
    <w:rsid w:val="7D7D1094"/>
    <w:rsid w:val="7D7DA858"/>
    <w:rsid w:val="7D7E187B"/>
    <w:rsid w:val="7D7E6392"/>
    <w:rsid w:val="7D7E86CA"/>
    <w:rsid w:val="7D7EC3B4"/>
    <w:rsid w:val="7D7F27D6"/>
    <w:rsid w:val="7D7FD818"/>
    <w:rsid w:val="7D91B69D"/>
    <w:rsid w:val="7D926F15"/>
    <w:rsid w:val="7D93B1A6"/>
    <w:rsid w:val="7D97362D"/>
    <w:rsid w:val="7D9A53FA"/>
    <w:rsid w:val="7D9B2376"/>
    <w:rsid w:val="7D9E0F05"/>
    <w:rsid w:val="7D9F7AC9"/>
    <w:rsid w:val="7D9FDB71"/>
    <w:rsid w:val="7DAA24E1"/>
    <w:rsid w:val="7DAB8EAE"/>
    <w:rsid w:val="7DABF788"/>
    <w:rsid w:val="7DAD2BE7"/>
    <w:rsid w:val="7DAEF727"/>
    <w:rsid w:val="7DAF4968"/>
    <w:rsid w:val="7DAFC826"/>
    <w:rsid w:val="7DB13E36"/>
    <w:rsid w:val="7DB389D1"/>
    <w:rsid w:val="7DB75366"/>
    <w:rsid w:val="7DB76DD7"/>
    <w:rsid w:val="7DBA48B3"/>
    <w:rsid w:val="7DBB0FE3"/>
    <w:rsid w:val="7DBB258C"/>
    <w:rsid w:val="7DBB3D7B"/>
    <w:rsid w:val="7DBB97D5"/>
    <w:rsid w:val="7DBC0897"/>
    <w:rsid w:val="7DBCA7E0"/>
    <w:rsid w:val="7DBD76B5"/>
    <w:rsid w:val="7DBD9C05"/>
    <w:rsid w:val="7DBE0301"/>
    <w:rsid w:val="7DBE0B36"/>
    <w:rsid w:val="7DBE7758"/>
    <w:rsid w:val="7DBEE598"/>
    <w:rsid w:val="7DBFF540"/>
    <w:rsid w:val="7DC3FEB6"/>
    <w:rsid w:val="7DCB710E"/>
    <w:rsid w:val="7DD573AD"/>
    <w:rsid w:val="7DD7368F"/>
    <w:rsid w:val="7DD7A67C"/>
    <w:rsid w:val="7DD86160"/>
    <w:rsid w:val="7DD8CA73"/>
    <w:rsid w:val="7DDA22A0"/>
    <w:rsid w:val="7DDB0C39"/>
    <w:rsid w:val="7DDB4928"/>
    <w:rsid w:val="7DDB6DC4"/>
    <w:rsid w:val="7DDD234E"/>
    <w:rsid w:val="7DDD4B0C"/>
    <w:rsid w:val="7DDD50A8"/>
    <w:rsid w:val="7DDD72DA"/>
    <w:rsid w:val="7DDDBADE"/>
    <w:rsid w:val="7DDDD3A7"/>
    <w:rsid w:val="7DDE4DB4"/>
    <w:rsid w:val="7DDF4AF2"/>
    <w:rsid w:val="7DDF7A29"/>
    <w:rsid w:val="7DDFCA79"/>
    <w:rsid w:val="7DDFF8E0"/>
    <w:rsid w:val="7DE36D6E"/>
    <w:rsid w:val="7DE6B4EA"/>
    <w:rsid w:val="7DE718CD"/>
    <w:rsid w:val="7DE750AB"/>
    <w:rsid w:val="7DE7C074"/>
    <w:rsid w:val="7DE9EF7A"/>
    <w:rsid w:val="7DE9EF8A"/>
    <w:rsid w:val="7DEA3648"/>
    <w:rsid w:val="7DEB799D"/>
    <w:rsid w:val="7DEBAC89"/>
    <w:rsid w:val="7DEBC9F6"/>
    <w:rsid w:val="7DED67B4"/>
    <w:rsid w:val="7DED80B9"/>
    <w:rsid w:val="7DEED081"/>
    <w:rsid w:val="7DEF0DA1"/>
    <w:rsid w:val="7DEF2B9D"/>
    <w:rsid w:val="7DEF84DB"/>
    <w:rsid w:val="7DEF9A23"/>
    <w:rsid w:val="7DEFB51B"/>
    <w:rsid w:val="7DEFF762"/>
    <w:rsid w:val="7DF15308"/>
    <w:rsid w:val="7DF3224B"/>
    <w:rsid w:val="7DF38BC9"/>
    <w:rsid w:val="7DF51383"/>
    <w:rsid w:val="7DF57D21"/>
    <w:rsid w:val="7DF5F39B"/>
    <w:rsid w:val="7DF736B0"/>
    <w:rsid w:val="7DF738C9"/>
    <w:rsid w:val="7DF7440F"/>
    <w:rsid w:val="7DF77111"/>
    <w:rsid w:val="7DF77C48"/>
    <w:rsid w:val="7DF7818C"/>
    <w:rsid w:val="7DF7D436"/>
    <w:rsid w:val="7DF9384C"/>
    <w:rsid w:val="7DF94E96"/>
    <w:rsid w:val="7DF9D563"/>
    <w:rsid w:val="7DFA3E57"/>
    <w:rsid w:val="7DFA487E"/>
    <w:rsid w:val="7DFA59EF"/>
    <w:rsid w:val="7DFB672C"/>
    <w:rsid w:val="7DFB93B7"/>
    <w:rsid w:val="7DFBC725"/>
    <w:rsid w:val="7DFBD190"/>
    <w:rsid w:val="7DFBD5B5"/>
    <w:rsid w:val="7DFBE7F7"/>
    <w:rsid w:val="7DFBF895"/>
    <w:rsid w:val="7DFC832A"/>
    <w:rsid w:val="7DFDF151"/>
    <w:rsid w:val="7DFE5BA7"/>
    <w:rsid w:val="7DFE5F28"/>
    <w:rsid w:val="7DFEC108"/>
    <w:rsid w:val="7DFEE313"/>
    <w:rsid w:val="7DFEF27F"/>
    <w:rsid w:val="7DFF01A1"/>
    <w:rsid w:val="7DFF0787"/>
    <w:rsid w:val="7DFF0DE8"/>
    <w:rsid w:val="7DFF13A2"/>
    <w:rsid w:val="7DFF1B15"/>
    <w:rsid w:val="7DFF2CDC"/>
    <w:rsid w:val="7DFF3162"/>
    <w:rsid w:val="7DFF3769"/>
    <w:rsid w:val="7DFF3DAA"/>
    <w:rsid w:val="7DFF4873"/>
    <w:rsid w:val="7DFF58CB"/>
    <w:rsid w:val="7DFF6F25"/>
    <w:rsid w:val="7DFF865C"/>
    <w:rsid w:val="7DFFA097"/>
    <w:rsid w:val="7DFFBE72"/>
    <w:rsid w:val="7DFFBEB5"/>
    <w:rsid w:val="7DFFC76A"/>
    <w:rsid w:val="7DFFC7DC"/>
    <w:rsid w:val="7DFFC9A9"/>
    <w:rsid w:val="7DFFE481"/>
    <w:rsid w:val="7DFFEA70"/>
    <w:rsid w:val="7DFFF775"/>
    <w:rsid w:val="7DFFFC75"/>
    <w:rsid w:val="7E1D50F9"/>
    <w:rsid w:val="7E1DFB7F"/>
    <w:rsid w:val="7E365878"/>
    <w:rsid w:val="7E379B18"/>
    <w:rsid w:val="7E37F21D"/>
    <w:rsid w:val="7E3A9F44"/>
    <w:rsid w:val="7E3C2999"/>
    <w:rsid w:val="7E3DDD56"/>
    <w:rsid w:val="7E3F10FD"/>
    <w:rsid w:val="7E3F2E82"/>
    <w:rsid w:val="7E3F2FE4"/>
    <w:rsid w:val="7E3F4E40"/>
    <w:rsid w:val="7E5522CF"/>
    <w:rsid w:val="7E572630"/>
    <w:rsid w:val="7E579A3A"/>
    <w:rsid w:val="7E57BDAF"/>
    <w:rsid w:val="7E5A28A0"/>
    <w:rsid w:val="7E5BA5FB"/>
    <w:rsid w:val="7E5CF20D"/>
    <w:rsid w:val="7E5E1147"/>
    <w:rsid w:val="7E5EA000"/>
    <w:rsid w:val="7E5F28C8"/>
    <w:rsid w:val="7E5FFCDE"/>
    <w:rsid w:val="7E697948"/>
    <w:rsid w:val="7E6B87CE"/>
    <w:rsid w:val="7E6DAB60"/>
    <w:rsid w:val="7E6E5C95"/>
    <w:rsid w:val="7E6F7601"/>
    <w:rsid w:val="7E6F8A4B"/>
    <w:rsid w:val="7E6FF0FB"/>
    <w:rsid w:val="7E721388"/>
    <w:rsid w:val="7E734647"/>
    <w:rsid w:val="7E74CDCD"/>
    <w:rsid w:val="7E77772E"/>
    <w:rsid w:val="7E778227"/>
    <w:rsid w:val="7E7796A0"/>
    <w:rsid w:val="7E77A413"/>
    <w:rsid w:val="7E77B542"/>
    <w:rsid w:val="7E7B148C"/>
    <w:rsid w:val="7E7B9243"/>
    <w:rsid w:val="7E7CD4DE"/>
    <w:rsid w:val="7E7CE5ED"/>
    <w:rsid w:val="7E7D07F0"/>
    <w:rsid w:val="7E7D54C1"/>
    <w:rsid w:val="7E7E0BD3"/>
    <w:rsid w:val="7E7E2E4F"/>
    <w:rsid w:val="7E7EB920"/>
    <w:rsid w:val="7E7FA6B0"/>
    <w:rsid w:val="7E7FA790"/>
    <w:rsid w:val="7E7FBBEA"/>
    <w:rsid w:val="7E857648"/>
    <w:rsid w:val="7E8AE457"/>
    <w:rsid w:val="7E8B44C9"/>
    <w:rsid w:val="7E8EC80F"/>
    <w:rsid w:val="7E8F5251"/>
    <w:rsid w:val="7E8FFDC3"/>
    <w:rsid w:val="7E900E68"/>
    <w:rsid w:val="7E99CEBB"/>
    <w:rsid w:val="7E9E9095"/>
    <w:rsid w:val="7E9F64C3"/>
    <w:rsid w:val="7EA60E2F"/>
    <w:rsid w:val="7EAB88AA"/>
    <w:rsid w:val="7EABFAEF"/>
    <w:rsid w:val="7EAF2A84"/>
    <w:rsid w:val="7EB2342F"/>
    <w:rsid w:val="7EB30A5F"/>
    <w:rsid w:val="7EB5B201"/>
    <w:rsid w:val="7EB5B5B7"/>
    <w:rsid w:val="7EB761E6"/>
    <w:rsid w:val="7EB789FC"/>
    <w:rsid w:val="7EB7A472"/>
    <w:rsid w:val="7EB7C0C0"/>
    <w:rsid w:val="7EB7D1F6"/>
    <w:rsid w:val="7EBB3423"/>
    <w:rsid w:val="7EBDDF7F"/>
    <w:rsid w:val="7EBE933C"/>
    <w:rsid w:val="7EBE98DB"/>
    <w:rsid w:val="7EBF29BA"/>
    <w:rsid w:val="7EBF9E74"/>
    <w:rsid w:val="7EBFBCB8"/>
    <w:rsid w:val="7EC2BE05"/>
    <w:rsid w:val="7ECC5994"/>
    <w:rsid w:val="7ECDE6A0"/>
    <w:rsid w:val="7ECF65B0"/>
    <w:rsid w:val="7ECF84D7"/>
    <w:rsid w:val="7ED25FF5"/>
    <w:rsid w:val="7ED37694"/>
    <w:rsid w:val="7ED667B2"/>
    <w:rsid w:val="7ED9CDF6"/>
    <w:rsid w:val="7EDB42A7"/>
    <w:rsid w:val="7EDBF214"/>
    <w:rsid w:val="7EDC3809"/>
    <w:rsid w:val="7EDC380A"/>
    <w:rsid w:val="7EDCBFDD"/>
    <w:rsid w:val="7EDE72DD"/>
    <w:rsid w:val="7EDF0FBA"/>
    <w:rsid w:val="7EDFBEAC"/>
    <w:rsid w:val="7EDFF850"/>
    <w:rsid w:val="7EDFFFE0"/>
    <w:rsid w:val="7EE3B3AD"/>
    <w:rsid w:val="7EE5ADA9"/>
    <w:rsid w:val="7EE65B59"/>
    <w:rsid w:val="7EE7140B"/>
    <w:rsid w:val="7EEA5BA8"/>
    <w:rsid w:val="7EEB5F8D"/>
    <w:rsid w:val="7EEBD02A"/>
    <w:rsid w:val="7EEBE0FE"/>
    <w:rsid w:val="7EEC1E6B"/>
    <w:rsid w:val="7EEE14E5"/>
    <w:rsid w:val="7EEEBF0E"/>
    <w:rsid w:val="7EEED5D3"/>
    <w:rsid w:val="7EEEEE98"/>
    <w:rsid w:val="7EEF1BF1"/>
    <w:rsid w:val="7EEF1DE3"/>
    <w:rsid w:val="7EEF679F"/>
    <w:rsid w:val="7EEFFA99"/>
    <w:rsid w:val="7EF355C7"/>
    <w:rsid w:val="7EF39918"/>
    <w:rsid w:val="7EF4A0A6"/>
    <w:rsid w:val="7EF54C28"/>
    <w:rsid w:val="7EF5F476"/>
    <w:rsid w:val="7EF63FBB"/>
    <w:rsid w:val="7EF66936"/>
    <w:rsid w:val="7EF66C3D"/>
    <w:rsid w:val="7EF719BB"/>
    <w:rsid w:val="7EF72D10"/>
    <w:rsid w:val="7EF781DE"/>
    <w:rsid w:val="7EF7D625"/>
    <w:rsid w:val="7EF7E150"/>
    <w:rsid w:val="7EF7EB70"/>
    <w:rsid w:val="7EF85BCA"/>
    <w:rsid w:val="7EF8CB59"/>
    <w:rsid w:val="7EF90355"/>
    <w:rsid w:val="7EF9222B"/>
    <w:rsid w:val="7EF9616C"/>
    <w:rsid w:val="7EF99DF1"/>
    <w:rsid w:val="7EFA1405"/>
    <w:rsid w:val="7EFAADA2"/>
    <w:rsid w:val="7EFAEB93"/>
    <w:rsid w:val="7EFB090A"/>
    <w:rsid w:val="7EFB2675"/>
    <w:rsid w:val="7EFB45D8"/>
    <w:rsid w:val="7EFB6E19"/>
    <w:rsid w:val="7EFC1DDC"/>
    <w:rsid w:val="7EFCCBF1"/>
    <w:rsid w:val="7EFD894A"/>
    <w:rsid w:val="7EFD9ABE"/>
    <w:rsid w:val="7EFE0A8C"/>
    <w:rsid w:val="7EFE1370"/>
    <w:rsid w:val="7EFE2D3D"/>
    <w:rsid w:val="7EFE89DA"/>
    <w:rsid w:val="7EFECFA4"/>
    <w:rsid w:val="7EFF0476"/>
    <w:rsid w:val="7EFF146A"/>
    <w:rsid w:val="7EFF52D9"/>
    <w:rsid w:val="7EFF5D02"/>
    <w:rsid w:val="7EFF85A1"/>
    <w:rsid w:val="7EFF9761"/>
    <w:rsid w:val="7EFF9872"/>
    <w:rsid w:val="7EFFA26C"/>
    <w:rsid w:val="7EFFB278"/>
    <w:rsid w:val="7EFFB54D"/>
    <w:rsid w:val="7EFFC89C"/>
    <w:rsid w:val="7EFFCEB7"/>
    <w:rsid w:val="7EFFEABE"/>
    <w:rsid w:val="7EFFF22F"/>
    <w:rsid w:val="7F1A6964"/>
    <w:rsid w:val="7F1A7B72"/>
    <w:rsid w:val="7F1AB4AA"/>
    <w:rsid w:val="7F1B7BFE"/>
    <w:rsid w:val="7F1DE5D6"/>
    <w:rsid w:val="7F1E4141"/>
    <w:rsid w:val="7F1FB10D"/>
    <w:rsid w:val="7F1FF56B"/>
    <w:rsid w:val="7F256485"/>
    <w:rsid w:val="7F277030"/>
    <w:rsid w:val="7F2F698A"/>
    <w:rsid w:val="7F33524C"/>
    <w:rsid w:val="7F338EF3"/>
    <w:rsid w:val="7F356670"/>
    <w:rsid w:val="7F3AF096"/>
    <w:rsid w:val="7F3B2F3B"/>
    <w:rsid w:val="7F3B3BC6"/>
    <w:rsid w:val="7F3D4D00"/>
    <w:rsid w:val="7F3D86F5"/>
    <w:rsid w:val="7F3E4F55"/>
    <w:rsid w:val="7F3E7DE0"/>
    <w:rsid w:val="7F3F44BF"/>
    <w:rsid w:val="7F3F7D63"/>
    <w:rsid w:val="7F43BE6F"/>
    <w:rsid w:val="7F43DD8B"/>
    <w:rsid w:val="7F470032"/>
    <w:rsid w:val="7F4F31B5"/>
    <w:rsid w:val="7F4FCA4F"/>
    <w:rsid w:val="7F50785D"/>
    <w:rsid w:val="7F5A50C7"/>
    <w:rsid w:val="7F5ABE5B"/>
    <w:rsid w:val="7F5AE0BA"/>
    <w:rsid w:val="7F5AE48F"/>
    <w:rsid w:val="7F5B01AA"/>
    <w:rsid w:val="7F5B44A6"/>
    <w:rsid w:val="7F5D4F60"/>
    <w:rsid w:val="7F5D757D"/>
    <w:rsid w:val="7F5DBF0B"/>
    <w:rsid w:val="7F5F0604"/>
    <w:rsid w:val="7F5F195D"/>
    <w:rsid w:val="7F5F64EA"/>
    <w:rsid w:val="7F5F72B5"/>
    <w:rsid w:val="7F5FB507"/>
    <w:rsid w:val="7F5FEBED"/>
    <w:rsid w:val="7F5FFE6C"/>
    <w:rsid w:val="7F6060C5"/>
    <w:rsid w:val="7F617D54"/>
    <w:rsid w:val="7F6733E6"/>
    <w:rsid w:val="7F67EC1D"/>
    <w:rsid w:val="7F6A7D63"/>
    <w:rsid w:val="7F6B2611"/>
    <w:rsid w:val="7F6B270B"/>
    <w:rsid w:val="7F6C6D95"/>
    <w:rsid w:val="7F6F609B"/>
    <w:rsid w:val="7F6F7559"/>
    <w:rsid w:val="7F6F95D3"/>
    <w:rsid w:val="7F6FB758"/>
    <w:rsid w:val="7F6FCB44"/>
    <w:rsid w:val="7F713BF1"/>
    <w:rsid w:val="7F737CEC"/>
    <w:rsid w:val="7F73B3A0"/>
    <w:rsid w:val="7F73DAC6"/>
    <w:rsid w:val="7F752748"/>
    <w:rsid w:val="7F7609D7"/>
    <w:rsid w:val="7F7649B6"/>
    <w:rsid w:val="7F765BFD"/>
    <w:rsid w:val="7F76AF10"/>
    <w:rsid w:val="7F771DCC"/>
    <w:rsid w:val="7F7732E5"/>
    <w:rsid w:val="7F779C57"/>
    <w:rsid w:val="7F77ABC2"/>
    <w:rsid w:val="7F78C0EE"/>
    <w:rsid w:val="7F7956DF"/>
    <w:rsid w:val="7F79AD43"/>
    <w:rsid w:val="7F79DC2C"/>
    <w:rsid w:val="7F7B00BD"/>
    <w:rsid w:val="7F7B1036"/>
    <w:rsid w:val="7F7B2855"/>
    <w:rsid w:val="7F7B2AD5"/>
    <w:rsid w:val="7F7BA3BF"/>
    <w:rsid w:val="7F7BBF68"/>
    <w:rsid w:val="7F7D1617"/>
    <w:rsid w:val="7F7D271B"/>
    <w:rsid w:val="7F7DE50B"/>
    <w:rsid w:val="7F7E19B3"/>
    <w:rsid w:val="7F7E3966"/>
    <w:rsid w:val="7F7E9AD5"/>
    <w:rsid w:val="7F7EDB0D"/>
    <w:rsid w:val="7F7F1249"/>
    <w:rsid w:val="7F7F13CB"/>
    <w:rsid w:val="7F7F2964"/>
    <w:rsid w:val="7F7F37B1"/>
    <w:rsid w:val="7F7F487A"/>
    <w:rsid w:val="7F7F61AB"/>
    <w:rsid w:val="7F7F72CD"/>
    <w:rsid w:val="7F7F8FD2"/>
    <w:rsid w:val="7F7F9D71"/>
    <w:rsid w:val="7F7FB790"/>
    <w:rsid w:val="7F7FBD0F"/>
    <w:rsid w:val="7F7FDA1F"/>
    <w:rsid w:val="7F7FDC02"/>
    <w:rsid w:val="7F7FF0C5"/>
    <w:rsid w:val="7F87EA9B"/>
    <w:rsid w:val="7F8D919F"/>
    <w:rsid w:val="7F8DF57D"/>
    <w:rsid w:val="7F91C03E"/>
    <w:rsid w:val="7F92918B"/>
    <w:rsid w:val="7F978E41"/>
    <w:rsid w:val="7F97BC3D"/>
    <w:rsid w:val="7F9A2916"/>
    <w:rsid w:val="7F9A66B2"/>
    <w:rsid w:val="7F9C87BA"/>
    <w:rsid w:val="7F9D697F"/>
    <w:rsid w:val="7F9D8367"/>
    <w:rsid w:val="7F9E07F5"/>
    <w:rsid w:val="7F9E77D0"/>
    <w:rsid w:val="7F9F65D8"/>
    <w:rsid w:val="7FA330CB"/>
    <w:rsid w:val="7FA39218"/>
    <w:rsid w:val="7FA3BC11"/>
    <w:rsid w:val="7FA600BC"/>
    <w:rsid w:val="7FA6CE3E"/>
    <w:rsid w:val="7FA73BF4"/>
    <w:rsid w:val="7FA769AB"/>
    <w:rsid w:val="7FA7E995"/>
    <w:rsid w:val="7FA981F9"/>
    <w:rsid w:val="7FAAD863"/>
    <w:rsid w:val="7FAB31DB"/>
    <w:rsid w:val="7FAB873E"/>
    <w:rsid w:val="7FABA0C2"/>
    <w:rsid w:val="7FACF6AA"/>
    <w:rsid w:val="7FAD4030"/>
    <w:rsid w:val="7FAD5CB0"/>
    <w:rsid w:val="7FADCEAF"/>
    <w:rsid w:val="7FAF2043"/>
    <w:rsid w:val="7FAF2094"/>
    <w:rsid w:val="7FAF5B04"/>
    <w:rsid w:val="7FAF6BD4"/>
    <w:rsid w:val="7FAFBB4F"/>
    <w:rsid w:val="7FAFE56C"/>
    <w:rsid w:val="7FAFF6B2"/>
    <w:rsid w:val="7FB1BF8F"/>
    <w:rsid w:val="7FB23516"/>
    <w:rsid w:val="7FB30290"/>
    <w:rsid w:val="7FB350B3"/>
    <w:rsid w:val="7FB37CAD"/>
    <w:rsid w:val="7FB57D67"/>
    <w:rsid w:val="7FB5B765"/>
    <w:rsid w:val="7FB65500"/>
    <w:rsid w:val="7FB72B32"/>
    <w:rsid w:val="7FB72DB0"/>
    <w:rsid w:val="7FB74393"/>
    <w:rsid w:val="7FB75E80"/>
    <w:rsid w:val="7FB76FF6"/>
    <w:rsid w:val="7FB798D3"/>
    <w:rsid w:val="7FB7A9D5"/>
    <w:rsid w:val="7FB7E3E7"/>
    <w:rsid w:val="7FB7E47B"/>
    <w:rsid w:val="7FB7E879"/>
    <w:rsid w:val="7FB7FF26"/>
    <w:rsid w:val="7FB950FA"/>
    <w:rsid w:val="7FB98845"/>
    <w:rsid w:val="7FBA87B7"/>
    <w:rsid w:val="7FBAD5D0"/>
    <w:rsid w:val="7FBB751F"/>
    <w:rsid w:val="7FBB8DCB"/>
    <w:rsid w:val="7FBB8EF1"/>
    <w:rsid w:val="7FBBA263"/>
    <w:rsid w:val="7FBBAEC1"/>
    <w:rsid w:val="7FBBD9E0"/>
    <w:rsid w:val="7FBC7E97"/>
    <w:rsid w:val="7FBCF795"/>
    <w:rsid w:val="7FBD30BA"/>
    <w:rsid w:val="7FBD4A88"/>
    <w:rsid w:val="7FBD4D10"/>
    <w:rsid w:val="7FBD9EAD"/>
    <w:rsid w:val="7FBDAF65"/>
    <w:rsid w:val="7FBE011D"/>
    <w:rsid w:val="7FBE58E9"/>
    <w:rsid w:val="7FBEE6C0"/>
    <w:rsid w:val="7FBEF7A1"/>
    <w:rsid w:val="7FBEF7A7"/>
    <w:rsid w:val="7FBF06EC"/>
    <w:rsid w:val="7FBF09CB"/>
    <w:rsid w:val="7FBF1234"/>
    <w:rsid w:val="7FBF2713"/>
    <w:rsid w:val="7FBF300C"/>
    <w:rsid w:val="7FBF98AB"/>
    <w:rsid w:val="7FBFBE57"/>
    <w:rsid w:val="7FBFBFDC"/>
    <w:rsid w:val="7FBFEB2A"/>
    <w:rsid w:val="7FBFF6D8"/>
    <w:rsid w:val="7FC1E99C"/>
    <w:rsid w:val="7FC31E2C"/>
    <w:rsid w:val="7FC59D35"/>
    <w:rsid w:val="7FC6BFE0"/>
    <w:rsid w:val="7FC7D451"/>
    <w:rsid w:val="7FC7F9F5"/>
    <w:rsid w:val="7FC92D5A"/>
    <w:rsid w:val="7FC9F39F"/>
    <w:rsid w:val="7FCAD481"/>
    <w:rsid w:val="7FCB68A5"/>
    <w:rsid w:val="7FCBC71C"/>
    <w:rsid w:val="7FCF17DB"/>
    <w:rsid w:val="7FCF1FA4"/>
    <w:rsid w:val="7FCF3D77"/>
    <w:rsid w:val="7FCF4843"/>
    <w:rsid w:val="7FCF5CA5"/>
    <w:rsid w:val="7FCFE332"/>
    <w:rsid w:val="7FD1A0F6"/>
    <w:rsid w:val="7FD1A443"/>
    <w:rsid w:val="7FD1CFCB"/>
    <w:rsid w:val="7FD32F7E"/>
    <w:rsid w:val="7FD3DDA7"/>
    <w:rsid w:val="7FD49C63"/>
    <w:rsid w:val="7FD4EB3A"/>
    <w:rsid w:val="7FD77BDB"/>
    <w:rsid w:val="7FD7BD02"/>
    <w:rsid w:val="7FD7CD8A"/>
    <w:rsid w:val="7FD9366E"/>
    <w:rsid w:val="7FD99057"/>
    <w:rsid w:val="7FDB04E7"/>
    <w:rsid w:val="7FDB093C"/>
    <w:rsid w:val="7FDB3699"/>
    <w:rsid w:val="7FDB5A8A"/>
    <w:rsid w:val="7FDB6663"/>
    <w:rsid w:val="7FDB8231"/>
    <w:rsid w:val="7FDB9500"/>
    <w:rsid w:val="7FDBA33A"/>
    <w:rsid w:val="7FDBD2B9"/>
    <w:rsid w:val="7FDBD4E4"/>
    <w:rsid w:val="7FDBF70D"/>
    <w:rsid w:val="7FDCC63F"/>
    <w:rsid w:val="7FDD29A1"/>
    <w:rsid w:val="7FDD7A0D"/>
    <w:rsid w:val="7FDD9FC8"/>
    <w:rsid w:val="7FDDB0D7"/>
    <w:rsid w:val="7FDDE5AF"/>
    <w:rsid w:val="7FDDEF4B"/>
    <w:rsid w:val="7FDDFB48"/>
    <w:rsid w:val="7FDE159A"/>
    <w:rsid w:val="7FDE4537"/>
    <w:rsid w:val="7FDE637F"/>
    <w:rsid w:val="7FDE822F"/>
    <w:rsid w:val="7FDEAD8A"/>
    <w:rsid w:val="7FDEFA47"/>
    <w:rsid w:val="7FDF16C3"/>
    <w:rsid w:val="7FDF2DF9"/>
    <w:rsid w:val="7FDF3410"/>
    <w:rsid w:val="7FDF3448"/>
    <w:rsid w:val="7FDF4BCD"/>
    <w:rsid w:val="7FDF4E00"/>
    <w:rsid w:val="7FDF4F32"/>
    <w:rsid w:val="7FDF6160"/>
    <w:rsid w:val="7FDF780F"/>
    <w:rsid w:val="7FDF9256"/>
    <w:rsid w:val="7FDF939C"/>
    <w:rsid w:val="7FDFC259"/>
    <w:rsid w:val="7FDFCF61"/>
    <w:rsid w:val="7FDFDE6B"/>
    <w:rsid w:val="7FDFE64F"/>
    <w:rsid w:val="7FDFF619"/>
    <w:rsid w:val="7FDFF730"/>
    <w:rsid w:val="7FDFFF41"/>
    <w:rsid w:val="7FE0DD60"/>
    <w:rsid w:val="7FE1ACCE"/>
    <w:rsid w:val="7FE3073A"/>
    <w:rsid w:val="7FE38B3F"/>
    <w:rsid w:val="7FE39D16"/>
    <w:rsid w:val="7FE66EC1"/>
    <w:rsid w:val="7FE70091"/>
    <w:rsid w:val="7FE77332"/>
    <w:rsid w:val="7FE7875E"/>
    <w:rsid w:val="7FE79AFD"/>
    <w:rsid w:val="7FE7CF98"/>
    <w:rsid w:val="7FE9D043"/>
    <w:rsid w:val="7FEA1A2F"/>
    <w:rsid w:val="7FEA1BB2"/>
    <w:rsid w:val="7FEA201C"/>
    <w:rsid w:val="7FEA506A"/>
    <w:rsid w:val="7FEA59D4"/>
    <w:rsid w:val="7FEAFC26"/>
    <w:rsid w:val="7FEB0EEA"/>
    <w:rsid w:val="7FEB23E0"/>
    <w:rsid w:val="7FEB5FF2"/>
    <w:rsid w:val="7FEB8A07"/>
    <w:rsid w:val="7FEBCB26"/>
    <w:rsid w:val="7FED1CE5"/>
    <w:rsid w:val="7FED2F55"/>
    <w:rsid w:val="7FED6F4C"/>
    <w:rsid w:val="7FED70EB"/>
    <w:rsid w:val="7FEDB520"/>
    <w:rsid w:val="7FEDB9AE"/>
    <w:rsid w:val="7FEDE3B7"/>
    <w:rsid w:val="7FEE0223"/>
    <w:rsid w:val="7FEE1664"/>
    <w:rsid w:val="7FEE2072"/>
    <w:rsid w:val="7FEE2C47"/>
    <w:rsid w:val="7FEE554A"/>
    <w:rsid w:val="7FEE62F7"/>
    <w:rsid w:val="7FEE68FB"/>
    <w:rsid w:val="7FEE9454"/>
    <w:rsid w:val="7FEF02D6"/>
    <w:rsid w:val="7FEF0546"/>
    <w:rsid w:val="7FEF0EB4"/>
    <w:rsid w:val="7FEF1C59"/>
    <w:rsid w:val="7FEF2403"/>
    <w:rsid w:val="7FEF31A9"/>
    <w:rsid w:val="7FEF3A8A"/>
    <w:rsid w:val="7FEF4B37"/>
    <w:rsid w:val="7FEF5AA6"/>
    <w:rsid w:val="7FEF5D49"/>
    <w:rsid w:val="7FEF65F3"/>
    <w:rsid w:val="7FEF6C26"/>
    <w:rsid w:val="7FEF78BF"/>
    <w:rsid w:val="7FEF7D60"/>
    <w:rsid w:val="7FEF9F77"/>
    <w:rsid w:val="7FEFACBE"/>
    <w:rsid w:val="7FEFB804"/>
    <w:rsid w:val="7FEFE1EB"/>
    <w:rsid w:val="7FEFE76E"/>
    <w:rsid w:val="7FF10AFB"/>
    <w:rsid w:val="7FF1195E"/>
    <w:rsid w:val="7FF18652"/>
    <w:rsid w:val="7FF27F06"/>
    <w:rsid w:val="7FF307A6"/>
    <w:rsid w:val="7FF38C80"/>
    <w:rsid w:val="7FF39695"/>
    <w:rsid w:val="7FF3C248"/>
    <w:rsid w:val="7FF45E8C"/>
    <w:rsid w:val="7FF483B1"/>
    <w:rsid w:val="7FF486A3"/>
    <w:rsid w:val="7FF4BC6F"/>
    <w:rsid w:val="7FF4E8FE"/>
    <w:rsid w:val="7FF5A4FE"/>
    <w:rsid w:val="7FF5ABE1"/>
    <w:rsid w:val="7FF5C7E7"/>
    <w:rsid w:val="7FF5E85D"/>
    <w:rsid w:val="7FF5F243"/>
    <w:rsid w:val="7FF5F847"/>
    <w:rsid w:val="7FF629C5"/>
    <w:rsid w:val="7FF64967"/>
    <w:rsid w:val="7FF692BE"/>
    <w:rsid w:val="7FF6A3DA"/>
    <w:rsid w:val="7FF70FEA"/>
    <w:rsid w:val="7FF71B9F"/>
    <w:rsid w:val="7FF71BD9"/>
    <w:rsid w:val="7FF72046"/>
    <w:rsid w:val="7FF724C6"/>
    <w:rsid w:val="7FF73941"/>
    <w:rsid w:val="7FF73EF0"/>
    <w:rsid w:val="7FF751BD"/>
    <w:rsid w:val="7FF75EE2"/>
    <w:rsid w:val="7FF77AA7"/>
    <w:rsid w:val="7FF78E2C"/>
    <w:rsid w:val="7FF7F214"/>
    <w:rsid w:val="7FF87F08"/>
    <w:rsid w:val="7FF895BB"/>
    <w:rsid w:val="7FF8AB65"/>
    <w:rsid w:val="7FF9660D"/>
    <w:rsid w:val="7FF96657"/>
    <w:rsid w:val="7FF97694"/>
    <w:rsid w:val="7FF97A03"/>
    <w:rsid w:val="7FF99828"/>
    <w:rsid w:val="7FF9A4B3"/>
    <w:rsid w:val="7FF9B16D"/>
    <w:rsid w:val="7FF9D7A6"/>
    <w:rsid w:val="7FF9E698"/>
    <w:rsid w:val="7FFA5878"/>
    <w:rsid w:val="7FFAE64E"/>
    <w:rsid w:val="7FFB2422"/>
    <w:rsid w:val="7FFB2FCD"/>
    <w:rsid w:val="7FFB41AA"/>
    <w:rsid w:val="7FFB558B"/>
    <w:rsid w:val="7FFB5F5B"/>
    <w:rsid w:val="7FFB6E89"/>
    <w:rsid w:val="7FFB9172"/>
    <w:rsid w:val="7FFBB5CC"/>
    <w:rsid w:val="7FFBCBEA"/>
    <w:rsid w:val="7FFBE1F8"/>
    <w:rsid w:val="7FFCAF90"/>
    <w:rsid w:val="7FFCE526"/>
    <w:rsid w:val="7FFCEF27"/>
    <w:rsid w:val="7FFD02A7"/>
    <w:rsid w:val="7FFD18DC"/>
    <w:rsid w:val="7FFD1B7F"/>
    <w:rsid w:val="7FFD22A7"/>
    <w:rsid w:val="7FFD3F98"/>
    <w:rsid w:val="7FFD45A9"/>
    <w:rsid w:val="7FFD4CC9"/>
    <w:rsid w:val="7FFD514C"/>
    <w:rsid w:val="7FFD6E09"/>
    <w:rsid w:val="7FFD893D"/>
    <w:rsid w:val="7FFD8C49"/>
    <w:rsid w:val="7FFD962D"/>
    <w:rsid w:val="7FFD9813"/>
    <w:rsid w:val="7FFDA85C"/>
    <w:rsid w:val="7FFDABF0"/>
    <w:rsid w:val="7FFDB5BF"/>
    <w:rsid w:val="7FFDCE8E"/>
    <w:rsid w:val="7FFDE16B"/>
    <w:rsid w:val="7FFDEC28"/>
    <w:rsid w:val="7FFE16BF"/>
    <w:rsid w:val="7FFE33A0"/>
    <w:rsid w:val="7FFE4142"/>
    <w:rsid w:val="7FFE61EA"/>
    <w:rsid w:val="7FFE7122"/>
    <w:rsid w:val="7FFEA86E"/>
    <w:rsid w:val="7FFEB253"/>
    <w:rsid w:val="7FFEB67F"/>
    <w:rsid w:val="7FFEC85C"/>
    <w:rsid w:val="7FFECA86"/>
    <w:rsid w:val="7FFF024A"/>
    <w:rsid w:val="7FFF06CF"/>
    <w:rsid w:val="7FFF0A8F"/>
    <w:rsid w:val="7FFF0C81"/>
    <w:rsid w:val="7FFF108A"/>
    <w:rsid w:val="7FFF2431"/>
    <w:rsid w:val="7FFF2904"/>
    <w:rsid w:val="7FFF320A"/>
    <w:rsid w:val="7FFF37C4"/>
    <w:rsid w:val="7FFF38DD"/>
    <w:rsid w:val="7FFF3EDE"/>
    <w:rsid w:val="7FFF452B"/>
    <w:rsid w:val="7FFF49D0"/>
    <w:rsid w:val="7FFF4A43"/>
    <w:rsid w:val="7FFF4CE1"/>
    <w:rsid w:val="7FFF4EEC"/>
    <w:rsid w:val="7FFF5042"/>
    <w:rsid w:val="7FFF5219"/>
    <w:rsid w:val="7FFF5807"/>
    <w:rsid w:val="7FFF5E78"/>
    <w:rsid w:val="7FFF62A9"/>
    <w:rsid w:val="7FFF6C80"/>
    <w:rsid w:val="7FFF6CAA"/>
    <w:rsid w:val="7FFF71D1"/>
    <w:rsid w:val="7FFF7FB4"/>
    <w:rsid w:val="7FFF8194"/>
    <w:rsid w:val="7FFF831B"/>
    <w:rsid w:val="7FFF8322"/>
    <w:rsid w:val="7FFF8658"/>
    <w:rsid w:val="7FFF8897"/>
    <w:rsid w:val="7FFF8BD1"/>
    <w:rsid w:val="7FFF8CDD"/>
    <w:rsid w:val="7FFF8EAA"/>
    <w:rsid w:val="7FFF9A25"/>
    <w:rsid w:val="7FFF9C73"/>
    <w:rsid w:val="7FFF9CB2"/>
    <w:rsid w:val="7FFF9FAA"/>
    <w:rsid w:val="7FFFA471"/>
    <w:rsid w:val="7FFFAB6C"/>
    <w:rsid w:val="7FFFABF8"/>
    <w:rsid w:val="7FFFB09A"/>
    <w:rsid w:val="7FFFB5FD"/>
    <w:rsid w:val="7FFFBA1F"/>
    <w:rsid w:val="7FFFC212"/>
    <w:rsid w:val="7FFFC3F1"/>
    <w:rsid w:val="7FFFC93B"/>
    <w:rsid w:val="7FFFD39A"/>
    <w:rsid w:val="7FFFDC31"/>
    <w:rsid w:val="7FFFDF0B"/>
    <w:rsid w:val="7FFFDFE9"/>
    <w:rsid w:val="7FFFE48A"/>
    <w:rsid w:val="7FFFEB07"/>
    <w:rsid w:val="7FFFF1BF"/>
    <w:rsid w:val="7FFFF5B9"/>
    <w:rsid w:val="7FFFF8C1"/>
    <w:rsid w:val="7FFFFE02"/>
    <w:rsid w:val="82576C56"/>
    <w:rsid w:val="82D860D6"/>
    <w:rsid w:val="8359157C"/>
    <w:rsid w:val="835FC634"/>
    <w:rsid w:val="838E1F05"/>
    <w:rsid w:val="839E1BFD"/>
    <w:rsid w:val="857DE4C6"/>
    <w:rsid w:val="85D3882A"/>
    <w:rsid w:val="85DB3B04"/>
    <w:rsid w:val="86AF20FC"/>
    <w:rsid w:val="87BE786E"/>
    <w:rsid w:val="87DF77FD"/>
    <w:rsid w:val="87DF7BA1"/>
    <w:rsid w:val="87F10964"/>
    <w:rsid w:val="88AF2844"/>
    <w:rsid w:val="89B76864"/>
    <w:rsid w:val="89E75663"/>
    <w:rsid w:val="8ADF9C74"/>
    <w:rsid w:val="8B77A0AC"/>
    <w:rsid w:val="8B8B3800"/>
    <w:rsid w:val="8BBFE3B9"/>
    <w:rsid w:val="8BE7F0DE"/>
    <w:rsid w:val="8BFB762D"/>
    <w:rsid w:val="8BFFCE37"/>
    <w:rsid w:val="8DAB9471"/>
    <w:rsid w:val="8DF7D229"/>
    <w:rsid w:val="8DFCC579"/>
    <w:rsid w:val="8DFEFB55"/>
    <w:rsid w:val="8DFFCC8E"/>
    <w:rsid w:val="8E3DE2FA"/>
    <w:rsid w:val="8EEA2A89"/>
    <w:rsid w:val="8EEA6E2A"/>
    <w:rsid w:val="8EFB9494"/>
    <w:rsid w:val="8F3530DF"/>
    <w:rsid w:val="8F3E6120"/>
    <w:rsid w:val="8F3E95F3"/>
    <w:rsid w:val="8F555E99"/>
    <w:rsid w:val="8F731B61"/>
    <w:rsid w:val="8F789E96"/>
    <w:rsid w:val="8F7F677E"/>
    <w:rsid w:val="8FD7EC7F"/>
    <w:rsid w:val="8FDDAF63"/>
    <w:rsid w:val="8FDE27F6"/>
    <w:rsid w:val="8FDFADDD"/>
    <w:rsid w:val="8FE7B303"/>
    <w:rsid w:val="8FEE8440"/>
    <w:rsid w:val="8FF63024"/>
    <w:rsid w:val="8FF7D9BF"/>
    <w:rsid w:val="8FFE5533"/>
    <w:rsid w:val="8FFF3158"/>
    <w:rsid w:val="8FFF4858"/>
    <w:rsid w:val="92BF18D6"/>
    <w:rsid w:val="92FCED69"/>
    <w:rsid w:val="9374C764"/>
    <w:rsid w:val="93BF3129"/>
    <w:rsid w:val="93D76E22"/>
    <w:rsid w:val="93DF90AA"/>
    <w:rsid w:val="93DFC493"/>
    <w:rsid w:val="93DFDCCB"/>
    <w:rsid w:val="93F2B7CF"/>
    <w:rsid w:val="93F747E3"/>
    <w:rsid w:val="93FF04F9"/>
    <w:rsid w:val="94B7BA95"/>
    <w:rsid w:val="94FF402E"/>
    <w:rsid w:val="951E49B3"/>
    <w:rsid w:val="95A9D671"/>
    <w:rsid w:val="95B7CA7C"/>
    <w:rsid w:val="95E701CA"/>
    <w:rsid w:val="95EBD6E2"/>
    <w:rsid w:val="965BAF09"/>
    <w:rsid w:val="96986153"/>
    <w:rsid w:val="96D39863"/>
    <w:rsid w:val="96FC7746"/>
    <w:rsid w:val="973DAA83"/>
    <w:rsid w:val="976724EA"/>
    <w:rsid w:val="976F46AF"/>
    <w:rsid w:val="977B2C2A"/>
    <w:rsid w:val="977FC22B"/>
    <w:rsid w:val="977FDF56"/>
    <w:rsid w:val="977FE155"/>
    <w:rsid w:val="97874DF3"/>
    <w:rsid w:val="9793133B"/>
    <w:rsid w:val="97A526C2"/>
    <w:rsid w:val="97B61972"/>
    <w:rsid w:val="97B74969"/>
    <w:rsid w:val="97B76564"/>
    <w:rsid w:val="97CDAE79"/>
    <w:rsid w:val="97D0D613"/>
    <w:rsid w:val="97E54DCC"/>
    <w:rsid w:val="97EDA431"/>
    <w:rsid w:val="97EE9D14"/>
    <w:rsid w:val="97EFAEBF"/>
    <w:rsid w:val="97F594A0"/>
    <w:rsid w:val="97F726E1"/>
    <w:rsid w:val="97FA970C"/>
    <w:rsid w:val="97FBF394"/>
    <w:rsid w:val="97FFC5BB"/>
    <w:rsid w:val="98BFE3B5"/>
    <w:rsid w:val="98F7C33C"/>
    <w:rsid w:val="99DB8379"/>
    <w:rsid w:val="99FB8FEF"/>
    <w:rsid w:val="99FBD68C"/>
    <w:rsid w:val="9A77E034"/>
    <w:rsid w:val="9A9F6F8D"/>
    <w:rsid w:val="9ADD1A35"/>
    <w:rsid w:val="9ADEA213"/>
    <w:rsid w:val="9ADEE4F9"/>
    <w:rsid w:val="9ADFD81E"/>
    <w:rsid w:val="9AFE076D"/>
    <w:rsid w:val="9AFFC338"/>
    <w:rsid w:val="9B175B43"/>
    <w:rsid w:val="9B2FADBA"/>
    <w:rsid w:val="9B69A412"/>
    <w:rsid w:val="9B6FECF8"/>
    <w:rsid w:val="9B9A2603"/>
    <w:rsid w:val="9B9EB89A"/>
    <w:rsid w:val="9BA7AFD0"/>
    <w:rsid w:val="9BBE4E16"/>
    <w:rsid w:val="9BCBC445"/>
    <w:rsid w:val="9BD5323A"/>
    <w:rsid w:val="9BD7BB5C"/>
    <w:rsid w:val="9BDF15AB"/>
    <w:rsid w:val="9BDFA089"/>
    <w:rsid w:val="9BF21D41"/>
    <w:rsid w:val="9BF31DAA"/>
    <w:rsid w:val="9BF517AA"/>
    <w:rsid w:val="9BF6C187"/>
    <w:rsid w:val="9BFBE86E"/>
    <w:rsid w:val="9BFCFF95"/>
    <w:rsid w:val="9BFD6CFE"/>
    <w:rsid w:val="9BFD77B7"/>
    <w:rsid w:val="9BFF0EE4"/>
    <w:rsid w:val="9BFF32E2"/>
    <w:rsid w:val="9BFF7EF3"/>
    <w:rsid w:val="9BFF86AC"/>
    <w:rsid w:val="9C672A0C"/>
    <w:rsid w:val="9CB7F719"/>
    <w:rsid w:val="9CDF7B0D"/>
    <w:rsid w:val="9CFD1D54"/>
    <w:rsid w:val="9D1754B2"/>
    <w:rsid w:val="9D79BDEB"/>
    <w:rsid w:val="9D7A1B36"/>
    <w:rsid w:val="9DACDB1E"/>
    <w:rsid w:val="9DB7DD82"/>
    <w:rsid w:val="9DBFFA02"/>
    <w:rsid w:val="9DCF1236"/>
    <w:rsid w:val="9DDF8052"/>
    <w:rsid w:val="9DE78362"/>
    <w:rsid w:val="9DED02FE"/>
    <w:rsid w:val="9DF6999B"/>
    <w:rsid w:val="9DFE6E74"/>
    <w:rsid w:val="9DFECDC6"/>
    <w:rsid w:val="9DFF710F"/>
    <w:rsid w:val="9DFF9D89"/>
    <w:rsid w:val="9DFFF65A"/>
    <w:rsid w:val="9E4A4F79"/>
    <w:rsid w:val="9E5F6694"/>
    <w:rsid w:val="9E6D7591"/>
    <w:rsid w:val="9E771888"/>
    <w:rsid w:val="9E79D2FC"/>
    <w:rsid w:val="9E7C1CEF"/>
    <w:rsid w:val="9E7CA957"/>
    <w:rsid w:val="9EB00E15"/>
    <w:rsid w:val="9EBCF9C7"/>
    <w:rsid w:val="9EBE67C8"/>
    <w:rsid w:val="9EC79D0C"/>
    <w:rsid w:val="9EDA0752"/>
    <w:rsid w:val="9EDF8081"/>
    <w:rsid w:val="9EEE433A"/>
    <w:rsid w:val="9EF3EFCD"/>
    <w:rsid w:val="9EFDF8A7"/>
    <w:rsid w:val="9EFFF35A"/>
    <w:rsid w:val="9F3101AF"/>
    <w:rsid w:val="9F4DE62D"/>
    <w:rsid w:val="9F557302"/>
    <w:rsid w:val="9F5F13B0"/>
    <w:rsid w:val="9F5F6398"/>
    <w:rsid w:val="9F5F8081"/>
    <w:rsid w:val="9F73884D"/>
    <w:rsid w:val="9F77FD25"/>
    <w:rsid w:val="9F7D568E"/>
    <w:rsid w:val="9F7E360D"/>
    <w:rsid w:val="9F7FF4B1"/>
    <w:rsid w:val="9F9BC778"/>
    <w:rsid w:val="9F9E068B"/>
    <w:rsid w:val="9FB4DD7A"/>
    <w:rsid w:val="9FB5115F"/>
    <w:rsid w:val="9FB5B5C5"/>
    <w:rsid w:val="9FB75011"/>
    <w:rsid w:val="9FB802EF"/>
    <w:rsid w:val="9FBAAD3D"/>
    <w:rsid w:val="9FBD2FD2"/>
    <w:rsid w:val="9FBD382B"/>
    <w:rsid w:val="9FBD400B"/>
    <w:rsid w:val="9FBDD231"/>
    <w:rsid w:val="9FBE3615"/>
    <w:rsid w:val="9FBF6C85"/>
    <w:rsid w:val="9FBF975A"/>
    <w:rsid w:val="9FBFB54C"/>
    <w:rsid w:val="9FBFC164"/>
    <w:rsid w:val="9FDB6C2F"/>
    <w:rsid w:val="9FDD55FE"/>
    <w:rsid w:val="9FDE7F26"/>
    <w:rsid w:val="9FDF2D18"/>
    <w:rsid w:val="9FDF3CAD"/>
    <w:rsid w:val="9FDF5E4B"/>
    <w:rsid w:val="9FDFACAD"/>
    <w:rsid w:val="9FE72E54"/>
    <w:rsid w:val="9FE8035C"/>
    <w:rsid w:val="9FEC78B8"/>
    <w:rsid w:val="9FEF35FD"/>
    <w:rsid w:val="9FEF4BF4"/>
    <w:rsid w:val="9FEFE9F8"/>
    <w:rsid w:val="9FF266E2"/>
    <w:rsid w:val="9FF7EC12"/>
    <w:rsid w:val="9FFB8E90"/>
    <w:rsid w:val="9FFBFE74"/>
    <w:rsid w:val="9FFD4E31"/>
    <w:rsid w:val="9FFE1DAA"/>
    <w:rsid w:val="9FFE88F9"/>
    <w:rsid w:val="9FFF2B50"/>
    <w:rsid w:val="9FFFE256"/>
    <w:rsid w:val="A0F3969F"/>
    <w:rsid w:val="A1FDDADC"/>
    <w:rsid w:val="A27B48E4"/>
    <w:rsid w:val="A27F87E8"/>
    <w:rsid w:val="A2BE6447"/>
    <w:rsid w:val="A2D36F18"/>
    <w:rsid w:val="A3E72058"/>
    <w:rsid w:val="A3FB2509"/>
    <w:rsid w:val="A4FD4772"/>
    <w:rsid w:val="A55527AC"/>
    <w:rsid w:val="A56BBB35"/>
    <w:rsid w:val="A57E6FDB"/>
    <w:rsid w:val="A5963470"/>
    <w:rsid w:val="A5AF9A91"/>
    <w:rsid w:val="A5DF0824"/>
    <w:rsid w:val="A5F74540"/>
    <w:rsid w:val="A63D6994"/>
    <w:rsid w:val="A6BFD816"/>
    <w:rsid w:val="A6DD2A08"/>
    <w:rsid w:val="A6ECFED2"/>
    <w:rsid w:val="A6EF3D16"/>
    <w:rsid w:val="A6FED051"/>
    <w:rsid w:val="A73D2C70"/>
    <w:rsid w:val="A77E776D"/>
    <w:rsid w:val="A77FEADE"/>
    <w:rsid w:val="A785D6EA"/>
    <w:rsid w:val="A7B7CF5C"/>
    <w:rsid w:val="A7BF61AD"/>
    <w:rsid w:val="A7CF04AB"/>
    <w:rsid w:val="A7DC06E5"/>
    <w:rsid w:val="A7DD1B2B"/>
    <w:rsid w:val="A7DF11F7"/>
    <w:rsid w:val="A7EDB8B5"/>
    <w:rsid w:val="A7F2D3C3"/>
    <w:rsid w:val="A7FA3901"/>
    <w:rsid w:val="A7FB4E93"/>
    <w:rsid w:val="A7FB65C2"/>
    <w:rsid w:val="A7FE9D8D"/>
    <w:rsid w:val="A7FEAA9B"/>
    <w:rsid w:val="A7FEE204"/>
    <w:rsid w:val="A8D74B39"/>
    <w:rsid w:val="A907338A"/>
    <w:rsid w:val="A977868D"/>
    <w:rsid w:val="A9A72F90"/>
    <w:rsid w:val="A9BB6B60"/>
    <w:rsid w:val="A9F21601"/>
    <w:rsid w:val="A9F776CD"/>
    <w:rsid w:val="A9FF4A63"/>
    <w:rsid w:val="AA5FB554"/>
    <w:rsid w:val="AA6FD80A"/>
    <w:rsid w:val="AA7B83E2"/>
    <w:rsid w:val="AABB2296"/>
    <w:rsid w:val="AABF6908"/>
    <w:rsid w:val="AAF749C7"/>
    <w:rsid w:val="AB342CBE"/>
    <w:rsid w:val="AB575D9B"/>
    <w:rsid w:val="AB6F006F"/>
    <w:rsid w:val="AB6FA80B"/>
    <w:rsid w:val="AB77849A"/>
    <w:rsid w:val="AB7F11AD"/>
    <w:rsid w:val="AB8C6ED6"/>
    <w:rsid w:val="ABA70F59"/>
    <w:rsid w:val="ABAA2CAF"/>
    <w:rsid w:val="ABB0B35D"/>
    <w:rsid w:val="ABB3829B"/>
    <w:rsid w:val="ABBDF111"/>
    <w:rsid w:val="ABCA32E2"/>
    <w:rsid w:val="ABCBFD2D"/>
    <w:rsid w:val="ABD1A6EF"/>
    <w:rsid w:val="ABD57316"/>
    <w:rsid w:val="ABDE721C"/>
    <w:rsid w:val="ABDF63AF"/>
    <w:rsid w:val="ABE29EFF"/>
    <w:rsid w:val="ABE7FCB4"/>
    <w:rsid w:val="ABFE6D1D"/>
    <w:rsid w:val="ABFE8AE0"/>
    <w:rsid w:val="ABFEF2AA"/>
    <w:rsid w:val="ABFFE43E"/>
    <w:rsid w:val="AC7F472C"/>
    <w:rsid w:val="ACD959C1"/>
    <w:rsid w:val="ACDC0175"/>
    <w:rsid w:val="ACE66748"/>
    <w:rsid w:val="ACEB75AC"/>
    <w:rsid w:val="ACFD438C"/>
    <w:rsid w:val="ACFEE256"/>
    <w:rsid w:val="AD17291E"/>
    <w:rsid w:val="AD2AED84"/>
    <w:rsid w:val="AD334A38"/>
    <w:rsid w:val="AD3ECB2F"/>
    <w:rsid w:val="AD5768CE"/>
    <w:rsid w:val="AD968773"/>
    <w:rsid w:val="AD9E106A"/>
    <w:rsid w:val="AD9FD2CD"/>
    <w:rsid w:val="ADCCD767"/>
    <w:rsid w:val="ADDBCE81"/>
    <w:rsid w:val="ADDD35C7"/>
    <w:rsid w:val="ADEBE165"/>
    <w:rsid w:val="ADFCCE37"/>
    <w:rsid w:val="ADFD15AB"/>
    <w:rsid w:val="ADFE3FE8"/>
    <w:rsid w:val="ADFF58B0"/>
    <w:rsid w:val="AE2F49A3"/>
    <w:rsid w:val="AE633B94"/>
    <w:rsid w:val="AE6EE426"/>
    <w:rsid w:val="AE7F1A21"/>
    <w:rsid w:val="AE7F3A51"/>
    <w:rsid w:val="AE872550"/>
    <w:rsid w:val="AEA1B7E7"/>
    <w:rsid w:val="AEAD92FB"/>
    <w:rsid w:val="AEBF3FF0"/>
    <w:rsid w:val="AECE3C44"/>
    <w:rsid w:val="AEDDF444"/>
    <w:rsid w:val="AEDF5377"/>
    <w:rsid w:val="AEEFDE87"/>
    <w:rsid w:val="AEF34059"/>
    <w:rsid w:val="AEF74BAE"/>
    <w:rsid w:val="AEF7C242"/>
    <w:rsid w:val="AEFBD36D"/>
    <w:rsid w:val="AEFD70E8"/>
    <w:rsid w:val="AF0F229A"/>
    <w:rsid w:val="AF46B039"/>
    <w:rsid w:val="AF5B6D7E"/>
    <w:rsid w:val="AF5E71B3"/>
    <w:rsid w:val="AF5FC49B"/>
    <w:rsid w:val="AF677C35"/>
    <w:rsid w:val="AF6F57E1"/>
    <w:rsid w:val="AF79C3AD"/>
    <w:rsid w:val="AF7A8415"/>
    <w:rsid w:val="AF7D1A73"/>
    <w:rsid w:val="AF7DFCCF"/>
    <w:rsid w:val="AF7E5895"/>
    <w:rsid w:val="AF7E658F"/>
    <w:rsid w:val="AF7F9E7B"/>
    <w:rsid w:val="AF7FC2F6"/>
    <w:rsid w:val="AF7FFAEC"/>
    <w:rsid w:val="AF8CAA03"/>
    <w:rsid w:val="AF9121FE"/>
    <w:rsid w:val="AF979964"/>
    <w:rsid w:val="AF9A42C9"/>
    <w:rsid w:val="AF9AB87F"/>
    <w:rsid w:val="AF9E8FAD"/>
    <w:rsid w:val="AF9F17F4"/>
    <w:rsid w:val="AFAF1526"/>
    <w:rsid w:val="AFAF93A2"/>
    <w:rsid w:val="AFB76627"/>
    <w:rsid w:val="AFB77DEE"/>
    <w:rsid w:val="AFB7B733"/>
    <w:rsid w:val="AFBD1D0A"/>
    <w:rsid w:val="AFBDE2E7"/>
    <w:rsid w:val="AFCC5E10"/>
    <w:rsid w:val="AFCF195E"/>
    <w:rsid w:val="AFCF9794"/>
    <w:rsid w:val="AFD6895A"/>
    <w:rsid w:val="AFD71075"/>
    <w:rsid w:val="AFDE8E9F"/>
    <w:rsid w:val="AFDF1399"/>
    <w:rsid w:val="AFDF41B8"/>
    <w:rsid w:val="AFEB67DC"/>
    <w:rsid w:val="AFEF1308"/>
    <w:rsid w:val="AFF66162"/>
    <w:rsid w:val="AFF70329"/>
    <w:rsid w:val="AFF73C6B"/>
    <w:rsid w:val="AFF94600"/>
    <w:rsid w:val="AFFA764C"/>
    <w:rsid w:val="AFFAC89C"/>
    <w:rsid w:val="AFFB5713"/>
    <w:rsid w:val="AFFD137A"/>
    <w:rsid w:val="AFFD5562"/>
    <w:rsid w:val="AFFDD93A"/>
    <w:rsid w:val="AFFE5552"/>
    <w:rsid w:val="AFFE6796"/>
    <w:rsid w:val="AFFE68AE"/>
    <w:rsid w:val="AFFE7BA9"/>
    <w:rsid w:val="AFFEDD02"/>
    <w:rsid w:val="AFFEF2E9"/>
    <w:rsid w:val="AFFF6A50"/>
    <w:rsid w:val="AFFFEE47"/>
    <w:rsid w:val="B0EEBD38"/>
    <w:rsid w:val="B0FEFF57"/>
    <w:rsid w:val="B11C400F"/>
    <w:rsid w:val="B12D4EEC"/>
    <w:rsid w:val="B1372756"/>
    <w:rsid w:val="B137C122"/>
    <w:rsid w:val="B17D70AA"/>
    <w:rsid w:val="B1BFBA4F"/>
    <w:rsid w:val="B1D8C778"/>
    <w:rsid w:val="B1FF4175"/>
    <w:rsid w:val="B25FC8C7"/>
    <w:rsid w:val="B29364E7"/>
    <w:rsid w:val="B29DB3FD"/>
    <w:rsid w:val="B2EF6E69"/>
    <w:rsid w:val="B2FC8A16"/>
    <w:rsid w:val="B37DE919"/>
    <w:rsid w:val="B37FE054"/>
    <w:rsid w:val="B39E94D7"/>
    <w:rsid w:val="B3A33D87"/>
    <w:rsid w:val="B3BF374D"/>
    <w:rsid w:val="B3C71E52"/>
    <w:rsid w:val="B3D8999F"/>
    <w:rsid w:val="B3E79A62"/>
    <w:rsid w:val="B3E83992"/>
    <w:rsid w:val="B3F94893"/>
    <w:rsid w:val="B3F993F1"/>
    <w:rsid w:val="B3FEE14D"/>
    <w:rsid w:val="B3FF12D2"/>
    <w:rsid w:val="B3FF8FDF"/>
    <w:rsid w:val="B3FFFB1F"/>
    <w:rsid w:val="B53E2EAA"/>
    <w:rsid w:val="B56B801B"/>
    <w:rsid w:val="B5BE5F1E"/>
    <w:rsid w:val="B5BEB336"/>
    <w:rsid w:val="B5E51BB3"/>
    <w:rsid w:val="B5FB3C96"/>
    <w:rsid w:val="B5FE0E2C"/>
    <w:rsid w:val="B5FE7107"/>
    <w:rsid w:val="B5FE8DE5"/>
    <w:rsid w:val="B61BCA16"/>
    <w:rsid w:val="B6512AE7"/>
    <w:rsid w:val="B66E9DA1"/>
    <w:rsid w:val="B66F5A55"/>
    <w:rsid w:val="B67D39A5"/>
    <w:rsid w:val="B6DC59A2"/>
    <w:rsid w:val="B6DE8C86"/>
    <w:rsid w:val="B6DFA458"/>
    <w:rsid w:val="B6ED0F45"/>
    <w:rsid w:val="B6EFD1BC"/>
    <w:rsid w:val="B6FBA3B0"/>
    <w:rsid w:val="B6FC87A2"/>
    <w:rsid w:val="B6FDFE07"/>
    <w:rsid w:val="B6FFC432"/>
    <w:rsid w:val="B6FFE589"/>
    <w:rsid w:val="B71F39C5"/>
    <w:rsid w:val="B7378A48"/>
    <w:rsid w:val="B73E475B"/>
    <w:rsid w:val="B73F95D0"/>
    <w:rsid w:val="B747ADC6"/>
    <w:rsid w:val="B75B372E"/>
    <w:rsid w:val="B76B3AE1"/>
    <w:rsid w:val="B77783B4"/>
    <w:rsid w:val="B77878B0"/>
    <w:rsid w:val="B79EA425"/>
    <w:rsid w:val="B79F4462"/>
    <w:rsid w:val="B7ADCBDF"/>
    <w:rsid w:val="B7B71B2E"/>
    <w:rsid w:val="B7B7C242"/>
    <w:rsid w:val="B7BB81BD"/>
    <w:rsid w:val="B7BBE838"/>
    <w:rsid w:val="B7BEAA97"/>
    <w:rsid w:val="B7BF8109"/>
    <w:rsid w:val="B7CB2C6D"/>
    <w:rsid w:val="B7CDBADF"/>
    <w:rsid w:val="B7CF6B7C"/>
    <w:rsid w:val="B7CF89E3"/>
    <w:rsid w:val="B7D5289E"/>
    <w:rsid w:val="B7DD4240"/>
    <w:rsid w:val="B7DE865A"/>
    <w:rsid w:val="B7E545D8"/>
    <w:rsid w:val="B7E96394"/>
    <w:rsid w:val="B7E9D13F"/>
    <w:rsid w:val="B7EBE298"/>
    <w:rsid w:val="B7ED2AA0"/>
    <w:rsid w:val="B7EDB97C"/>
    <w:rsid w:val="B7EDD118"/>
    <w:rsid w:val="B7EEFAF7"/>
    <w:rsid w:val="B7EF0D79"/>
    <w:rsid w:val="B7EF5B52"/>
    <w:rsid w:val="B7F18A29"/>
    <w:rsid w:val="B7F7319B"/>
    <w:rsid w:val="B7F7F9B8"/>
    <w:rsid w:val="B7FB1B4E"/>
    <w:rsid w:val="B7FB6E49"/>
    <w:rsid w:val="B7FBD812"/>
    <w:rsid w:val="B7FD940F"/>
    <w:rsid w:val="B7FE438C"/>
    <w:rsid w:val="B7FEB8A2"/>
    <w:rsid w:val="B7FF11C9"/>
    <w:rsid w:val="B7FF1389"/>
    <w:rsid w:val="B7FF3EFE"/>
    <w:rsid w:val="B7FF6597"/>
    <w:rsid w:val="B7FFDB70"/>
    <w:rsid w:val="B7FFEED8"/>
    <w:rsid w:val="B891DC52"/>
    <w:rsid w:val="B8D71FDC"/>
    <w:rsid w:val="B8DB01CE"/>
    <w:rsid w:val="B8E994E6"/>
    <w:rsid w:val="B8EB0452"/>
    <w:rsid w:val="B8F2C2F6"/>
    <w:rsid w:val="B8F305EB"/>
    <w:rsid w:val="B8FC3B24"/>
    <w:rsid w:val="B8FDC885"/>
    <w:rsid w:val="B93503E5"/>
    <w:rsid w:val="B937E8B0"/>
    <w:rsid w:val="B97F8E88"/>
    <w:rsid w:val="B997AC29"/>
    <w:rsid w:val="B9BDCE75"/>
    <w:rsid w:val="B9BE5CAA"/>
    <w:rsid w:val="B9BF947D"/>
    <w:rsid w:val="B9D525B1"/>
    <w:rsid w:val="B9DFC8AC"/>
    <w:rsid w:val="B9E12064"/>
    <w:rsid w:val="B9ED18BB"/>
    <w:rsid w:val="B9FD24A0"/>
    <w:rsid w:val="B9FDA5D6"/>
    <w:rsid w:val="B9FE01CE"/>
    <w:rsid w:val="B9FF459E"/>
    <w:rsid w:val="BA6253A6"/>
    <w:rsid w:val="BA6F7958"/>
    <w:rsid w:val="BA7712D9"/>
    <w:rsid w:val="BA87E24F"/>
    <w:rsid w:val="BA9FFA82"/>
    <w:rsid w:val="BAB7802F"/>
    <w:rsid w:val="BABB552B"/>
    <w:rsid w:val="BACD6F66"/>
    <w:rsid w:val="BACF9A4B"/>
    <w:rsid w:val="BADA0FBE"/>
    <w:rsid w:val="BAFA72BC"/>
    <w:rsid w:val="BAFA735C"/>
    <w:rsid w:val="BAFBFBDA"/>
    <w:rsid w:val="BAFCAFBD"/>
    <w:rsid w:val="BAFF08D8"/>
    <w:rsid w:val="BB1D87E4"/>
    <w:rsid w:val="BB3F242F"/>
    <w:rsid w:val="BB608F66"/>
    <w:rsid w:val="BB6EB39B"/>
    <w:rsid w:val="BB6F0C7C"/>
    <w:rsid w:val="BB6FA0F6"/>
    <w:rsid w:val="BB6FD7C0"/>
    <w:rsid w:val="BB73F06D"/>
    <w:rsid w:val="BB75A58C"/>
    <w:rsid w:val="BB76E2DF"/>
    <w:rsid w:val="BB798BD6"/>
    <w:rsid w:val="BB7B9370"/>
    <w:rsid w:val="BB7BE073"/>
    <w:rsid w:val="BB7E52A4"/>
    <w:rsid w:val="BB7E793D"/>
    <w:rsid w:val="BB7EB684"/>
    <w:rsid w:val="BB7F00EC"/>
    <w:rsid w:val="BB7F2563"/>
    <w:rsid w:val="BB7F31E5"/>
    <w:rsid w:val="BB7F9349"/>
    <w:rsid w:val="BB8DA290"/>
    <w:rsid w:val="BB8E34F8"/>
    <w:rsid w:val="BB9F8318"/>
    <w:rsid w:val="BBAF3DA7"/>
    <w:rsid w:val="BBBBE24B"/>
    <w:rsid w:val="BBBE9CDD"/>
    <w:rsid w:val="BBBF231E"/>
    <w:rsid w:val="BBBF5510"/>
    <w:rsid w:val="BBCFAB69"/>
    <w:rsid w:val="BBD0D5BD"/>
    <w:rsid w:val="BBD7272F"/>
    <w:rsid w:val="BBD76A6F"/>
    <w:rsid w:val="BBDB7A42"/>
    <w:rsid w:val="BBDB86FE"/>
    <w:rsid w:val="BBDBFE27"/>
    <w:rsid w:val="BBDEF069"/>
    <w:rsid w:val="BBDF2229"/>
    <w:rsid w:val="BBDFCCCD"/>
    <w:rsid w:val="BBDFE700"/>
    <w:rsid w:val="BBE30B73"/>
    <w:rsid w:val="BBE7545D"/>
    <w:rsid w:val="BBE9DD48"/>
    <w:rsid w:val="BBEBA48E"/>
    <w:rsid w:val="BBEDC4AB"/>
    <w:rsid w:val="BBEF00B9"/>
    <w:rsid w:val="BBEF97FE"/>
    <w:rsid w:val="BBF016A5"/>
    <w:rsid w:val="BBF6A7E8"/>
    <w:rsid w:val="BBF6F559"/>
    <w:rsid w:val="BBF76BCE"/>
    <w:rsid w:val="BBF85C16"/>
    <w:rsid w:val="BBF90794"/>
    <w:rsid w:val="BBFAB055"/>
    <w:rsid w:val="BBFB1989"/>
    <w:rsid w:val="BBFB4AA9"/>
    <w:rsid w:val="BBFB7C70"/>
    <w:rsid w:val="BBFB883E"/>
    <w:rsid w:val="BBFDC575"/>
    <w:rsid w:val="BBFE1A8B"/>
    <w:rsid w:val="BBFE2655"/>
    <w:rsid w:val="BBFF4D8A"/>
    <w:rsid w:val="BBFF694B"/>
    <w:rsid w:val="BBFF84CD"/>
    <w:rsid w:val="BBFFB30F"/>
    <w:rsid w:val="BBFFC820"/>
    <w:rsid w:val="BC4F799A"/>
    <w:rsid w:val="BC7FD12C"/>
    <w:rsid w:val="BC96511A"/>
    <w:rsid w:val="BCB53982"/>
    <w:rsid w:val="BCBF80FA"/>
    <w:rsid w:val="BCDB2F0C"/>
    <w:rsid w:val="BCDDD12C"/>
    <w:rsid w:val="BCEBCFE1"/>
    <w:rsid w:val="BCEE2388"/>
    <w:rsid w:val="BCF5680B"/>
    <w:rsid w:val="BCF7A1AE"/>
    <w:rsid w:val="BCF7F1EF"/>
    <w:rsid w:val="BCFAE71B"/>
    <w:rsid w:val="BCFC3CC0"/>
    <w:rsid w:val="BCFD1657"/>
    <w:rsid w:val="BCFF647E"/>
    <w:rsid w:val="BD19B860"/>
    <w:rsid w:val="BD1D456F"/>
    <w:rsid w:val="BD2980B4"/>
    <w:rsid w:val="BD2E3C44"/>
    <w:rsid w:val="BD3E1BF5"/>
    <w:rsid w:val="BD3FC7AF"/>
    <w:rsid w:val="BD55B7E7"/>
    <w:rsid w:val="BD56158C"/>
    <w:rsid w:val="BD5FC8A0"/>
    <w:rsid w:val="BD6FB257"/>
    <w:rsid w:val="BD6FEDA0"/>
    <w:rsid w:val="BD73B952"/>
    <w:rsid w:val="BD77BE7F"/>
    <w:rsid w:val="BD7B9C78"/>
    <w:rsid w:val="BD7E8B6D"/>
    <w:rsid w:val="BD7F1337"/>
    <w:rsid w:val="BD7F7494"/>
    <w:rsid w:val="BD97D5E8"/>
    <w:rsid w:val="BD9CA3F7"/>
    <w:rsid w:val="BD9FC478"/>
    <w:rsid w:val="BDADFF7A"/>
    <w:rsid w:val="BDB61F8D"/>
    <w:rsid w:val="BDBB2C84"/>
    <w:rsid w:val="BDBF447A"/>
    <w:rsid w:val="BDBF8813"/>
    <w:rsid w:val="BDCAC329"/>
    <w:rsid w:val="BDCB8406"/>
    <w:rsid w:val="BDCF128C"/>
    <w:rsid w:val="BDCF5D80"/>
    <w:rsid w:val="BDCFBD11"/>
    <w:rsid w:val="BDCFE726"/>
    <w:rsid w:val="BDD90B53"/>
    <w:rsid w:val="BDEBE37F"/>
    <w:rsid w:val="BDEFB5A2"/>
    <w:rsid w:val="BDF50801"/>
    <w:rsid w:val="BDF72CCE"/>
    <w:rsid w:val="BDF757CE"/>
    <w:rsid w:val="BDF75C1E"/>
    <w:rsid w:val="BDF98735"/>
    <w:rsid w:val="BDF9AA16"/>
    <w:rsid w:val="BDFA2839"/>
    <w:rsid w:val="BDFB41B8"/>
    <w:rsid w:val="BDFBB189"/>
    <w:rsid w:val="BDFBDD15"/>
    <w:rsid w:val="BDFD0AEE"/>
    <w:rsid w:val="BDFD8783"/>
    <w:rsid w:val="BDFDE68B"/>
    <w:rsid w:val="BDFE2A7A"/>
    <w:rsid w:val="BDFE3884"/>
    <w:rsid w:val="BDFE7C3D"/>
    <w:rsid w:val="BDFF1552"/>
    <w:rsid w:val="BDFF4573"/>
    <w:rsid w:val="BDFF46A4"/>
    <w:rsid w:val="BDFFA59C"/>
    <w:rsid w:val="BE264EC2"/>
    <w:rsid w:val="BE2A849A"/>
    <w:rsid w:val="BE36B0AB"/>
    <w:rsid w:val="BE3AA158"/>
    <w:rsid w:val="BE3C2D81"/>
    <w:rsid w:val="BE3EF2FC"/>
    <w:rsid w:val="BE3FA9A9"/>
    <w:rsid w:val="BE6E989E"/>
    <w:rsid w:val="BE6F167A"/>
    <w:rsid w:val="BE765DF9"/>
    <w:rsid w:val="BE7B454C"/>
    <w:rsid w:val="BE7D6B80"/>
    <w:rsid w:val="BE7F9211"/>
    <w:rsid w:val="BE7FB883"/>
    <w:rsid w:val="BE9FD57F"/>
    <w:rsid w:val="BEA31352"/>
    <w:rsid w:val="BEB748E5"/>
    <w:rsid w:val="BEB82273"/>
    <w:rsid w:val="BEBF9C9B"/>
    <w:rsid w:val="BEBFB651"/>
    <w:rsid w:val="BEBFCBEA"/>
    <w:rsid w:val="BEBFD701"/>
    <w:rsid w:val="BECA1A68"/>
    <w:rsid w:val="BED38666"/>
    <w:rsid w:val="BED6D8BE"/>
    <w:rsid w:val="BED7D89B"/>
    <w:rsid w:val="BEDCB596"/>
    <w:rsid w:val="BEDF722C"/>
    <w:rsid w:val="BEDFA0C8"/>
    <w:rsid w:val="BEE09DF6"/>
    <w:rsid w:val="BEE1C5B0"/>
    <w:rsid w:val="BEE29A28"/>
    <w:rsid w:val="BEE31F21"/>
    <w:rsid w:val="BEE7761A"/>
    <w:rsid w:val="BEE9FB84"/>
    <w:rsid w:val="BEEAAB90"/>
    <w:rsid w:val="BEED58AC"/>
    <w:rsid w:val="BEEF5A49"/>
    <w:rsid w:val="BEFB0CAB"/>
    <w:rsid w:val="BEFB6B84"/>
    <w:rsid w:val="BEFB7C7B"/>
    <w:rsid w:val="BEFDBB2D"/>
    <w:rsid w:val="BEFE779C"/>
    <w:rsid w:val="BEFF111D"/>
    <w:rsid w:val="BEFF5673"/>
    <w:rsid w:val="BEFF8E27"/>
    <w:rsid w:val="BEFF94CF"/>
    <w:rsid w:val="BF1F1C8A"/>
    <w:rsid w:val="BF2E1441"/>
    <w:rsid w:val="BF357621"/>
    <w:rsid w:val="BF392592"/>
    <w:rsid w:val="BF3B525E"/>
    <w:rsid w:val="BF3D1236"/>
    <w:rsid w:val="BF3F5B82"/>
    <w:rsid w:val="BF4C2E63"/>
    <w:rsid w:val="BF5B9A56"/>
    <w:rsid w:val="BF5DD564"/>
    <w:rsid w:val="BF5E3895"/>
    <w:rsid w:val="BF5F95E3"/>
    <w:rsid w:val="BF6779B6"/>
    <w:rsid w:val="BF6981C9"/>
    <w:rsid w:val="BF6E666D"/>
    <w:rsid w:val="BF6EC648"/>
    <w:rsid w:val="BF6F7151"/>
    <w:rsid w:val="BF6F840D"/>
    <w:rsid w:val="BF6FCF4C"/>
    <w:rsid w:val="BF777BD8"/>
    <w:rsid w:val="BF7D0D56"/>
    <w:rsid w:val="BF7D476E"/>
    <w:rsid w:val="BF7D6A5F"/>
    <w:rsid w:val="BF7E0D17"/>
    <w:rsid w:val="BF7EB5CD"/>
    <w:rsid w:val="BF7F0607"/>
    <w:rsid w:val="BF7F103F"/>
    <w:rsid w:val="BF7F209B"/>
    <w:rsid w:val="BF7F25D0"/>
    <w:rsid w:val="BF7F4D67"/>
    <w:rsid w:val="BF7FAFD8"/>
    <w:rsid w:val="BF85CE05"/>
    <w:rsid w:val="BF87D669"/>
    <w:rsid w:val="BF95D9EA"/>
    <w:rsid w:val="BF96928A"/>
    <w:rsid w:val="BF9B4577"/>
    <w:rsid w:val="BF9DF018"/>
    <w:rsid w:val="BFA5397A"/>
    <w:rsid w:val="BFA6E8DF"/>
    <w:rsid w:val="BFA749D6"/>
    <w:rsid w:val="BFAAB05D"/>
    <w:rsid w:val="BFAE80B4"/>
    <w:rsid w:val="BFAF3640"/>
    <w:rsid w:val="BFAF79AE"/>
    <w:rsid w:val="BFB061B1"/>
    <w:rsid w:val="BFB124BC"/>
    <w:rsid w:val="BFB33716"/>
    <w:rsid w:val="BFB48681"/>
    <w:rsid w:val="BFB6F7C8"/>
    <w:rsid w:val="BFB6F864"/>
    <w:rsid w:val="BFB74090"/>
    <w:rsid w:val="BFB78236"/>
    <w:rsid w:val="BFB79414"/>
    <w:rsid w:val="BFB7EDDE"/>
    <w:rsid w:val="BFB9C020"/>
    <w:rsid w:val="BFBB53F0"/>
    <w:rsid w:val="BFBB76D9"/>
    <w:rsid w:val="BFBD78B8"/>
    <w:rsid w:val="BFBDEB11"/>
    <w:rsid w:val="BFBEBDCC"/>
    <w:rsid w:val="BFBF0FB3"/>
    <w:rsid w:val="BFBF99AB"/>
    <w:rsid w:val="BFC4CCBD"/>
    <w:rsid w:val="BFC943A3"/>
    <w:rsid w:val="BFD1293A"/>
    <w:rsid w:val="BFD2513D"/>
    <w:rsid w:val="BFD307DA"/>
    <w:rsid w:val="BFD34DAD"/>
    <w:rsid w:val="BFD46F4B"/>
    <w:rsid w:val="BFD516D3"/>
    <w:rsid w:val="BFD6BBA2"/>
    <w:rsid w:val="BFD7B2B1"/>
    <w:rsid w:val="BFD7CA61"/>
    <w:rsid w:val="BFD87B15"/>
    <w:rsid w:val="BFD8A5E6"/>
    <w:rsid w:val="BFD926B6"/>
    <w:rsid w:val="BFDA91DA"/>
    <w:rsid w:val="BFDD68BE"/>
    <w:rsid w:val="BFDD9215"/>
    <w:rsid w:val="BFDD95B5"/>
    <w:rsid w:val="BFDDC56D"/>
    <w:rsid w:val="BFDE0B72"/>
    <w:rsid w:val="BFDED023"/>
    <w:rsid w:val="BFDF03AA"/>
    <w:rsid w:val="BFDF095C"/>
    <w:rsid w:val="BFDF62D9"/>
    <w:rsid w:val="BFDF6FCB"/>
    <w:rsid w:val="BFDF792D"/>
    <w:rsid w:val="BFDF7D8C"/>
    <w:rsid w:val="BFDF883A"/>
    <w:rsid w:val="BFE308DC"/>
    <w:rsid w:val="BFE3523B"/>
    <w:rsid w:val="BFE375A8"/>
    <w:rsid w:val="BFE4D9D7"/>
    <w:rsid w:val="BFE5162F"/>
    <w:rsid w:val="BFE9DF81"/>
    <w:rsid w:val="BFEB22B9"/>
    <w:rsid w:val="BFEB2984"/>
    <w:rsid w:val="BFEBAE91"/>
    <w:rsid w:val="BFED3183"/>
    <w:rsid w:val="BFEE8B65"/>
    <w:rsid w:val="BFEE8E56"/>
    <w:rsid w:val="BFEEF22D"/>
    <w:rsid w:val="BFEF31E8"/>
    <w:rsid w:val="BFEF4DFF"/>
    <w:rsid w:val="BFEFD29E"/>
    <w:rsid w:val="BFEFD558"/>
    <w:rsid w:val="BFF10A8D"/>
    <w:rsid w:val="BFF2E295"/>
    <w:rsid w:val="BFF307C7"/>
    <w:rsid w:val="BFF5B229"/>
    <w:rsid w:val="BFF62276"/>
    <w:rsid w:val="BFF6D061"/>
    <w:rsid w:val="BFF707AB"/>
    <w:rsid w:val="BFF72F94"/>
    <w:rsid w:val="BFF7346F"/>
    <w:rsid w:val="BFF74D63"/>
    <w:rsid w:val="BFF77788"/>
    <w:rsid w:val="BFF77B6F"/>
    <w:rsid w:val="BFF99263"/>
    <w:rsid w:val="BFF9FEAF"/>
    <w:rsid w:val="BFFA8CDF"/>
    <w:rsid w:val="BFFAD8F4"/>
    <w:rsid w:val="BFFB665D"/>
    <w:rsid w:val="BFFB8D0A"/>
    <w:rsid w:val="BFFB8EE6"/>
    <w:rsid w:val="BFFB9BDC"/>
    <w:rsid w:val="BFFB9FDE"/>
    <w:rsid w:val="BFFC8CA1"/>
    <w:rsid w:val="BFFD4C8D"/>
    <w:rsid w:val="BFFD9A79"/>
    <w:rsid w:val="BFFDE1F9"/>
    <w:rsid w:val="BFFDEE0D"/>
    <w:rsid w:val="BFFE0830"/>
    <w:rsid w:val="BFFEB120"/>
    <w:rsid w:val="BFFECDC3"/>
    <w:rsid w:val="BFFF0622"/>
    <w:rsid w:val="BFFF4FB8"/>
    <w:rsid w:val="BFFFAABA"/>
    <w:rsid w:val="BFFFAFB1"/>
    <w:rsid w:val="BFFFB69F"/>
    <w:rsid w:val="BFFFCA13"/>
    <w:rsid w:val="BFFFCC19"/>
    <w:rsid w:val="BFFFD0E6"/>
    <w:rsid w:val="BFFFDD5F"/>
    <w:rsid w:val="BFFFED23"/>
    <w:rsid w:val="BFFFEE7E"/>
    <w:rsid w:val="BFFFF1CC"/>
    <w:rsid w:val="BFFFF63F"/>
    <w:rsid w:val="C1DE821F"/>
    <w:rsid w:val="C30FD849"/>
    <w:rsid w:val="C357D9F2"/>
    <w:rsid w:val="C35E72D8"/>
    <w:rsid w:val="C377493B"/>
    <w:rsid w:val="C3AF2137"/>
    <w:rsid w:val="C3DB621E"/>
    <w:rsid w:val="C3ED0149"/>
    <w:rsid w:val="C3F1B4BC"/>
    <w:rsid w:val="C3F7D541"/>
    <w:rsid w:val="C3FDD40D"/>
    <w:rsid w:val="C5967556"/>
    <w:rsid w:val="C5B70913"/>
    <w:rsid w:val="C5EF67A6"/>
    <w:rsid w:val="C5FA6CB4"/>
    <w:rsid w:val="C5FFFBAF"/>
    <w:rsid w:val="C6AFC1E4"/>
    <w:rsid w:val="C6B7C2CF"/>
    <w:rsid w:val="C6EDF1F0"/>
    <w:rsid w:val="C6FF4EE9"/>
    <w:rsid w:val="C72D11C9"/>
    <w:rsid w:val="C73BBEB6"/>
    <w:rsid w:val="C73DC769"/>
    <w:rsid w:val="C755A5BE"/>
    <w:rsid w:val="C77BC624"/>
    <w:rsid w:val="C77D5312"/>
    <w:rsid w:val="C77F0D89"/>
    <w:rsid w:val="C77F3B14"/>
    <w:rsid w:val="C78F5A79"/>
    <w:rsid w:val="C799A9D4"/>
    <w:rsid w:val="C7B799BB"/>
    <w:rsid w:val="C7BE8E4E"/>
    <w:rsid w:val="C7BE9531"/>
    <w:rsid w:val="C7D7643C"/>
    <w:rsid w:val="C7DC4195"/>
    <w:rsid w:val="C7DFD0E1"/>
    <w:rsid w:val="C7ECF3AB"/>
    <w:rsid w:val="C7EFBCC3"/>
    <w:rsid w:val="C7F3099B"/>
    <w:rsid w:val="C7F6B4E3"/>
    <w:rsid w:val="C7FBA076"/>
    <w:rsid w:val="C7FD1FC9"/>
    <w:rsid w:val="C7FD621D"/>
    <w:rsid w:val="C7FF0026"/>
    <w:rsid w:val="C7FF02CB"/>
    <w:rsid w:val="C7FF1372"/>
    <w:rsid w:val="C86ED1C4"/>
    <w:rsid w:val="C8CD32DB"/>
    <w:rsid w:val="C92FBC22"/>
    <w:rsid w:val="C97F5518"/>
    <w:rsid w:val="C994C687"/>
    <w:rsid w:val="C99C21E7"/>
    <w:rsid w:val="C9F5B7C3"/>
    <w:rsid w:val="C9FF4A15"/>
    <w:rsid w:val="CA2F3828"/>
    <w:rsid w:val="CA7BA48F"/>
    <w:rsid w:val="CAEC288B"/>
    <w:rsid w:val="CAFA63F2"/>
    <w:rsid w:val="CAFD1CFF"/>
    <w:rsid w:val="CAFDF3AF"/>
    <w:rsid w:val="CB110707"/>
    <w:rsid w:val="CB5FB9DE"/>
    <w:rsid w:val="CB6FAA88"/>
    <w:rsid w:val="CB7D0DDE"/>
    <w:rsid w:val="CB8F4819"/>
    <w:rsid w:val="CB8F8CF3"/>
    <w:rsid w:val="CBB63619"/>
    <w:rsid w:val="CBB7DA66"/>
    <w:rsid w:val="CBE7BFF1"/>
    <w:rsid w:val="CBEB4CA4"/>
    <w:rsid w:val="CBF7DEE2"/>
    <w:rsid w:val="CBFB6C1C"/>
    <w:rsid w:val="CBFBC7C9"/>
    <w:rsid w:val="CBFD9FB6"/>
    <w:rsid w:val="CBFF1A1D"/>
    <w:rsid w:val="CBFF3507"/>
    <w:rsid w:val="CBFFF05A"/>
    <w:rsid w:val="CBFFF206"/>
    <w:rsid w:val="CC7D693E"/>
    <w:rsid w:val="CC7FC7CE"/>
    <w:rsid w:val="CCFB88BA"/>
    <w:rsid w:val="CCFE35CA"/>
    <w:rsid w:val="CCFF6B83"/>
    <w:rsid w:val="CCFFAD78"/>
    <w:rsid w:val="CD3B7766"/>
    <w:rsid w:val="CD5B2548"/>
    <w:rsid w:val="CD773924"/>
    <w:rsid w:val="CDAFDC2C"/>
    <w:rsid w:val="CDBEC660"/>
    <w:rsid w:val="CDBED34E"/>
    <w:rsid w:val="CDBEDE6D"/>
    <w:rsid w:val="CDBF95A6"/>
    <w:rsid w:val="CDD4F38C"/>
    <w:rsid w:val="CDDF6962"/>
    <w:rsid w:val="CDDF7205"/>
    <w:rsid w:val="CDDF7B66"/>
    <w:rsid w:val="CDEB14D1"/>
    <w:rsid w:val="CDED1B2F"/>
    <w:rsid w:val="CDEFBA53"/>
    <w:rsid w:val="CDFDD1A8"/>
    <w:rsid w:val="CDFFD536"/>
    <w:rsid w:val="CE6F52B7"/>
    <w:rsid w:val="CEBD970F"/>
    <w:rsid w:val="CED75C86"/>
    <w:rsid w:val="CEEF0F12"/>
    <w:rsid w:val="CEF35ADD"/>
    <w:rsid w:val="CEF3C1F9"/>
    <w:rsid w:val="CEF7ECDC"/>
    <w:rsid w:val="CEFB3872"/>
    <w:rsid w:val="CEFDC42E"/>
    <w:rsid w:val="CEFDD3B0"/>
    <w:rsid w:val="CEFE5765"/>
    <w:rsid w:val="CEFFF5A2"/>
    <w:rsid w:val="CF2E1487"/>
    <w:rsid w:val="CF2F841E"/>
    <w:rsid w:val="CF33A208"/>
    <w:rsid w:val="CF3BF167"/>
    <w:rsid w:val="CF520B72"/>
    <w:rsid w:val="CF5F9761"/>
    <w:rsid w:val="CF5FC126"/>
    <w:rsid w:val="CF67D45E"/>
    <w:rsid w:val="CF67E246"/>
    <w:rsid w:val="CF6E2C68"/>
    <w:rsid w:val="CF6F0B0A"/>
    <w:rsid w:val="CF7D7844"/>
    <w:rsid w:val="CF7F5F3D"/>
    <w:rsid w:val="CF7F5FC6"/>
    <w:rsid w:val="CF7FCF15"/>
    <w:rsid w:val="CF8F3008"/>
    <w:rsid w:val="CFAB52C4"/>
    <w:rsid w:val="CFBC1376"/>
    <w:rsid w:val="CFBCB557"/>
    <w:rsid w:val="CFBE3A6D"/>
    <w:rsid w:val="CFBF26F5"/>
    <w:rsid w:val="CFBF4B1A"/>
    <w:rsid w:val="CFC7D5DC"/>
    <w:rsid w:val="CFCC8B45"/>
    <w:rsid w:val="CFD7FFA4"/>
    <w:rsid w:val="CFDB87A9"/>
    <w:rsid w:val="CFDB92EC"/>
    <w:rsid w:val="CFE17B62"/>
    <w:rsid w:val="CFE8B767"/>
    <w:rsid w:val="CFEA8804"/>
    <w:rsid w:val="CFED2600"/>
    <w:rsid w:val="CFEEEAE6"/>
    <w:rsid w:val="CFEFD090"/>
    <w:rsid w:val="CFF4CF7E"/>
    <w:rsid w:val="CFF5CCB6"/>
    <w:rsid w:val="CFF7D337"/>
    <w:rsid w:val="CFF7D64E"/>
    <w:rsid w:val="CFFB9DBF"/>
    <w:rsid w:val="CFFD57B6"/>
    <w:rsid w:val="CFFDBC23"/>
    <w:rsid w:val="CFFE8575"/>
    <w:rsid w:val="CFFECE5B"/>
    <w:rsid w:val="CFFF1814"/>
    <w:rsid w:val="CFFF1EBC"/>
    <w:rsid w:val="CFFF6B90"/>
    <w:rsid w:val="CFFF9F68"/>
    <w:rsid w:val="D047CD68"/>
    <w:rsid w:val="D05FB99B"/>
    <w:rsid w:val="D15FD022"/>
    <w:rsid w:val="D1DA9E8B"/>
    <w:rsid w:val="D1DB281E"/>
    <w:rsid w:val="D1DFB4EB"/>
    <w:rsid w:val="D1FBAA32"/>
    <w:rsid w:val="D207C031"/>
    <w:rsid w:val="D25CB720"/>
    <w:rsid w:val="D2EBF232"/>
    <w:rsid w:val="D2FFB681"/>
    <w:rsid w:val="D33E4CE7"/>
    <w:rsid w:val="D33F65CE"/>
    <w:rsid w:val="D35FCE94"/>
    <w:rsid w:val="D3679521"/>
    <w:rsid w:val="D3771233"/>
    <w:rsid w:val="D37783BF"/>
    <w:rsid w:val="D3AFB6CB"/>
    <w:rsid w:val="D3BCF163"/>
    <w:rsid w:val="D3BD98B2"/>
    <w:rsid w:val="D3CE75E8"/>
    <w:rsid w:val="D3DD9180"/>
    <w:rsid w:val="D3DF2ADC"/>
    <w:rsid w:val="D3E3A856"/>
    <w:rsid w:val="D3E75547"/>
    <w:rsid w:val="D3FAB2BD"/>
    <w:rsid w:val="D3FF7F9A"/>
    <w:rsid w:val="D45D161D"/>
    <w:rsid w:val="D4DDE5A0"/>
    <w:rsid w:val="D4F6BA9D"/>
    <w:rsid w:val="D4FDCAB3"/>
    <w:rsid w:val="D51FC948"/>
    <w:rsid w:val="D5574175"/>
    <w:rsid w:val="D57FD8E1"/>
    <w:rsid w:val="D5BB0384"/>
    <w:rsid w:val="D5BB8638"/>
    <w:rsid w:val="D5BF0CC6"/>
    <w:rsid w:val="D5E31241"/>
    <w:rsid w:val="D5E53B66"/>
    <w:rsid w:val="D5E708A6"/>
    <w:rsid w:val="D5E7C7AA"/>
    <w:rsid w:val="D5EC472C"/>
    <w:rsid w:val="D5EF5471"/>
    <w:rsid w:val="D5EFD5E8"/>
    <w:rsid w:val="D5FBC406"/>
    <w:rsid w:val="D5FE8334"/>
    <w:rsid w:val="D5FEDBC6"/>
    <w:rsid w:val="D5FF70A2"/>
    <w:rsid w:val="D5FFA024"/>
    <w:rsid w:val="D6AFDD01"/>
    <w:rsid w:val="D6BB0896"/>
    <w:rsid w:val="D6BEB7BF"/>
    <w:rsid w:val="D6D82494"/>
    <w:rsid w:val="D6F6394C"/>
    <w:rsid w:val="D6F6F27F"/>
    <w:rsid w:val="D6F7195E"/>
    <w:rsid w:val="D6F76748"/>
    <w:rsid w:val="D6FF80B8"/>
    <w:rsid w:val="D716FCDC"/>
    <w:rsid w:val="D718A824"/>
    <w:rsid w:val="D73720BB"/>
    <w:rsid w:val="D73DFE10"/>
    <w:rsid w:val="D73E989E"/>
    <w:rsid w:val="D73F153E"/>
    <w:rsid w:val="D74B7B6F"/>
    <w:rsid w:val="D7731445"/>
    <w:rsid w:val="D777DE71"/>
    <w:rsid w:val="D77AF7D9"/>
    <w:rsid w:val="D77C6DE7"/>
    <w:rsid w:val="D77F2B54"/>
    <w:rsid w:val="D77F482A"/>
    <w:rsid w:val="D77F58C4"/>
    <w:rsid w:val="D77FDA4B"/>
    <w:rsid w:val="D78A2811"/>
    <w:rsid w:val="D79F5103"/>
    <w:rsid w:val="D7AF7E48"/>
    <w:rsid w:val="D7AFF661"/>
    <w:rsid w:val="D7BD4ED2"/>
    <w:rsid w:val="D7BE4782"/>
    <w:rsid w:val="D7BF0BE7"/>
    <w:rsid w:val="D7BF5949"/>
    <w:rsid w:val="D7BFAA3E"/>
    <w:rsid w:val="D7BFE1DD"/>
    <w:rsid w:val="D7C7919C"/>
    <w:rsid w:val="D7CB3CF8"/>
    <w:rsid w:val="D7CB800F"/>
    <w:rsid w:val="D7CB9E22"/>
    <w:rsid w:val="D7CF46E6"/>
    <w:rsid w:val="D7CF767C"/>
    <w:rsid w:val="D7D72CEA"/>
    <w:rsid w:val="D7D7BC70"/>
    <w:rsid w:val="D7D7C025"/>
    <w:rsid w:val="D7DA6C28"/>
    <w:rsid w:val="D7DD2B15"/>
    <w:rsid w:val="D7DD808C"/>
    <w:rsid w:val="D7DF5E14"/>
    <w:rsid w:val="D7ED3200"/>
    <w:rsid w:val="D7EDC97F"/>
    <w:rsid w:val="D7EDF158"/>
    <w:rsid w:val="D7EECC11"/>
    <w:rsid w:val="D7EF7EE7"/>
    <w:rsid w:val="D7EF9C75"/>
    <w:rsid w:val="D7EFF419"/>
    <w:rsid w:val="D7F2FE6D"/>
    <w:rsid w:val="D7F59175"/>
    <w:rsid w:val="D7F7C86E"/>
    <w:rsid w:val="D7FD0936"/>
    <w:rsid w:val="D7FDF3C8"/>
    <w:rsid w:val="D7FEAAEC"/>
    <w:rsid w:val="D7FECF2A"/>
    <w:rsid w:val="D7FF4370"/>
    <w:rsid w:val="D7FF9156"/>
    <w:rsid w:val="D7FF9243"/>
    <w:rsid w:val="D7FF9C31"/>
    <w:rsid w:val="D7FFD8F0"/>
    <w:rsid w:val="D8AD3574"/>
    <w:rsid w:val="D8D3167A"/>
    <w:rsid w:val="D8D5495A"/>
    <w:rsid w:val="D8EF7D7A"/>
    <w:rsid w:val="D8F72B4D"/>
    <w:rsid w:val="D8FF22C5"/>
    <w:rsid w:val="D96E9A99"/>
    <w:rsid w:val="D976C68B"/>
    <w:rsid w:val="D98701A3"/>
    <w:rsid w:val="D99D88B3"/>
    <w:rsid w:val="D9BF1000"/>
    <w:rsid w:val="D9BF8323"/>
    <w:rsid w:val="D9D30E54"/>
    <w:rsid w:val="D9D732E3"/>
    <w:rsid w:val="D9DEA3FB"/>
    <w:rsid w:val="D9DF1DDE"/>
    <w:rsid w:val="D9EBF859"/>
    <w:rsid w:val="D9EDAEC8"/>
    <w:rsid w:val="D9F61199"/>
    <w:rsid w:val="D9FB4BDD"/>
    <w:rsid w:val="D9FD5002"/>
    <w:rsid w:val="D9FF91E7"/>
    <w:rsid w:val="D9FFF523"/>
    <w:rsid w:val="DA32470C"/>
    <w:rsid w:val="DA3B5305"/>
    <w:rsid w:val="DA7BCD36"/>
    <w:rsid w:val="DABBB1EA"/>
    <w:rsid w:val="DACFD349"/>
    <w:rsid w:val="DAD575FA"/>
    <w:rsid w:val="DADC4836"/>
    <w:rsid w:val="DADF140A"/>
    <w:rsid w:val="DADFDA21"/>
    <w:rsid w:val="DAE614E5"/>
    <w:rsid w:val="DAF0D3BB"/>
    <w:rsid w:val="DAF39ECD"/>
    <w:rsid w:val="DAF7F1FF"/>
    <w:rsid w:val="DAFA6659"/>
    <w:rsid w:val="DAFB21BC"/>
    <w:rsid w:val="DAFDEEDF"/>
    <w:rsid w:val="DAFE32E1"/>
    <w:rsid w:val="DAFE438C"/>
    <w:rsid w:val="DAFF9E2D"/>
    <w:rsid w:val="DB2F169D"/>
    <w:rsid w:val="DB2FFF73"/>
    <w:rsid w:val="DB35DAFB"/>
    <w:rsid w:val="DB3F5CDC"/>
    <w:rsid w:val="DB5E7D95"/>
    <w:rsid w:val="DB77FD4D"/>
    <w:rsid w:val="DB7DCE82"/>
    <w:rsid w:val="DB7FD85D"/>
    <w:rsid w:val="DBAD73F3"/>
    <w:rsid w:val="DBAFA6D7"/>
    <w:rsid w:val="DBB7284D"/>
    <w:rsid w:val="DBBDA3B5"/>
    <w:rsid w:val="DBBEFB93"/>
    <w:rsid w:val="DBBF8287"/>
    <w:rsid w:val="DBC76E87"/>
    <w:rsid w:val="DBCFA1C6"/>
    <w:rsid w:val="DBD56923"/>
    <w:rsid w:val="DBDB4169"/>
    <w:rsid w:val="DBDE6ECD"/>
    <w:rsid w:val="DBDF27C0"/>
    <w:rsid w:val="DBDF7C54"/>
    <w:rsid w:val="DBE0E0F8"/>
    <w:rsid w:val="DBE9E8AC"/>
    <w:rsid w:val="DBEFE3FC"/>
    <w:rsid w:val="DBEFF4C5"/>
    <w:rsid w:val="DBF28ED3"/>
    <w:rsid w:val="DBF46B60"/>
    <w:rsid w:val="DBF7025B"/>
    <w:rsid w:val="DBF75B85"/>
    <w:rsid w:val="DBF903C6"/>
    <w:rsid w:val="DBFB025A"/>
    <w:rsid w:val="DBFB6A4B"/>
    <w:rsid w:val="DBFC2124"/>
    <w:rsid w:val="DBFC5FBE"/>
    <w:rsid w:val="DBFDB878"/>
    <w:rsid w:val="DBFF1F18"/>
    <w:rsid w:val="DBFF30EC"/>
    <w:rsid w:val="DBFF7858"/>
    <w:rsid w:val="DBFFB18C"/>
    <w:rsid w:val="DC7B0C17"/>
    <w:rsid w:val="DC7F9C7C"/>
    <w:rsid w:val="DC9B9F3B"/>
    <w:rsid w:val="DCAFD8F1"/>
    <w:rsid w:val="DCB7B2AE"/>
    <w:rsid w:val="DCB8E56D"/>
    <w:rsid w:val="DCB96E46"/>
    <w:rsid w:val="DCBB27CC"/>
    <w:rsid w:val="DCDF7996"/>
    <w:rsid w:val="DCE71F73"/>
    <w:rsid w:val="DCF22EA7"/>
    <w:rsid w:val="DCF2AD78"/>
    <w:rsid w:val="DCF37FA7"/>
    <w:rsid w:val="DCF81B33"/>
    <w:rsid w:val="DCFBCC5F"/>
    <w:rsid w:val="DCFF3232"/>
    <w:rsid w:val="DCFF772E"/>
    <w:rsid w:val="DD3E37F8"/>
    <w:rsid w:val="DD5DFDB1"/>
    <w:rsid w:val="DD5FE64D"/>
    <w:rsid w:val="DD625E15"/>
    <w:rsid w:val="DD63C450"/>
    <w:rsid w:val="DD6F3233"/>
    <w:rsid w:val="DD77E2A9"/>
    <w:rsid w:val="DD7B9858"/>
    <w:rsid w:val="DD7D59F7"/>
    <w:rsid w:val="DDA7FFCC"/>
    <w:rsid w:val="DDABCF03"/>
    <w:rsid w:val="DDAF163B"/>
    <w:rsid w:val="DDB7E925"/>
    <w:rsid w:val="DDBB1B22"/>
    <w:rsid w:val="DDBD9ACC"/>
    <w:rsid w:val="DDCC640E"/>
    <w:rsid w:val="DDCF3B24"/>
    <w:rsid w:val="DDD66BC3"/>
    <w:rsid w:val="DDD70EE5"/>
    <w:rsid w:val="DDD726C7"/>
    <w:rsid w:val="DDDF755B"/>
    <w:rsid w:val="DDDFADF9"/>
    <w:rsid w:val="DDE4B812"/>
    <w:rsid w:val="DDE6CA45"/>
    <w:rsid w:val="DDE727D0"/>
    <w:rsid w:val="DDF2CF82"/>
    <w:rsid w:val="DDF3C930"/>
    <w:rsid w:val="DDF3D140"/>
    <w:rsid w:val="DDF96799"/>
    <w:rsid w:val="DDFAC3DC"/>
    <w:rsid w:val="DDFB7F70"/>
    <w:rsid w:val="DDFC3824"/>
    <w:rsid w:val="DDFD197D"/>
    <w:rsid w:val="DDFD4FF2"/>
    <w:rsid w:val="DDFD7F94"/>
    <w:rsid w:val="DDFE0484"/>
    <w:rsid w:val="DDFEC889"/>
    <w:rsid w:val="DDFEDC5E"/>
    <w:rsid w:val="DDFF0895"/>
    <w:rsid w:val="DDFF12E5"/>
    <w:rsid w:val="DDFF3E40"/>
    <w:rsid w:val="DDFF7498"/>
    <w:rsid w:val="DDFFC0CC"/>
    <w:rsid w:val="DDFFDDFF"/>
    <w:rsid w:val="DDFFE175"/>
    <w:rsid w:val="DDFFEDBC"/>
    <w:rsid w:val="DE1FC837"/>
    <w:rsid w:val="DE35F551"/>
    <w:rsid w:val="DE361774"/>
    <w:rsid w:val="DE372743"/>
    <w:rsid w:val="DE3BEFB6"/>
    <w:rsid w:val="DE3F9868"/>
    <w:rsid w:val="DE428FCF"/>
    <w:rsid w:val="DE4E05AC"/>
    <w:rsid w:val="DE75D185"/>
    <w:rsid w:val="DE75D462"/>
    <w:rsid w:val="DE763D16"/>
    <w:rsid w:val="DE7D50B9"/>
    <w:rsid w:val="DE7E1C40"/>
    <w:rsid w:val="DE7E9DEF"/>
    <w:rsid w:val="DE7F80CC"/>
    <w:rsid w:val="DE9991AB"/>
    <w:rsid w:val="DE9EEB5A"/>
    <w:rsid w:val="DEBB4323"/>
    <w:rsid w:val="DEBD09A3"/>
    <w:rsid w:val="DEBEA6B1"/>
    <w:rsid w:val="DEBF1526"/>
    <w:rsid w:val="DEBF4B96"/>
    <w:rsid w:val="DECE9A9D"/>
    <w:rsid w:val="DECEF49D"/>
    <w:rsid w:val="DECFC6F0"/>
    <w:rsid w:val="DEDB7726"/>
    <w:rsid w:val="DEDB9299"/>
    <w:rsid w:val="DEDBA87D"/>
    <w:rsid w:val="DEDF05AC"/>
    <w:rsid w:val="DEDFB554"/>
    <w:rsid w:val="DEDFD9FE"/>
    <w:rsid w:val="DEDFEC26"/>
    <w:rsid w:val="DEE942AD"/>
    <w:rsid w:val="DEEA3113"/>
    <w:rsid w:val="DEEF0162"/>
    <w:rsid w:val="DEEF72CC"/>
    <w:rsid w:val="DEF53174"/>
    <w:rsid w:val="DEF645BA"/>
    <w:rsid w:val="DEF7EA20"/>
    <w:rsid w:val="DEF9B526"/>
    <w:rsid w:val="DEF9CBE7"/>
    <w:rsid w:val="DEFB02D3"/>
    <w:rsid w:val="DEFC7EBD"/>
    <w:rsid w:val="DEFD60C2"/>
    <w:rsid w:val="DEFE19B4"/>
    <w:rsid w:val="DEFE3A83"/>
    <w:rsid w:val="DEFE6288"/>
    <w:rsid w:val="DEFEA416"/>
    <w:rsid w:val="DEFF23CE"/>
    <w:rsid w:val="DEFF40AE"/>
    <w:rsid w:val="DEFF4F7D"/>
    <w:rsid w:val="DEFF79B1"/>
    <w:rsid w:val="DEFF99CB"/>
    <w:rsid w:val="DEFFA227"/>
    <w:rsid w:val="DF1F7DCA"/>
    <w:rsid w:val="DF275D6C"/>
    <w:rsid w:val="DF27624D"/>
    <w:rsid w:val="DF31571E"/>
    <w:rsid w:val="DF3A521B"/>
    <w:rsid w:val="DF3DC1E5"/>
    <w:rsid w:val="DF3E5161"/>
    <w:rsid w:val="DF3F9078"/>
    <w:rsid w:val="DF477B5C"/>
    <w:rsid w:val="DF4A7D61"/>
    <w:rsid w:val="DF4FF001"/>
    <w:rsid w:val="DF562A52"/>
    <w:rsid w:val="DF5EC22F"/>
    <w:rsid w:val="DF5F2F90"/>
    <w:rsid w:val="DF5F6535"/>
    <w:rsid w:val="DF6F5BAD"/>
    <w:rsid w:val="DF6F5CDC"/>
    <w:rsid w:val="DF6F9B16"/>
    <w:rsid w:val="DF7772BD"/>
    <w:rsid w:val="DF779688"/>
    <w:rsid w:val="DF789117"/>
    <w:rsid w:val="DF7B3AAF"/>
    <w:rsid w:val="DF7B701A"/>
    <w:rsid w:val="DF7BEE0A"/>
    <w:rsid w:val="DF7D8749"/>
    <w:rsid w:val="DF7D9D04"/>
    <w:rsid w:val="DF7E126C"/>
    <w:rsid w:val="DF7E9CBA"/>
    <w:rsid w:val="DF7ED163"/>
    <w:rsid w:val="DF7F3FA2"/>
    <w:rsid w:val="DF7F4BED"/>
    <w:rsid w:val="DF7F68DA"/>
    <w:rsid w:val="DF7F746C"/>
    <w:rsid w:val="DF7F9AF7"/>
    <w:rsid w:val="DF8720C1"/>
    <w:rsid w:val="DF87FA60"/>
    <w:rsid w:val="DF8F148A"/>
    <w:rsid w:val="DF96FE78"/>
    <w:rsid w:val="DF97712F"/>
    <w:rsid w:val="DF97C0B8"/>
    <w:rsid w:val="DF9BE8FA"/>
    <w:rsid w:val="DF9E4A20"/>
    <w:rsid w:val="DF9FC645"/>
    <w:rsid w:val="DFA7D1F7"/>
    <w:rsid w:val="DFAD6DBE"/>
    <w:rsid w:val="DFAF985C"/>
    <w:rsid w:val="DFB35FDC"/>
    <w:rsid w:val="DFB4618D"/>
    <w:rsid w:val="DFB69BA6"/>
    <w:rsid w:val="DFB70AA9"/>
    <w:rsid w:val="DFB73F77"/>
    <w:rsid w:val="DFB76A2C"/>
    <w:rsid w:val="DFB7E879"/>
    <w:rsid w:val="DFB7F457"/>
    <w:rsid w:val="DFBBBBAB"/>
    <w:rsid w:val="DFBC82DE"/>
    <w:rsid w:val="DFBD9757"/>
    <w:rsid w:val="DFBE3F25"/>
    <w:rsid w:val="DFBF2539"/>
    <w:rsid w:val="DFBFAA1B"/>
    <w:rsid w:val="DFC5D7F8"/>
    <w:rsid w:val="DFC778A0"/>
    <w:rsid w:val="DFC7B5A5"/>
    <w:rsid w:val="DFC9386E"/>
    <w:rsid w:val="DFCF7896"/>
    <w:rsid w:val="DFCF7FF0"/>
    <w:rsid w:val="DFCFC51C"/>
    <w:rsid w:val="DFD6E5E0"/>
    <w:rsid w:val="DFD70B87"/>
    <w:rsid w:val="DFD73801"/>
    <w:rsid w:val="DFD789BD"/>
    <w:rsid w:val="DFD8EBB8"/>
    <w:rsid w:val="DFD9A251"/>
    <w:rsid w:val="DFDB41EA"/>
    <w:rsid w:val="DFDB6BB2"/>
    <w:rsid w:val="DFDDB352"/>
    <w:rsid w:val="DFDE4932"/>
    <w:rsid w:val="DFDE72BD"/>
    <w:rsid w:val="DFDEB77D"/>
    <w:rsid w:val="DFDECF97"/>
    <w:rsid w:val="DFDF1745"/>
    <w:rsid w:val="DFDF47A5"/>
    <w:rsid w:val="DFDF52E3"/>
    <w:rsid w:val="DFDF6B98"/>
    <w:rsid w:val="DFE1640E"/>
    <w:rsid w:val="DFE6F191"/>
    <w:rsid w:val="DFE7ACB5"/>
    <w:rsid w:val="DFEA5BCF"/>
    <w:rsid w:val="DFEB105F"/>
    <w:rsid w:val="DFEC309A"/>
    <w:rsid w:val="DFEC469C"/>
    <w:rsid w:val="DFEC70FC"/>
    <w:rsid w:val="DFEDD14E"/>
    <w:rsid w:val="DFEDFB17"/>
    <w:rsid w:val="DFEEB5EF"/>
    <w:rsid w:val="DFEF422E"/>
    <w:rsid w:val="DFEF7B0A"/>
    <w:rsid w:val="DFEFC700"/>
    <w:rsid w:val="DFEFD6AF"/>
    <w:rsid w:val="DFF2188D"/>
    <w:rsid w:val="DFF332F1"/>
    <w:rsid w:val="DFF4B01B"/>
    <w:rsid w:val="DFF53F60"/>
    <w:rsid w:val="DFF593E9"/>
    <w:rsid w:val="DFF63450"/>
    <w:rsid w:val="DFF64A37"/>
    <w:rsid w:val="DFF7206B"/>
    <w:rsid w:val="DFF72C2F"/>
    <w:rsid w:val="DFF739E8"/>
    <w:rsid w:val="DFF772EE"/>
    <w:rsid w:val="DFF7755A"/>
    <w:rsid w:val="DFF7BFD7"/>
    <w:rsid w:val="DFF80EE3"/>
    <w:rsid w:val="DFFAD685"/>
    <w:rsid w:val="DFFB0D4F"/>
    <w:rsid w:val="DFFB164E"/>
    <w:rsid w:val="DFFB5AFA"/>
    <w:rsid w:val="DFFBCB6A"/>
    <w:rsid w:val="DFFBFCA5"/>
    <w:rsid w:val="DFFC53F3"/>
    <w:rsid w:val="DFFCDDBC"/>
    <w:rsid w:val="DFFD067B"/>
    <w:rsid w:val="DFFD4670"/>
    <w:rsid w:val="DFFD6F53"/>
    <w:rsid w:val="DFFD7002"/>
    <w:rsid w:val="DFFDA8D3"/>
    <w:rsid w:val="DFFDE54A"/>
    <w:rsid w:val="DFFDEACF"/>
    <w:rsid w:val="DFFE1C77"/>
    <w:rsid w:val="DFFE4DD3"/>
    <w:rsid w:val="DFFE65CE"/>
    <w:rsid w:val="DFFEA2E6"/>
    <w:rsid w:val="DFFEC6B5"/>
    <w:rsid w:val="DFFECE1D"/>
    <w:rsid w:val="DFFEF725"/>
    <w:rsid w:val="DFFEFAC1"/>
    <w:rsid w:val="DFFF0D09"/>
    <w:rsid w:val="DFFF219D"/>
    <w:rsid w:val="DFFF2326"/>
    <w:rsid w:val="DFFF2C42"/>
    <w:rsid w:val="DFFF3441"/>
    <w:rsid w:val="DFFF417E"/>
    <w:rsid w:val="DFFF4E73"/>
    <w:rsid w:val="DFFF507B"/>
    <w:rsid w:val="DFFF60C2"/>
    <w:rsid w:val="DFFF61AA"/>
    <w:rsid w:val="DFFF76BE"/>
    <w:rsid w:val="DFFF912E"/>
    <w:rsid w:val="DFFFA8B0"/>
    <w:rsid w:val="DFFFBAAD"/>
    <w:rsid w:val="DFFFBBE8"/>
    <w:rsid w:val="DFFFC193"/>
    <w:rsid w:val="DFFFDB03"/>
    <w:rsid w:val="DFFFDC6E"/>
    <w:rsid w:val="E1C7D94D"/>
    <w:rsid w:val="E1D7E2D6"/>
    <w:rsid w:val="E1DEA3F0"/>
    <w:rsid w:val="E1DFDB59"/>
    <w:rsid w:val="E1FDE8BD"/>
    <w:rsid w:val="E1FFB757"/>
    <w:rsid w:val="E25E37CA"/>
    <w:rsid w:val="E26FA817"/>
    <w:rsid w:val="E2D7F94E"/>
    <w:rsid w:val="E2DBA774"/>
    <w:rsid w:val="E2F7AD46"/>
    <w:rsid w:val="E2FFA0CC"/>
    <w:rsid w:val="E306F2E1"/>
    <w:rsid w:val="E33D38A0"/>
    <w:rsid w:val="E35DF1F7"/>
    <w:rsid w:val="E37F7D82"/>
    <w:rsid w:val="E37FE88D"/>
    <w:rsid w:val="E38F6D35"/>
    <w:rsid w:val="E3977994"/>
    <w:rsid w:val="E39D76BD"/>
    <w:rsid w:val="E39E29C3"/>
    <w:rsid w:val="E3B66D8A"/>
    <w:rsid w:val="E3B91BC4"/>
    <w:rsid w:val="E3BE1695"/>
    <w:rsid w:val="E3BF4F18"/>
    <w:rsid w:val="E3BFF2C3"/>
    <w:rsid w:val="E3D789B0"/>
    <w:rsid w:val="E3E69216"/>
    <w:rsid w:val="E3E716A9"/>
    <w:rsid w:val="E3ECD6A8"/>
    <w:rsid w:val="E3EF3696"/>
    <w:rsid w:val="E3EF9664"/>
    <w:rsid w:val="E3FC323A"/>
    <w:rsid w:val="E3FC7EFB"/>
    <w:rsid w:val="E3FF2530"/>
    <w:rsid w:val="E3FF3B81"/>
    <w:rsid w:val="E3FFE141"/>
    <w:rsid w:val="E4AEFE85"/>
    <w:rsid w:val="E4D715F2"/>
    <w:rsid w:val="E4D9F217"/>
    <w:rsid w:val="E4DE2EB5"/>
    <w:rsid w:val="E4F2D91C"/>
    <w:rsid w:val="E4F6D46E"/>
    <w:rsid w:val="E4F70360"/>
    <w:rsid w:val="E5491DAA"/>
    <w:rsid w:val="E56FCD0E"/>
    <w:rsid w:val="E58E1D15"/>
    <w:rsid w:val="E5AF05FC"/>
    <w:rsid w:val="E5BBDBE1"/>
    <w:rsid w:val="E5CBAA2E"/>
    <w:rsid w:val="E5DF13B3"/>
    <w:rsid w:val="E5DF235C"/>
    <w:rsid w:val="E5E9652D"/>
    <w:rsid w:val="E5FC72F2"/>
    <w:rsid w:val="E5FCF280"/>
    <w:rsid w:val="E5FF5EF4"/>
    <w:rsid w:val="E5FFA0B9"/>
    <w:rsid w:val="E6CD7230"/>
    <w:rsid w:val="E6DFC557"/>
    <w:rsid w:val="E6FEBF97"/>
    <w:rsid w:val="E707CEF3"/>
    <w:rsid w:val="E71B42D9"/>
    <w:rsid w:val="E71F0F2B"/>
    <w:rsid w:val="E71F6278"/>
    <w:rsid w:val="E72C3CC9"/>
    <w:rsid w:val="E73F2E26"/>
    <w:rsid w:val="E75B0F16"/>
    <w:rsid w:val="E7657D89"/>
    <w:rsid w:val="E765AC73"/>
    <w:rsid w:val="E76F5C26"/>
    <w:rsid w:val="E77BD368"/>
    <w:rsid w:val="E77F2327"/>
    <w:rsid w:val="E77FEADB"/>
    <w:rsid w:val="E77FF793"/>
    <w:rsid w:val="E7895745"/>
    <w:rsid w:val="E78B0433"/>
    <w:rsid w:val="E78D1920"/>
    <w:rsid w:val="E78E2B93"/>
    <w:rsid w:val="E78F1030"/>
    <w:rsid w:val="E79E5AB8"/>
    <w:rsid w:val="E79FFEAE"/>
    <w:rsid w:val="E7AA0C49"/>
    <w:rsid w:val="E7AE279C"/>
    <w:rsid w:val="E7B5614C"/>
    <w:rsid w:val="E7BF75E6"/>
    <w:rsid w:val="E7BF9DF3"/>
    <w:rsid w:val="E7BFD2CC"/>
    <w:rsid w:val="E7CBA386"/>
    <w:rsid w:val="E7DB690C"/>
    <w:rsid w:val="E7DBDB8C"/>
    <w:rsid w:val="E7DC8E14"/>
    <w:rsid w:val="E7DC98A2"/>
    <w:rsid w:val="E7DD325A"/>
    <w:rsid w:val="E7DE3435"/>
    <w:rsid w:val="E7DE3D2D"/>
    <w:rsid w:val="E7DF755E"/>
    <w:rsid w:val="E7E79277"/>
    <w:rsid w:val="E7ED1536"/>
    <w:rsid w:val="E7EF3C74"/>
    <w:rsid w:val="E7EF55E6"/>
    <w:rsid w:val="E7F5B88F"/>
    <w:rsid w:val="E7F5FCC7"/>
    <w:rsid w:val="E7F66216"/>
    <w:rsid w:val="E7F6D23E"/>
    <w:rsid w:val="E7F74C5E"/>
    <w:rsid w:val="E7F755A5"/>
    <w:rsid w:val="E7F77F4A"/>
    <w:rsid w:val="E7F7F2BA"/>
    <w:rsid w:val="E7FA6DE5"/>
    <w:rsid w:val="E7FAAC0A"/>
    <w:rsid w:val="E7FB64BD"/>
    <w:rsid w:val="E7FBB029"/>
    <w:rsid w:val="E7FBFA97"/>
    <w:rsid w:val="E7FC6821"/>
    <w:rsid w:val="E7FD3A0F"/>
    <w:rsid w:val="E7FD874D"/>
    <w:rsid w:val="E7FDDC66"/>
    <w:rsid w:val="E7FE8D44"/>
    <w:rsid w:val="E7FED000"/>
    <w:rsid w:val="E7FF1780"/>
    <w:rsid w:val="E7FF5309"/>
    <w:rsid w:val="E7FF7465"/>
    <w:rsid w:val="E7FF7DE3"/>
    <w:rsid w:val="E7FF8091"/>
    <w:rsid w:val="E7FF92C5"/>
    <w:rsid w:val="E7FFBE06"/>
    <w:rsid w:val="E85F81B8"/>
    <w:rsid w:val="E86FA315"/>
    <w:rsid w:val="E8A9F846"/>
    <w:rsid w:val="E8DC9D8C"/>
    <w:rsid w:val="E8DEA21C"/>
    <w:rsid w:val="E8EB71D3"/>
    <w:rsid w:val="E8FD0AD4"/>
    <w:rsid w:val="E8FDB802"/>
    <w:rsid w:val="E8FF52A3"/>
    <w:rsid w:val="E8FF6ECE"/>
    <w:rsid w:val="E9190762"/>
    <w:rsid w:val="E91FD7B5"/>
    <w:rsid w:val="E92E9EB9"/>
    <w:rsid w:val="E93A4A2F"/>
    <w:rsid w:val="E973DB04"/>
    <w:rsid w:val="E97FC102"/>
    <w:rsid w:val="E99FE9B6"/>
    <w:rsid w:val="E9BBF269"/>
    <w:rsid w:val="E9BF50AA"/>
    <w:rsid w:val="E9DF5843"/>
    <w:rsid w:val="E9EB1673"/>
    <w:rsid w:val="E9ED0E06"/>
    <w:rsid w:val="E9EFFF02"/>
    <w:rsid w:val="E9FFD079"/>
    <w:rsid w:val="EA0DA377"/>
    <w:rsid w:val="EA3F526E"/>
    <w:rsid w:val="EA5320E2"/>
    <w:rsid w:val="EA5EBD92"/>
    <w:rsid w:val="EA6DF473"/>
    <w:rsid w:val="EA754023"/>
    <w:rsid w:val="EA762FFE"/>
    <w:rsid w:val="EA9F497C"/>
    <w:rsid w:val="EAB3E40A"/>
    <w:rsid w:val="EAB42936"/>
    <w:rsid w:val="EABE0FCB"/>
    <w:rsid w:val="EABF428F"/>
    <w:rsid w:val="EAD3EFC2"/>
    <w:rsid w:val="EAD7D303"/>
    <w:rsid w:val="EAE274AF"/>
    <w:rsid w:val="EAEBF869"/>
    <w:rsid w:val="EAEF3589"/>
    <w:rsid w:val="EAF56859"/>
    <w:rsid w:val="EAF709A7"/>
    <w:rsid w:val="EAFBDCCB"/>
    <w:rsid w:val="EAFE771F"/>
    <w:rsid w:val="EAFE7CF1"/>
    <w:rsid w:val="EB2D16CC"/>
    <w:rsid w:val="EB31D125"/>
    <w:rsid w:val="EB5F0B05"/>
    <w:rsid w:val="EB6E41F3"/>
    <w:rsid w:val="EB77951E"/>
    <w:rsid w:val="EB7E2401"/>
    <w:rsid w:val="EB7F0552"/>
    <w:rsid w:val="EB7F2377"/>
    <w:rsid w:val="EB7F5209"/>
    <w:rsid w:val="EB7FAB95"/>
    <w:rsid w:val="EB9BEC86"/>
    <w:rsid w:val="EBAB9B5F"/>
    <w:rsid w:val="EBB6FBA7"/>
    <w:rsid w:val="EBBF95F4"/>
    <w:rsid w:val="EBC790CE"/>
    <w:rsid w:val="EBCEAC0A"/>
    <w:rsid w:val="EBCF3B08"/>
    <w:rsid w:val="EBD49BBD"/>
    <w:rsid w:val="EBD9DEFD"/>
    <w:rsid w:val="EBDB2178"/>
    <w:rsid w:val="EBDB3668"/>
    <w:rsid w:val="EBDBAF60"/>
    <w:rsid w:val="EBDDEDC8"/>
    <w:rsid w:val="EBDF486C"/>
    <w:rsid w:val="EBDFE626"/>
    <w:rsid w:val="EBE27072"/>
    <w:rsid w:val="EBE3E68F"/>
    <w:rsid w:val="EBE87926"/>
    <w:rsid w:val="EBEF2A3E"/>
    <w:rsid w:val="EBF21D07"/>
    <w:rsid w:val="EBF3C884"/>
    <w:rsid w:val="EBF62388"/>
    <w:rsid w:val="EBF70C8C"/>
    <w:rsid w:val="EBF7BFCC"/>
    <w:rsid w:val="EBFB0D3C"/>
    <w:rsid w:val="EBFC0E51"/>
    <w:rsid w:val="EBFC27A1"/>
    <w:rsid w:val="EBFE2D57"/>
    <w:rsid w:val="EBFE4023"/>
    <w:rsid w:val="EBFF074A"/>
    <w:rsid w:val="EBFFA869"/>
    <w:rsid w:val="EBFFF121"/>
    <w:rsid w:val="EC3EFDD9"/>
    <w:rsid w:val="EC56DDDC"/>
    <w:rsid w:val="EC7A84F8"/>
    <w:rsid w:val="EC7FEDCA"/>
    <w:rsid w:val="EC9F51E0"/>
    <w:rsid w:val="EC9F7257"/>
    <w:rsid w:val="ECB764E8"/>
    <w:rsid w:val="ECBE5FE9"/>
    <w:rsid w:val="ECCD6472"/>
    <w:rsid w:val="ECCE9064"/>
    <w:rsid w:val="ECCF4A3C"/>
    <w:rsid w:val="ECD67A26"/>
    <w:rsid w:val="ECDEE872"/>
    <w:rsid w:val="ECE749CF"/>
    <w:rsid w:val="ECEF6CB9"/>
    <w:rsid w:val="ECFB257F"/>
    <w:rsid w:val="ECFF5C2E"/>
    <w:rsid w:val="ECFF7A32"/>
    <w:rsid w:val="ED09BA31"/>
    <w:rsid w:val="ED1FC4F4"/>
    <w:rsid w:val="ED22A4B7"/>
    <w:rsid w:val="ED372767"/>
    <w:rsid w:val="ED550456"/>
    <w:rsid w:val="ED5B5708"/>
    <w:rsid w:val="ED5F7645"/>
    <w:rsid w:val="ED6D8112"/>
    <w:rsid w:val="ED770252"/>
    <w:rsid w:val="ED77B6C2"/>
    <w:rsid w:val="ED7CB268"/>
    <w:rsid w:val="ED7F5473"/>
    <w:rsid w:val="ED9DE8D4"/>
    <w:rsid w:val="EDB506D9"/>
    <w:rsid w:val="EDBC4988"/>
    <w:rsid w:val="EDBDE2A9"/>
    <w:rsid w:val="EDBDF517"/>
    <w:rsid w:val="EDBE27FF"/>
    <w:rsid w:val="EDBF4129"/>
    <w:rsid w:val="EDC13D89"/>
    <w:rsid w:val="EDCC6399"/>
    <w:rsid w:val="EDD7F0E5"/>
    <w:rsid w:val="EDDD9501"/>
    <w:rsid w:val="EDDF29BF"/>
    <w:rsid w:val="EDDF6535"/>
    <w:rsid w:val="EDDFAED8"/>
    <w:rsid w:val="EDE5182F"/>
    <w:rsid w:val="EDE73148"/>
    <w:rsid w:val="EDEA1906"/>
    <w:rsid w:val="EDEEF8BB"/>
    <w:rsid w:val="EDEF36E8"/>
    <w:rsid w:val="EDEF5EE3"/>
    <w:rsid w:val="EDF647C1"/>
    <w:rsid w:val="EDF6D8A3"/>
    <w:rsid w:val="EDF73A98"/>
    <w:rsid w:val="EDF92096"/>
    <w:rsid w:val="EDFB7B39"/>
    <w:rsid w:val="EDFC2021"/>
    <w:rsid w:val="EDFD33E0"/>
    <w:rsid w:val="EDFD8120"/>
    <w:rsid w:val="EDFDF719"/>
    <w:rsid w:val="EDFE1D54"/>
    <w:rsid w:val="EDFEF92B"/>
    <w:rsid w:val="EDFF0272"/>
    <w:rsid w:val="EDFF41C3"/>
    <w:rsid w:val="EDFF89A4"/>
    <w:rsid w:val="EDFF9AC4"/>
    <w:rsid w:val="EDFFD084"/>
    <w:rsid w:val="EDFFD710"/>
    <w:rsid w:val="EE1C2669"/>
    <w:rsid w:val="EE3BE2EA"/>
    <w:rsid w:val="EE5E743B"/>
    <w:rsid w:val="EE6D77BF"/>
    <w:rsid w:val="EE7566A5"/>
    <w:rsid w:val="EE760C93"/>
    <w:rsid w:val="EE77CC7C"/>
    <w:rsid w:val="EE7BF699"/>
    <w:rsid w:val="EE7C5C63"/>
    <w:rsid w:val="EE7F87F1"/>
    <w:rsid w:val="EE7FA736"/>
    <w:rsid w:val="EE7FAEE3"/>
    <w:rsid w:val="EE939413"/>
    <w:rsid w:val="EEA772AD"/>
    <w:rsid w:val="EEBDA4F5"/>
    <w:rsid w:val="EEBEB8C5"/>
    <w:rsid w:val="EEBF5DCB"/>
    <w:rsid w:val="EEBF939C"/>
    <w:rsid w:val="EECDA237"/>
    <w:rsid w:val="EECDBC3E"/>
    <w:rsid w:val="EECED62C"/>
    <w:rsid w:val="EECF5DF6"/>
    <w:rsid w:val="EED5F3B4"/>
    <w:rsid w:val="EEDAFFA2"/>
    <w:rsid w:val="EEDB0162"/>
    <w:rsid w:val="EEDC01F5"/>
    <w:rsid w:val="EEDCF934"/>
    <w:rsid w:val="EEEBF0DF"/>
    <w:rsid w:val="EEEE493B"/>
    <w:rsid w:val="EEEFD61F"/>
    <w:rsid w:val="EEEFECF0"/>
    <w:rsid w:val="EEF3E626"/>
    <w:rsid w:val="EEF7516D"/>
    <w:rsid w:val="EEF93018"/>
    <w:rsid w:val="EEFB663F"/>
    <w:rsid w:val="EEFB78D5"/>
    <w:rsid w:val="EEFD9AD3"/>
    <w:rsid w:val="EEFE23CF"/>
    <w:rsid w:val="EEFF495E"/>
    <w:rsid w:val="EEFF4C27"/>
    <w:rsid w:val="EEFFD162"/>
    <w:rsid w:val="EEFFEB20"/>
    <w:rsid w:val="EEFFF454"/>
    <w:rsid w:val="EF0F6A8E"/>
    <w:rsid w:val="EF12A740"/>
    <w:rsid w:val="EF1F986B"/>
    <w:rsid w:val="EF2B9DA5"/>
    <w:rsid w:val="EF2F0D7A"/>
    <w:rsid w:val="EF2F2B09"/>
    <w:rsid w:val="EF31445F"/>
    <w:rsid w:val="EF335582"/>
    <w:rsid w:val="EF371E4D"/>
    <w:rsid w:val="EF3780B8"/>
    <w:rsid w:val="EF3ABA00"/>
    <w:rsid w:val="EF3B0664"/>
    <w:rsid w:val="EF3D94B7"/>
    <w:rsid w:val="EF3DE831"/>
    <w:rsid w:val="EF3F3D7B"/>
    <w:rsid w:val="EF3F9282"/>
    <w:rsid w:val="EF3FF7E5"/>
    <w:rsid w:val="EF4BAFF4"/>
    <w:rsid w:val="EF4DDB23"/>
    <w:rsid w:val="EF5F1751"/>
    <w:rsid w:val="EF5F5A51"/>
    <w:rsid w:val="EF5F702D"/>
    <w:rsid w:val="EF5FB9BC"/>
    <w:rsid w:val="EF5FD08C"/>
    <w:rsid w:val="EF67735D"/>
    <w:rsid w:val="EF678628"/>
    <w:rsid w:val="EF6A6411"/>
    <w:rsid w:val="EF6A6BB2"/>
    <w:rsid w:val="EF6B77B2"/>
    <w:rsid w:val="EF6D33CC"/>
    <w:rsid w:val="EF6D8BCB"/>
    <w:rsid w:val="EF6E7074"/>
    <w:rsid w:val="EF6EA6C8"/>
    <w:rsid w:val="EF6F114C"/>
    <w:rsid w:val="EF6F19C1"/>
    <w:rsid w:val="EF73AF51"/>
    <w:rsid w:val="EF742531"/>
    <w:rsid w:val="EF755AAA"/>
    <w:rsid w:val="EF772323"/>
    <w:rsid w:val="EF7741D4"/>
    <w:rsid w:val="EF78428E"/>
    <w:rsid w:val="EF7DAAF1"/>
    <w:rsid w:val="EF7E6EE2"/>
    <w:rsid w:val="EF7EB195"/>
    <w:rsid w:val="EF7F1E79"/>
    <w:rsid w:val="EF7F5530"/>
    <w:rsid w:val="EF7FD972"/>
    <w:rsid w:val="EF7FE16D"/>
    <w:rsid w:val="EF7FE4AF"/>
    <w:rsid w:val="EF8BE349"/>
    <w:rsid w:val="EF8EFDDD"/>
    <w:rsid w:val="EF933302"/>
    <w:rsid w:val="EF937636"/>
    <w:rsid w:val="EF97E475"/>
    <w:rsid w:val="EF99C2C8"/>
    <w:rsid w:val="EF9E5F5D"/>
    <w:rsid w:val="EF9F3BFF"/>
    <w:rsid w:val="EF9F7491"/>
    <w:rsid w:val="EFA34EDE"/>
    <w:rsid w:val="EFA758A4"/>
    <w:rsid w:val="EFA97103"/>
    <w:rsid w:val="EFAF0291"/>
    <w:rsid w:val="EFAF8301"/>
    <w:rsid w:val="EFB277E2"/>
    <w:rsid w:val="EFB3881C"/>
    <w:rsid w:val="EFB59858"/>
    <w:rsid w:val="EFB6484D"/>
    <w:rsid w:val="EFB7A703"/>
    <w:rsid w:val="EFB7F0DB"/>
    <w:rsid w:val="EFB9EC63"/>
    <w:rsid w:val="EFBA3A8C"/>
    <w:rsid w:val="EFBB002D"/>
    <w:rsid w:val="EFBBF172"/>
    <w:rsid w:val="EFBD22F8"/>
    <w:rsid w:val="EFBD24C3"/>
    <w:rsid w:val="EFBD66F2"/>
    <w:rsid w:val="EFBD71D1"/>
    <w:rsid w:val="EFBDE589"/>
    <w:rsid w:val="EFBF2101"/>
    <w:rsid w:val="EFBF73CD"/>
    <w:rsid w:val="EFBF799F"/>
    <w:rsid w:val="EFBFF65D"/>
    <w:rsid w:val="EFC2786E"/>
    <w:rsid w:val="EFCEF8E2"/>
    <w:rsid w:val="EFCF721C"/>
    <w:rsid w:val="EFDB00E0"/>
    <w:rsid w:val="EFDB082C"/>
    <w:rsid w:val="EFDE40DE"/>
    <w:rsid w:val="EFDE88A4"/>
    <w:rsid w:val="EFDEAEDB"/>
    <w:rsid w:val="EFDF003A"/>
    <w:rsid w:val="EFDF46E7"/>
    <w:rsid w:val="EFDF5853"/>
    <w:rsid w:val="EFDFBF6E"/>
    <w:rsid w:val="EFE34FFB"/>
    <w:rsid w:val="EFE6039F"/>
    <w:rsid w:val="EFE7B685"/>
    <w:rsid w:val="EFEA73E8"/>
    <w:rsid w:val="EFEB1EB0"/>
    <w:rsid w:val="EFEC58E0"/>
    <w:rsid w:val="EFEC8C3F"/>
    <w:rsid w:val="EFED07BC"/>
    <w:rsid w:val="EFEDE24E"/>
    <w:rsid w:val="EFEEC55B"/>
    <w:rsid w:val="EFEF0862"/>
    <w:rsid w:val="EFEF7CDC"/>
    <w:rsid w:val="EFEFA5DA"/>
    <w:rsid w:val="EFF19969"/>
    <w:rsid w:val="EFF212BE"/>
    <w:rsid w:val="EFF29364"/>
    <w:rsid w:val="EFF2AA42"/>
    <w:rsid w:val="EFF3E7A0"/>
    <w:rsid w:val="EFF4258B"/>
    <w:rsid w:val="EFF5D842"/>
    <w:rsid w:val="EFF60830"/>
    <w:rsid w:val="EFF61E5B"/>
    <w:rsid w:val="EFF6C69E"/>
    <w:rsid w:val="EFF72516"/>
    <w:rsid w:val="EFF7605A"/>
    <w:rsid w:val="EFF795BD"/>
    <w:rsid w:val="EFF7F3B8"/>
    <w:rsid w:val="EFF7F82B"/>
    <w:rsid w:val="EFFAFD2D"/>
    <w:rsid w:val="EFFB5363"/>
    <w:rsid w:val="EFFB6EE2"/>
    <w:rsid w:val="EFFB7CCD"/>
    <w:rsid w:val="EFFB8C14"/>
    <w:rsid w:val="EFFBB3A8"/>
    <w:rsid w:val="EFFBCA5C"/>
    <w:rsid w:val="EFFBF225"/>
    <w:rsid w:val="EFFC0ADE"/>
    <w:rsid w:val="EFFC44CB"/>
    <w:rsid w:val="EFFC70B9"/>
    <w:rsid w:val="EFFCEEE7"/>
    <w:rsid w:val="EFFD144D"/>
    <w:rsid w:val="EFFD3638"/>
    <w:rsid w:val="EFFD6555"/>
    <w:rsid w:val="EFFDAD60"/>
    <w:rsid w:val="EFFDDC6A"/>
    <w:rsid w:val="EFFE16C3"/>
    <w:rsid w:val="EFFE381C"/>
    <w:rsid w:val="EFFE3F07"/>
    <w:rsid w:val="EFFE5501"/>
    <w:rsid w:val="EFFE61F2"/>
    <w:rsid w:val="EFFEAAE0"/>
    <w:rsid w:val="EFFECA9C"/>
    <w:rsid w:val="EFFEE446"/>
    <w:rsid w:val="EFFF28E8"/>
    <w:rsid w:val="EFFF2DC9"/>
    <w:rsid w:val="EFFF3628"/>
    <w:rsid w:val="EFFF382B"/>
    <w:rsid w:val="EFFF3FE7"/>
    <w:rsid w:val="EFFF4E79"/>
    <w:rsid w:val="EFFF5299"/>
    <w:rsid w:val="EFFF7FEA"/>
    <w:rsid w:val="EFFF91CF"/>
    <w:rsid w:val="EFFFB7FA"/>
    <w:rsid w:val="EFFFBC84"/>
    <w:rsid w:val="EFFFC1A2"/>
    <w:rsid w:val="EFFFC5EE"/>
    <w:rsid w:val="EFFFDFF2"/>
    <w:rsid w:val="EFFFE96F"/>
    <w:rsid w:val="EFFFF422"/>
    <w:rsid w:val="EFFFF96F"/>
    <w:rsid w:val="F05FD297"/>
    <w:rsid w:val="F067AC02"/>
    <w:rsid w:val="F0BF2F56"/>
    <w:rsid w:val="F0EEDCEF"/>
    <w:rsid w:val="F0FDCC16"/>
    <w:rsid w:val="F0FF090F"/>
    <w:rsid w:val="F0FF13A2"/>
    <w:rsid w:val="F0FF6B06"/>
    <w:rsid w:val="F151F953"/>
    <w:rsid w:val="F1597891"/>
    <w:rsid w:val="F15FF441"/>
    <w:rsid w:val="F169D8D5"/>
    <w:rsid w:val="F17D6389"/>
    <w:rsid w:val="F198C498"/>
    <w:rsid w:val="F1BBA778"/>
    <w:rsid w:val="F1C7E0D0"/>
    <w:rsid w:val="F1DF5188"/>
    <w:rsid w:val="F1E3AF35"/>
    <w:rsid w:val="F1EE6CD8"/>
    <w:rsid w:val="F1F71BEA"/>
    <w:rsid w:val="F1F737E8"/>
    <w:rsid w:val="F1F77392"/>
    <w:rsid w:val="F1FF07BC"/>
    <w:rsid w:val="F1FF976E"/>
    <w:rsid w:val="F1FFDA89"/>
    <w:rsid w:val="F1FFF9A5"/>
    <w:rsid w:val="F2163EBC"/>
    <w:rsid w:val="F21D3AB3"/>
    <w:rsid w:val="F21FC045"/>
    <w:rsid w:val="F24FCF9E"/>
    <w:rsid w:val="F25D7DF5"/>
    <w:rsid w:val="F27F781D"/>
    <w:rsid w:val="F2CE4097"/>
    <w:rsid w:val="F2D5411D"/>
    <w:rsid w:val="F2D63E43"/>
    <w:rsid w:val="F2DD49DB"/>
    <w:rsid w:val="F2E4E380"/>
    <w:rsid w:val="F2EB927F"/>
    <w:rsid w:val="F2F60F56"/>
    <w:rsid w:val="F2FD5581"/>
    <w:rsid w:val="F2FD559A"/>
    <w:rsid w:val="F2FF9F08"/>
    <w:rsid w:val="F2FFF604"/>
    <w:rsid w:val="F31B1CEC"/>
    <w:rsid w:val="F32BAB24"/>
    <w:rsid w:val="F33F4687"/>
    <w:rsid w:val="F367BF82"/>
    <w:rsid w:val="F36D47A9"/>
    <w:rsid w:val="F377B706"/>
    <w:rsid w:val="F377F2DC"/>
    <w:rsid w:val="F37BE210"/>
    <w:rsid w:val="F37F9202"/>
    <w:rsid w:val="F37FA504"/>
    <w:rsid w:val="F37FCA2E"/>
    <w:rsid w:val="F37FFAF4"/>
    <w:rsid w:val="F39BC48F"/>
    <w:rsid w:val="F39DEABE"/>
    <w:rsid w:val="F3AF675B"/>
    <w:rsid w:val="F3AF8A54"/>
    <w:rsid w:val="F3B471ED"/>
    <w:rsid w:val="F3B76222"/>
    <w:rsid w:val="F3B77D6E"/>
    <w:rsid w:val="F3B917ED"/>
    <w:rsid w:val="F3BE87AA"/>
    <w:rsid w:val="F3BF1C73"/>
    <w:rsid w:val="F3BF4FD0"/>
    <w:rsid w:val="F3BF5009"/>
    <w:rsid w:val="F3BFB4AC"/>
    <w:rsid w:val="F3BFD66E"/>
    <w:rsid w:val="F3C0719C"/>
    <w:rsid w:val="F3C67F65"/>
    <w:rsid w:val="F3D78363"/>
    <w:rsid w:val="F3D7FD8C"/>
    <w:rsid w:val="F3D90359"/>
    <w:rsid w:val="F3DDC312"/>
    <w:rsid w:val="F3DE875C"/>
    <w:rsid w:val="F3DF5A68"/>
    <w:rsid w:val="F3DFDADD"/>
    <w:rsid w:val="F3EC2FA7"/>
    <w:rsid w:val="F3EF6472"/>
    <w:rsid w:val="F3EF7A32"/>
    <w:rsid w:val="F3F3C207"/>
    <w:rsid w:val="F3F5A17B"/>
    <w:rsid w:val="F3F62C56"/>
    <w:rsid w:val="F3F68D73"/>
    <w:rsid w:val="F3F758E7"/>
    <w:rsid w:val="F3F9963A"/>
    <w:rsid w:val="F3F9F546"/>
    <w:rsid w:val="F3FB6014"/>
    <w:rsid w:val="F3FC28FB"/>
    <w:rsid w:val="F3FCA9DC"/>
    <w:rsid w:val="F3FD69A0"/>
    <w:rsid w:val="F3FD99EA"/>
    <w:rsid w:val="F3FEE954"/>
    <w:rsid w:val="F3FEED1C"/>
    <w:rsid w:val="F3FF6F09"/>
    <w:rsid w:val="F3FF8F6E"/>
    <w:rsid w:val="F3FFFF79"/>
    <w:rsid w:val="F46EBD87"/>
    <w:rsid w:val="F473A985"/>
    <w:rsid w:val="F47F9D23"/>
    <w:rsid w:val="F4BB7941"/>
    <w:rsid w:val="F4DC1552"/>
    <w:rsid w:val="F4E30825"/>
    <w:rsid w:val="F4E75D61"/>
    <w:rsid w:val="F4EDE6A9"/>
    <w:rsid w:val="F4F184FB"/>
    <w:rsid w:val="F4F5D37A"/>
    <w:rsid w:val="F4F693B2"/>
    <w:rsid w:val="F4FB3C22"/>
    <w:rsid w:val="F4FB89E2"/>
    <w:rsid w:val="F4FD0587"/>
    <w:rsid w:val="F5165EF0"/>
    <w:rsid w:val="F51FC31D"/>
    <w:rsid w:val="F52AC540"/>
    <w:rsid w:val="F52F49AC"/>
    <w:rsid w:val="F54E9A52"/>
    <w:rsid w:val="F5579F4B"/>
    <w:rsid w:val="F55B0520"/>
    <w:rsid w:val="F55D4448"/>
    <w:rsid w:val="F55FAB53"/>
    <w:rsid w:val="F55FE6B9"/>
    <w:rsid w:val="F560AA0B"/>
    <w:rsid w:val="F56B20FD"/>
    <w:rsid w:val="F56F1D0B"/>
    <w:rsid w:val="F56F36CD"/>
    <w:rsid w:val="F57576AD"/>
    <w:rsid w:val="F576F7A1"/>
    <w:rsid w:val="F57B2B9E"/>
    <w:rsid w:val="F57B394C"/>
    <w:rsid w:val="F57F4F59"/>
    <w:rsid w:val="F57F9EC2"/>
    <w:rsid w:val="F58628DC"/>
    <w:rsid w:val="F58EA9FA"/>
    <w:rsid w:val="F5AF1A50"/>
    <w:rsid w:val="F5AFE965"/>
    <w:rsid w:val="F5B5F7A7"/>
    <w:rsid w:val="F5BBB286"/>
    <w:rsid w:val="F5BEBAA1"/>
    <w:rsid w:val="F5BFA07B"/>
    <w:rsid w:val="F5BFD79D"/>
    <w:rsid w:val="F5DBF1F0"/>
    <w:rsid w:val="F5DD0A91"/>
    <w:rsid w:val="F5DDF546"/>
    <w:rsid w:val="F5DE5180"/>
    <w:rsid w:val="F5DFFDD0"/>
    <w:rsid w:val="F5EF43BB"/>
    <w:rsid w:val="F5F37F80"/>
    <w:rsid w:val="F5F3B825"/>
    <w:rsid w:val="F5F7447E"/>
    <w:rsid w:val="F5F78615"/>
    <w:rsid w:val="F5F8EBAA"/>
    <w:rsid w:val="F5FADB3A"/>
    <w:rsid w:val="F5FC0235"/>
    <w:rsid w:val="F5FC66F7"/>
    <w:rsid w:val="F5FD4D15"/>
    <w:rsid w:val="F5FD764D"/>
    <w:rsid w:val="F5FE4E19"/>
    <w:rsid w:val="F5FE62ED"/>
    <w:rsid w:val="F5FE9543"/>
    <w:rsid w:val="F5FF086B"/>
    <w:rsid w:val="F5FF53AA"/>
    <w:rsid w:val="F5FF98B1"/>
    <w:rsid w:val="F5FF9C87"/>
    <w:rsid w:val="F5FFD66D"/>
    <w:rsid w:val="F60D434B"/>
    <w:rsid w:val="F61FF2A4"/>
    <w:rsid w:val="F62FC4C7"/>
    <w:rsid w:val="F63BB194"/>
    <w:rsid w:val="F64367F0"/>
    <w:rsid w:val="F64FAC91"/>
    <w:rsid w:val="F6575E91"/>
    <w:rsid w:val="F65F216A"/>
    <w:rsid w:val="F66A279E"/>
    <w:rsid w:val="F66B5B5C"/>
    <w:rsid w:val="F67612CF"/>
    <w:rsid w:val="F6774C6D"/>
    <w:rsid w:val="F679372B"/>
    <w:rsid w:val="F67BC1D2"/>
    <w:rsid w:val="F67BFD3A"/>
    <w:rsid w:val="F67E5A14"/>
    <w:rsid w:val="F67F3FC8"/>
    <w:rsid w:val="F67FC538"/>
    <w:rsid w:val="F67FFC01"/>
    <w:rsid w:val="F68D882B"/>
    <w:rsid w:val="F68FE076"/>
    <w:rsid w:val="F69F743F"/>
    <w:rsid w:val="F6A7D105"/>
    <w:rsid w:val="F6AFCFD6"/>
    <w:rsid w:val="F6AFFF1D"/>
    <w:rsid w:val="F6B6B4A8"/>
    <w:rsid w:val="F6B7929E"/>
    <w:rsid w:val="F6BBB317"/>
    <w:rsid w:val="F6BBFEF2"/>
    <w:rsid w:val="F6BE1C7A"/>
    <w:rsid w:val="F6C79F0F"/>
    <w:rsid w:val="F6CD6D16"/>
    <w:rsid w:val="F6CE3096"/>
    <w:rsid w:val="F6CF184B"/>
    <w:rsid w:val="F6CF294E"/>
    <w:rsid w:val="F6D7A7BB"/>
    <w:rsid w:val="F6DB7A7A"/>
    <w:rsid w:val="F6DD5B86"/>
    <w:rsid w:val="F6DF4CFD"/>
    <w:rsid w:val="F6E64E8F"/>
    <w:rsid w:val="F6E704EF"/>
    <w:rsid w:val="F6E9DAFB"/>
    <w:rsid w:val="F6EBED01"/>
    <w:rsid w:val="F6ED4937"/>
    <w:rsid w:val="F6ED62F8"/>
    <w:rsid w:val="F6EF2B35"/>
    <w:rsid w:val="F6EF2DB9"/>
    <w:rsid w:val="F6F250DB"/>
    <w:rsid w:val="F6F6918C"/>
    <w:rsid w:val="F6F73518"/>
    <w:rsid w:val="F6F73DCB"/>
    <w:rsid w:val="F6F747F0"/>
    <w:rsid w:val="F6F76EB2"/>
    <w:rsid w:val="F6F77E2D"/>
    <w:rsid w:val="F6F79645"/>
    <w:rsid w:val="F6FBA1D6"/>
    <w:rsid w:val="F6FBA309"/>
    <w:rsid w:val="F6FBD69B"/>
    <w:rsid w:val="F6FD14AA"/>
    <w:rsid w:val="F6FD9DCB"/>
    <w:rsid w:val="F6FE5567"/>
    <w:rsid w:val="F6FF1D3A"/>
    <w:rsid w:val="F6FF4ACD"/>
    <w:rsid w:val="F6FF4D31"/>
    <w:rsid w:val="F6FF5C21"/>
    <w:rsid w:val="F6FF7D70"/>
    <w:rsid w:val="F6FF8884"/>
    <w:rsid w:val="F6FFB2C9"/>
    <w:rsid w:val="F6FFF5F6"/>
    <w:rsid w:val="F7029206"/>
    <w:rsid w:val="F719203E"/>
    <w:rsid w:val="F72DCE79"/>
    <w:rsid w:val="F7337F02"/>
    <w:rsid w:val="F7370BDC"/>
    <w:rsid w:val="F7379E0B"/>
    <w:rsid w:val="F737B4A5"/>
    <w:rsid w:val="F73D5968"/>
    <w:rsid w:val="F73F453C"/>
    <w:rsid w:val="F73F9A2B"/>
    <w:rsid w:val="F74D8571"/>
    <w:rsid w:val="F75EA381"/>
    <w:rsid w:val="F7677906"/>
    <w:rsid w:val="F76B7986"/>
    <w:rsid w:val="F76D367F"/>
    <w:rsid w:val="F76D9AA5"/>
    <w:rsid w:val="F76DC0D5"/>
    <w:rsid w:val="F76F01CF"/>
    <w:rsid w:val="F76F2B60"/>
    <w:rsid w:val="F7731F02"/>
    <w:rsid w:val="F775BDCF"/>
    <w:rsid w:val="F777C17F"/>
    <w:rsid w:val="F779650F"/>
    <w:rsid w:val="F779C74A"/>
    <w:rsid w:val="F779CCF9"/>
    <w:rsid w:val="F77BBADC"/>
    <w:rsid w:val="F77C56D5"/>
    <w:rsid w:val="F77CA50C"/>
    <w:rsid w:val="F77CADB6"/>
    <w:rsid w:val="F77D4549"/>
    <w:rsid w:val="F77E3DB7"/>
    <w:rsid w:val="F77F1BA3"/>
    <w:rsid w:val="F77F1C9E"/>
    <w:rsid w:val="F77F2887"/>
    <w:rsid w:val="F77F4F72"/>
    <w:rsid w:val="F77F72A9"/>
    <w:rsid w:val="F77F7554"/>
    <w:rsid w:val="F77F7CE4"/>
    <w:rsid w:val="F77FFA4C"/>
    <w:rsid w:val="F78EAB26"/>
    <w:rsid w:val="F78FD4CB"/>
    <w:rsid w:val="F79756FC"/>
    <w:rsid w:val="F79F11CD"/>
    <w:rsid w:val="F79F354E"/>
    <w:rsid w:val="F79FB163"/>
    <w:rsid w:val="F79FBAFA"/>
    <w:rsid w:val="F7A7E8AD"/>
    <w:rsid w:val="F7A85A18"/>
    <w:rsid w:val="F7AC690F"/>
    <w:rsid w:val="F7AE7A6E"/>
    <w:rsid w:val="F7AEC33C"/>
    <w:rsid w:val="F7AFE72F"/>
    <w:rsid w:val="F7B3EA61"/>
    <w:rsid w:val="F7B71096"/>
    <w:rsid w:val="F7B81D4A"/>
    <w:rsid w:val="F7BB33D1"/>
    <w:rsid w:val="F7BB86C3"/>
    <w:rsid w:val="F7BBB0BE"/>
    <w:rsid w:val="F7BC2E63"/>
    <w:rsid w:val="F7BD1A78"/>
    <w:rsid w:val="F7BD2855"/>
    <w:rsid w:val="F7BD4BEA"/>
    <w:rsid w:val="F7BE42F0"/>
    <w:rsid w:val="F7BF3188"/>
    <w:rsid w:val="F7BF45BE"/>
    <w:rsid w:val="F7BF9AE8"/>
    <w:rsid w:val="F7BFD832"/>
    <w:rsid w:val="F7BFDDD1"/>
    <w:rsid w:val="F7BFFB39"/>
    <w:rsid w:val="F7C22CF1"/>
    <w:rsid w:val="F7C7B251"/>
    <w:rsid w:val="F7CBDC7A"/>
    <w:rsid w:val="F7CC5BCB"/>
    <w:rsid w:val="F7CE422A"/>
    <w:rsid w:val="F7D0C4EA"/>
    <w:rsid w:val="F7D2C664"/>
    <w:rsid w:val="F7D36C0D"/>
    <w:rsid w:val="F7D37100"/>
    <w:rsid w:val="F7D715C7"/>
    <w:rsid w:val="F7D7B0E2"/>
    <w:rsid w:val="F7D7F34A"/>
    <w:rsid w:val="F7DC0413"/>
    <w:rsid w:val="F7DDB60B"/>
    <w:rsid w:val="F7DF3EA0"/>
    <w:rsid w:val="F7DF4B61"/>
    <w:rsid w:val="F7DF58B7"/>
    <w:rsid w:val="F7DFD6D3"/>
    <w:rsid w:val="F7DFDACB"/>
    <w:rsid w:val="F7E43391"/>
    <w:rsid w:val="F7E7F3A1"/>
    <w:rsid w:val="F7E908AD"/>
    <w:rsid w:val="F7EB6A8A"/>
    <w:rsid w:val="F7ECC413"/>
    <w:rsid w:val="F7EE2404"/>
    <w:rsid w:val="F7EEF759"/>
    <w:rsid w:val="F7EF327D"/>
    <w:rsid w:val="F7EF32B7"/>
    <w:rsid w:val="F7EF34D0"/>
    <w:rsid w:val="F7EF4198"/>
    <w:rsid w:val="F7EF42F1"/>
    <w:rsid w:val="F7EFC8C8"/>
    <w:rsid w:val="F7EFFB85"/>
    <w:rsid w:val="F7F20105"/>
    <w:rsid w:val="F7F2ED27"/>
    <w:rsid w:val="F7F645FB"/>
    <w:rsid w:val="F7F6D94F"/>
    <w:rsid w:val="F7F70357"/>
    <w:rsid w:val="F7F7120C"/>
    <w:rsid w:val="F7F998FF"/>
    <w:rsid w:val="F7FA00FB"/>
    <w:rsid w:val="F7FA87AA"/>
    <w:rsid w:val="F7FB57B0"/>
    <w:rsid w:val="F7FB9F42"/>
    <w:rsid w:val="F7FBD284"/>
    <w:rsid w:val="F7FC8C3B"/>
    <w:rsid w:val="F7FD1C2C"/>
    <w:rsid w:val="F7FD6754"/>
    <w:rsid w:val="F7FD7607"/>
    <w:rsid w:val="F7FD8795"/>
    <w:rsid w:val="F7FD8944"/>
    <w:rsid w:val="F7FDB4D6"/>
    <w:rsid w:val="F7FDD48E"/>
    <w:rsid w:val="F7FDDE70"/>
    <w:rsid w:val="F7FDF716"/>
    <w:rsid w:val="F7FE0554"/>
    <w:rsid w:val="F7FE1426"/>
    <w:rsid w:val="F7FECCF0"/>
    <w:rsid w:val="F7FEEB02"/>
    <w:rsid w:val="F7FF08D5"/>
    <w:rsid w:val="F7FF1ADC"/>
    <w:rsid w:val="F7FF29B6"/>
    <w:rsid w:val="F7FF3937"/>
    <w:rsid w:val="F7FF3D45"/>
    <w:rsid w:val="F7FF4D4B"/>
    <w:rsid w:val="F7FF5224"/>
    <w:rsid w:val="F7FF58FB"/>
    <w:rsid w:val="F7FF5C80"/>
    <w:rsid w:val="F7FF5EF8"/>
    <w:rsid w:val="F7FF65ED"/>
    <w:rsid w:val="F7FF8E64"/>
    <w:rsid w:val="F7FF9007"/>
    <w:rsid w:val="F7FF92E3"/>
    <w:rsid w:val="F7FFAC2D"/>
    <w:rsid w:val="F7FFBC26"/>
    <w:rsid w:val="F7FFBF94"/>
    <w:rsid w:val="F7FFEB20"/>
    <w:rsid w:val="F7FFFED2"/>
    <w:rsid w:val="F80FE133"/>
    <w:rsid w:val="F81F5CD9"/>
    <w:rsid w:val="F86BAFB9"/>
    <w:rsid w:val="F89FC7D6"/>
    <w:rsid w:val="F8AF4A38"/>
    <w:rsid w:val="F8AF86E0"/>
    <w:rsid w:val="F8BDD8AB"/>
    <w:rsid w:val="F8BF3D27"/>
    <w:rsid w:val="F8DFCB95"/>
    <w:rsid w:val="F8F6737A"/>
    <w:rsid w:val="F8F69C41"/>
    <w:rsid w:val="F8FB55B8"/>
    <w:rsid w:val="F8FC9365"/>
    <w:rsid w:val="F8FCFCB8"/>
    <w:rsid w:val="F8FD87F3"/>
    <w:rsid w:val="F8FFC3F3"/>
    <w:rsid w:val="F8FFEFBE"/>
    <w:rsid w:val="F93B48A7"/>
    <w:rsid w:val="F93F4EF8"/>
    <w:rsid w:val="F95F6672"/>
    <w:rsid w:val="F96A07B4"/>
    <w:rsid w:val="F96BBFA4"/>
    <w:rsid w:val="F96DE684"/>
    <w:rsid w:val="F9756CAC"/>
    <w:rsid w:val="F97B507B"/>
    <w:rsid w:val="F97E50FC"/>
    <w:rsid w:val="F97F2868"/>
    <w:rsid w:val="F97FD027"/>
    <w:rsid w:val="F97FE3BE"/>
    <w:rsid w:val="F98B1F1A"/>
    <w:rsid w:val="F996F0BF"/>
    <w:rsid w:val="F9AA7E40"/>
    <w:rsid w:val="F9AD6CF6"/>
    <w:rsid w:val="F9AF68C9"/>
    <w:rsid w:val="F9B593E1"/>
    <w:rsid w:val="F9B70313"/>
    <w:rsid w:val="F9B74FAD"/>
    <w:rsid w:val="F9B9F99E"/>
    <w:rsid w:val="F9BA1996"/>
    <w:rsid w:val="F9BB60C4"/>
    <w:rsid w:val="F9BC1EDF"/>
    <w:rsid w:val="F9BF7BC0"/>
    <w:rsid w:val="F9BFCA73"/>
    <w:rsid w:val="F9BFFBA6"/>
    <w:rsid w:val="F9C6C670"/>
    <w:rsid w:val="F9C7273C"/>
    <w:rsid w:val="F9C75520"/>
    <w:rsid w:val="F9CFFF82"/>
    <w:rsid w:val="F9DAE34D"/>
    <w:rsid w:val="F9DD16A0"/>
    <w:rsid w:val="F9DF432F"/>
    <w:rsid w:val="F9DFBDD3"/>
    <w:rsid w:val="F9DFE179"/>
    <w:rsid w:val="F9E5645C"/>
    <w:rsid w:val="F9EB510A"/>
    <w:rsid w:val="F9EB5D0F"/>
    <w:rsid w:val="F9EBC54B"/>
    <w:rsid w:val="F9EDD312"/>
    <w:rsid w:val="F9EE409B"/>
    <w:rsid w:val="F9EFBA60"/>
    <w:rsid w:val="F9EFF313"/>
    <w:rsid w:val="F9F0C8B1"/>
    <w:rsid w:val="F9F602E0"/>
    <w:rsid w:val="F9F70253"/>
    <w:rsid w:val="F9F7835D"/>
    <w:rsid w:val="F9F7B34E"/>
    <w:rsid w:val="F9F7CC05"/>
    <w:rsid w:val="F9F7F725"/>
    <w:rsid w:val="F9FB812C"/>
    <w:rsid w:val="F9FBB19A"/>
    <w:rsid w:val="F9FC78FC"/>
    <w:rsid w:val="F9FD39E4"/>
    <w:rsid w:val="F9FEC190"/>
    <w:rsid w:val="F9FEC340"/>
    <w:rsid w:val="F9FF1197"/>
    <w:rsid w:val="F9FFB688"/>
    <w:rsid w:val="F9FFE03D"/>
    <w:rsid w:val="FA2A570C"/>
    <w:rsid w:val="FA36C9AD"/>
    <w:rsid w:val="FA39CB5A"/>
    <w:rsid w:val="FA5B8E2C"/>
    <w:rsid w:val="FA67402F"/>
    <w:rsid w:val="FA6F36AA"/>
    <w:rsid w:val="FA79AFAA"/>
    <w:rsid w:val="FA7B2BC4"/>
    <w:rsid w:val="FA7B46F8"/>
    <w:rsid w:val="FA7BEAF6"/>
    <w:rsid w:val="FA7D55F6"/>
    <w:rsid w:val="FA7E9EC6"/>
    <w:rsid w:val="FA7EE466"/>
    <w:rsid w:val="FA957724"/>
    <w:rsid w:val="FA97F28F"/>
    <w:rsid w:val="FA99DDB9"/>
    <w:rsid w:val="FA9B6FE6"/>
    <w:rsid w:val="FA9D1AC6"/>
    <w:rsid w:val="FAA35B43"/>
    <w:rsid w:val="FAA7D2C5"/>
    <w:rsid w:val="FAB7371A"/>
    <w:rsid w:val="FABE5FA6"/>
    <w:rsid w:val="FABFCC12"/>
    <w:rsid w:val="FAC49F59"/>
    <w:rsid w:val="FACE6DB2"/>
    <w:rsid w:val="FACEFC34"/>
    <w:rsid w:val="FACF3FB9"/>
    <w:rsid w:val="FACFFAC6"/>
    <w:rsid w:val="FADBA76B"/>
    <w:rsid w:val="FADF13F7"/>
    <w:rsid w:val="FAE4630D"/>
    <w:rsid w:val="FAE88365"/>
    <w:rsid w:val="FAEDC654"/>
    <w:rsid w:val="FAEEE5C0"/>
    <w:rsid w:val="FAF63644"/>
    <w:rsid w:val="FAF7681B"/>
    <w:rsid w:val="FAFB2DBB"/>
    <w:rsid w:val="FAFD5D84"/>
    <w:rsid w:val="FAFE3D07"/>
    <w:rsid w:val="FAFF0806"/>
    <w:rsid w:val="FAFF2DBC"/>
    <w:rsid w:val="FAFF8B4B"/>
    <w:rsid w:val="FAFFB9CF"/>
    <w:rsid w:val="FAFFDA73"/>
    <w:rsid w:val="FB35FA74"/>
    <w:rsid w:val="FB373ABE"/>
    <w:rsid w:val="FB3BD479"/>
    <w:rsid w:val="FB3D0960"/>
    <w:rsid w:val="FB3F3487"/>
    <w:rsid w:val="FB3F55D2"/>
    <w:rsid w:val="FB3FE58C"/>
    <w:rsid w:val="FB4B5334"/>
    <w:rsid w:val="FB4FC396"/>
    <w:rsid w:val="FB56154A"/>
    <w:rsid w:val="FB56FA0E"/>
    <w:rsid w:val="FB57756A"/>
    <w:rsid w:val="FB57791F"/>
    <w:rsid w:val="FB5B6F33"/>
    <w:rsid w:val="FB652854"/>
    <w:rsid w:val="FB6547FB"/>
    <w:rsid w:val="FB67944E"/>
    <w:rsid w:val="FB6C3E92"/>
    <w:rsid w:val="FB6D2558"/>
    <w:rsid w:val="FB6DD7F2"/>
    <w:rsid w:val="FB7261E3"/>
    <w:rsid w:val="FB763B4B"/>
    <w:rsid w:val="FB77919C"/>
    <w:rsid w:val="FB779DA1"/>
    <w:rsid w:val="FB77AE2B"/>
    <w:rsid w:val="FB793340"/>
    <w:rsid w:val="FB7AA663"/>
    <w:rsid w:val="FB7B7B0D"/>
    <w:rsid w:val="FB7BAD6F"/>
    <w:rsid w:val="FB7D5993"/>
    <w:rsid w:val="FB7D9816"/>
    <w:rsid w:val="FB7E971F"/>
    <w:rsid w:val="FB7EEEE8"/>
    <w:rsid w:val="FB7F01F6"/>
    <w:rsid w:val="FB7F1DCE"/>
    <w:rsid w:val="FB7F7D05"/>
    <w:rsid w:val="FB7FBAFB"/>
    <w:rsid w:val="FB7FC624"/>
    <w:rsid w:val="FB7FD369"/>
    <w:rsid w:val="FB7FD9E7"/>
    <w:rsid w:val="FB7FF7E5"/>
    <w:rsid w:val="FB96649A"/>
    <w:rsid w:val="FB972F81"/>
    <w:rsid w:val="FB9B501A"/>
    <w:rsid w:val="FB9DF9B8"/>
    <w:rsid w:val="FB9ED29A"/>
    <w:rsid w:val="FBA21AA7"/>
    <w:rsid w:val="FBAE5D4E"/>
    <w:rsid w:val="FBB30087"/>
    <w:rsid w:val="FBB3C3C9"/>
    <w:rsid w:val="FBB3CD43"/>
    <w:rsid w:val="FBB616D0"/>
    <w:rsid w:val="FBB6DA16"/>
    <w:rsid w:val="FBB781FF"/>
    <w:rsid w:val="FBB782F5"/>
    <w:rsid w:val="FBB7FDAB"/>
    <w:rsid w:val="FBBEE4B2"/>
    <w:rsid w:val="FBBF77F3"/>
    <w:rsid w:val="FBBF78C1"/>
    <w:rsid w:val="FBC6ACCD"/>
    <w:rsid w:val="FBCB57E9"/>
    <w:rsid w:val="FBCC7AD3"/>
    <w:rsid w:val="FBCF5939"/>
    <w:rsid w:val="FBCFB565"/>
    <w:rsid w:val="FBD1E281"/>
    <w:rsid w:val="FBD71095"/>
    <w:rsid w:val="FBDA36F3"/>
    <w:rsid w:val="FBDB70B6"/>
    <w:rsid w:val="FBDBBBC1"/>
    <w:rsid w:val="FBDC6817"/>
    <w:rsid w:val="FBDD83E0"/>
    <w:rsid w:val="FBDDAE85"/>
    <w:rsid w:val="FBDE7335"/>
    <w:rsid w:val="FBDEA6C9"/>
    <w:rsid w:val="FBDF07FB"/>
    <w:rsid w:val="FBDF43A0"/>
    <w:rsid w:val="FBDF7D13"/>
    <w:rsid w:val="FBDF90E5"/>
    <w:rsid w:val="FBDF9917"/>
    <w:rsid w:val="FBDFAD8C"/>
    <w:rsid w:val="FBDFEA18"/>
    <w:rsid w:val="FBDFEF5D"/>
    <w:rsid w:val="FBE71663"/>
    <w:rsid w:val="FBE7E1E5"/>
    <w:rsid w:val="FBED412D"/>
    <w:rsid w:val="FBED4D1D"/>
    <w:rsid w:val="FBEDE043"/>
    <w:rsid w:val="FBEDF673"/>
    <w:rsid w:val="FBEDF8D9"/>
    <w:rsid w:val="FBEE4175"/>
    <w:rsid w:val="FBEE52F2"/>
    <w:rsid w:val="FBEED365"/>
    <w:rsid w:val="FBEFAF63"/>
    <w:rsid w:val="FBF3037E"/>
    <w:rsid w:val="FBF342D5"/>
    <w:rsid w:val="FBF39C10"/>
    <w:rsid w:val="FBF52C5C"/>
    <w:rsid w:val="FBF564D9"/>
    <w:rsid w:val="FBF59BA1"/>
    <w:rsid w:val="FBF5FE9B"/>
    <w:rsid w:val="FBF643ED"/>
    <w:rsid w:val="FBF6777A"/>
    <w:rsid w:val="FBF68EE2"/>
    <w:rsid w:val="FBF701CC"/>
    <w:rsid w:val="FBF7207D"/>
    <w:rsid w:val="FBF74E1F"/>
    <w:rsid w:val="FBF76DDD"/>
    <w:rsid w:val="FBF7A99A"/>
    <w:rsid w:val="FBF7B185"/>
    <w:rsid w:val="FBF7D559"/>
    <w:rsid w:val="FBF847DC"/>
    <w:rsid w:val="FBF8C470"/>
    <w:rsid w:val="FBF9632C"/>
    <w:rsid w:val="FBF9CD9B"/>
    <w:rsid w:val="FBFA219F"/>
    <w:rsid w:val="FBFA8279"/>
    <w:rsid w:val="FBFB04E9"/>
    <w:rsid w:val="FBFB0646"/>
    <w:rsid w:val="FBFB36C8"/>
    <w:rsid w:val="FBFB85A2"/>
    <w:rsid w:val="FBFB9926"/>
    <w:rsid w:val="FBFBEC80"/>
    <w:rsid w:val="FBFC2293"/>
    <w:rsid w:val="FBFC39DD"/>
    <w:rsid w:val="FBFC4AA2"/>
    <w:rsid w:val="FBFC9181"/>
    <w:rsid w:val="FBFCBDBC"/>
    <w:rsid w:val="FBFD3B3A"/>
    <w:rsid w:val="FBFD4A25"/>
    <w:rsid w:val="FBFD6C57"/>
    <w:rsid w:val="FBFD98C8"/>
    <w:rsid w:val="FBFE6EDF"/>
    <w:rsid w:val="FBFE7D6A"/>
    <w:rsid w:val="FBFE96DD"/>
    <w:rsid w:val="FBFEACDC"/>
    <w:rsid w:val="FBFEBE84"/>
    <w:rsid w:val="FBFEC54E"/>
    <w:rsid w:val="FBFECC8B"/>
    <w:rsid w:val="FBFEDCCF"/>
    <w:rsid w:val="FBFF1187"/>
    <w:rsid w:val="FBFF1301"/>
    <w:rsid w:val="FBFF1514"/>
    <w:rsid w:val="FBFF1D90"/>
    <w:rsid w:val="FBFF40C2"/>
    <w:rsid w:val="FBFF4924"/>
    <w:rsid w:val="FBFF5282"/>
    <w:rsid w:val="FBFF5781"/>
    <w:rsid w:val="FBFF5AFE"/>
    <w:rsid w:val="FBFF5F78"/>
    <w:rsid w:val="FBFF7218"/>
    <w:rsid w:val="FBFF7D82"/>
    <w:rsid w:val="FBFF7EA2"/>
    <w:rsid w:val="FBFFB580"/>
    <w:rsid w:val="FBFFC1DA"/>
    <w:rsid w:val="FBFFCB57"/>
    <w:rsid w:val="FBFFDAA1"/>
    <w:rsid w:val="FBFFDFFE"/>
    <w:rsid w:val="FBFFE07C"/>
    <w:rsid w:val="FBFFEB77"/>
    <w:rsid w:val="FBFFF4D1"/>
    <w:rsid w:val="FBFFF653"/>
    <w:rsid w:val="FC0A16A9"/>
    <w:rsid w:val="FC0FFE5E"/>
    <w:rsid w:val="FC1DE09A"/>
    <w:rsid w:val="FC27BB68"/>
    <w:rsid w:val="FC3F431E"/>
    <w:rsid w:val="FC57BAD3"/>
    <w:rsid w:val="FC5F410D"/>
    <w:rsid w:val="FC6F52E0"/>
    <w:rsid w:val="FC6FAD6D"/>
    <w:rsid w:val="FC6FAEAD"/>
    <w:rsid w:val="FC768B53"/>
    <w:rsid w:val="FC76B8AA"/>
    <w:rsid w:val="FC79067C"/>
    <w:rsid w:val="FC7ACA52"/>
    <w:rsid w:val="FC7B3F83"/>
    <w:rsid w:val="FC7CD6C4"/>
    <w:rsid w:val="FC7D0109"/>
    <w:rsid w:val="FC7E578D"/>
    <w:rsid w:val="FC7F3174"/>
    <w:rsid w:val="FC7F694F"/>
    <w:rsid w:val="FC7F8318"/>
    <w:rsid w:val="FC7F8671"/>
    <w:rsid w:val="FC9DAD3E"/>
    <w:rsid w:val="FC9F9EB5"/>
    <w:rsid w:val="FCAFEF2E"/>
    <w:rsid w:val="FCB63C72"/>
    <w:rsid w:val="FCBF07E6"/>
    <w:rsid w:val="FCBF3B9D"/>
    <w:rsid w:val="FCBF6A0E"/>
    <w:rsid w:val="FCBF976B"/>
    <w:rsid w:val="FCC2E87F"/>
    <w:rsid w:val="FCC6035C"/>
    <w:rsid w:val="FCCE8497"/>
    <w:rsid w:val="FCCF6425"/>
    <w:rsid w:val="FCD5BEB5"/>
    <w:rsid w:val="FCD73699"/>
    <w:rsid w:val="FCDF804F"/>
    <w:rsid w:val="FCE7366A"/>
    <w:rsid w:val="FCE95478"/>
    <w:rsid w:val="FCE9B9AC"/>
    <w:rsid w:val="FCEA4ED9"/>
    <w:rsid w:val="FCEBF486"/>
    <w:rsid w:val="FCEF2D67"/>
    <w:rsid w:val="FCEF3514"/>
    <w:rsid w:val="FCEF855D"/>
    <w:rsid w:val="FCEFE306"/>
    <w:rsid w:val="FCF18931"/>
    <w:rsid w:val="FCF54697"/>
    <w:rsid w:val="FCF5A0A5"/>
    <w:rsid w:val="FCF7DD83"/>
    <w:rsid w:val="FCF9BE9E"/>
    <w:rsid w:val="FCFD0178"/>
    <w:rsid w:val="FCFE325E"/>
    <w:rsid w:val="FCFEAB14"/>
    <w:rsid w:val="FCFF052D"/>
    <w:rsid w:val="FCFF85B2"/>
    <w:rsid w:val="FCFFD66E"/>
    <w:rsid w:val="FCFFDB04"/>
    <w:rsid w:val="FCFFEF60"/>
    <w:rsid w:val="FD0CC2AC"/>
    <w:rsid w:val="FD1AEE37"/>
    <w:rsid w:val="FD2B103B"/>
    <w:rsid w:val="FD2FA765"/>
    <w:rsid w:val="FD2FD9E3"/>
    <w:rsid w:val="FD3D1B0C"/>
    <w:rsid w:val="FD3E1B53"/>
    <w:rsid w:val="FD3F1555"/>
    <w:rsid w:val="FD3FB1A4"/>
    <w:rsid w:val="FD42C4B7"/>
    <w:rsid w:val="FD4FE899"/>
    <w:rsid w:val="FD54B35E"/>
    <w:rsid w:val="FD5AA31D"/>
    <w:rsid w:val="FD5B1B94"/>
    <w:rsid w:val="FD5BA4A2"/>
    <w:rsid w:val="FD5BBD5E"/>
    <w:rsid w:val="FD5D1493"/>
    <w:rsid w:val="FD5D4BBE"/>
    <w:rsid w:val="FD5DA121"/>
    <w:rsid w:val="FD5E946E"/>
    <w:rsid w:val="FD5F03FB"/>
    <w:rsid w:val="FD5F5100"/>
    <w:rsid w:val="FD5FCC59"/>
    <w:rsid w:val="FD638695"/>
    <w:rsid w:val="FD670521"/>
    <w:rsid w:val="FD67C370"/>
    <w:rsid w:val="FD68A60C"/>
    <w:rsid w:val="FD6B98F5"/>
    <w:rsid w:val="FD6C50AD"/>
    <w:rsid w:val="FD6CE83F"/>
    <w:rsid w:val="FD6E6E5E"/>
    <w:rsid w:val="FD6E9C4D"/>
    <w:rsid w:val="FD6F3A1E"/>
    <w:rsid w:val="FD6F6C7A"/>
    <w:rsid w:val="FD75A3AE"/>
    <w:rsid w:val="FD764D20"/>
    <w:rsid w:val="FD76C4BF"/>
    <w:rsid w:val="FD775C1E"/>
    <w:rsid w:val="FD778F92"/>
    <w:rsid w:val="FD77A6AC"/>
    <w:rsid w:val="FD7B10C3"/>
    <w:rsid w:val="FD7B4308"/>
    <w:rsid w:val="FD7B93A3"/>
    <w:rsid w:val="FD7BD959"/>
    <w:rsid w:val="FD7C329C"/>
    <w:rsid w:val="FD7D556D"/>
    <w:rsid w:val="FD7D69C0"/>
    <w:rsid w:val="FD7F18FD"/>
    <w:rsid w:val="FD7F27E7"/>
    <w:rsid w:val="FD7F3B2C"/>
    <w:rsid w:val="FD7FBA4F"/>
    <w:rsid w:val="FD7FCD04"/>
    <w:rsid w:val="FD7FD251"/>
    <w:rsid w:val="FD822655"/>
    <w:rsid w:val="FD8755F6"/>
    <w:rsid w:val="FD8D1FD9"/>
    <w:rsid w:val="FD8FEE3C"/>
    <w:rsid w:val="FD975021"/>
    <w:rsid w:val="FD9B2DD3"/>
    <w:rsid w:val="FD9B8DC6"/>
    <w:rsid w:val="FD9D3602"/>
    <w:rsid w:val="FD9F83C7"/>
    <w:rsid w:val="FD9FE708"/>
    <w:rsid w:val="FDA5E4CA"/>
    <w:rsid w:val="FDA78B71"/>
    <w:rsid w:val="FDAB5F58"/>
    <w:rsid w:val="FDAE7B66"/>
    <w:rsid w:val="FDAE81ED"/>
    <w:rsid w:val="FDAF3D33"/>
    <w:rsid w:val="FDB12097"/>
    <w:rsid w:val="FDB13788"/>
    <w:rsid w:val="FDB3F3D2"/>
    <w:rsid w:val="FDB6D4FE"/>
    <w:rsid w:val="FDB7752D"/>
    <w:rsid w:val="FDB7CEB5"/>
    <w:rsid w:val="FDB7DE80"/>
    <w:rsid w:val="FDB9B738"/>
    <w:rsid w:val="FDBB5FDE"/>
    <w:rsid w:val="FDBC40DE"/>
    <w:rsid w:val="FDBD2D35"/>
    <w:rsid w:val="FDBDF0FA"/>
    <w:rsid w:val="FDBE4AE4"/>
    <w:rsid w:val="FDBEC8D8"/>
    <w:rsid w:val="FDBEF091"/>
    <w:rsid w:val="FDBF5497"/>
    <w:rsid w:val="FDBF631C"/>
    <w:rsid w:val="FDBFE073"/>
    <w:rsid w:val="FDC1C46D"/>
    <w:rsid w:val="FDC72499"/>
    <w:rsid w:val="FDCB5CC1"/>
    <w:rsid w:val="FDCB5D7C"/>
    <w:rsid w:val="FDCE04BB"/>
    <w:rsid w:val="FDCFB1D0"/>
    <w:rsid w:val="FDCFBEBD"/>
    <w:rsid w:val="FDD741F0"/>
    <w:rsid w:val="FDD7C683"/>
    <w:rsid w:val="FDD7E8AD"/>
    <w:rsid w:val="FDD961CD"/>
    <w:rsid w:val="FDDB6E8D"/>
    <w:rsid w:val="FDDB957B"/>
    <w:rsid w:val="FDDD0F1F"/>
    <w:rsid w:val="FDDEF1D0"/>
    <w:rsid w:val="FDDF0E11"/>
    <w:rsid w:val="FDDFFE3E"/>
    <w:rsid w:val="FDE392E5"/>
    <w:rsid w:val="FDE3B45F"/>
    <w:rsid w:val="FDE6352E"/>
    <w:rsid w:val="FDE6B02F"/>
    <w:rsid w:val="FDE6D18B"/>
    <w:rsid w:val="FDE709EC"/>
    <w:rsid w:val="FDE72661"/>
    <w:rsid w:val="FDE998DC"/>
    <w:rsid w:val="FDED1604"/>
    <w:rsid w:val="FDED6F1F"/>
    <w:rsid w:val="FDEE4E3E"/>
    <w:rsid w:val="FDEE6B98"/>
    <w:rsid w:val="FDEECCE0"/>
    <w:rsid w:val="FDEF18CA"/>
    <w:rsid w:val="FDEF764C"/>
    <w:rsid w:val="FDEF8597"/>
    <w:rsid w:val="FDEFB0DE"/>
    <w:rsid w:val="FDF140E6"/>
    <w:rsid w:val="FDF38E62"/>
    <w:rsid w:val="FDF4FB27"/>
    <w:rsid w:val="FDF50258"/>
    <w:rsid w:val="FDF5E193"/>
    <w:rsid w:val="FDF689C9"/>
    <w:rsid w:val="FDF7150C"/>
    <w:rsid w:val="FDF74C80"/>
    <w:rsid w:val="FDF74C90"/>
    <w:rsid w:val="FDF7A1ED"/>
    <w:rsid w:val="FDF7AAB3"/>
    <w:rsid w:val="FDF7B52D"/>
    <w:rsid w:val="FDF7BC99"/>
    <w:rsid w:val="FDF7E087"/>
    <w:rsid w:val="FDF7F9A1"/>
    <w:rsid w:val="FDF85330"/>
    <w:rsid w:val="FDFA3218"/>
    <w:rsid w:val="FDFA9E65"/>
    <w:rsid w:val="FDFAAB28"/>
    <w:rsid w:val="FDFADED6"/>
    <w:rsid w:val="FDFAEF36"/>
    <w:rsid w:val="FDFB27D3"/>
    <w:rsid w:val="FDFB365B"/>
    <w:rsid w:val="FDFB6001"/>
    <w:rsid w:val="FDFBF8F1"/>
    <w:rsid w:val="FDFC0A4B"/>
    <w:rsid w:val="FDFC118B"/>
    <w:rsid w:val="FDFC150C"/>
    <w:rsid w:val="FDFC22F0"/>
    <w:rsid w:val="FDFCC24F"/>
    <w:rsid w:val="FDFCFE93"/>
    <w:rsid w:val="FDFDC15D"/>
    <w:rsid w:val="FDFDD6D3"/>
    <w:rsid w:val="FDFDE200"/>
    <w:rsid w:val="FDFDFBA7"/>
    <w:rsid w:val="FDFE08D8"/>
    <w:rsid w:val="FDFE5085"/>
    <w:rsid w:val="FDFE8A41"/>
    <w:rsid w:val="FDFED12B"/>
    <w:rsid w:val="FDFEE91A"/>
    <w:rsid w:val="FDFF11DC"/>
    <w:rsid w:val="FDFF1585"/>
    <w:rsid w:val="FDFF17D6"/>
    <w:rsid w:val="FDFF3534"/>
    <w:rsid w:val="FDFF44E0"/>
    <w:rsid w:val="FDFF48F1"/>
    <w:rsid w:val="FDFF693A"/>
    <w:rsid w:val="FDFF8FE3"/>
    <w:rsid w:val="FDFF9F89"/>
    <w:rsid w:val="FDFFA9D8"/>
    <w:rsid w:val="FDFFD069"/>
    <w:rsid w:val="FDFFE08A"/>
    <w:rsid w:val="FDFFE707"/>
    <w:rsid w:val="FDFFF891"/>
    <w:rsid w:val="FDFFFAE8"/>
    <w:rsid w:val="FE0766E7"/>
    <w:rsid w:val="FE0DEF46"/>
    <w:rsid w:val="FE1B488B"/>
    <w:rsid w:val="FE1D065D"/>
    <w:rsid w:val="FE1F493E"/>
    <w:rsid w:val="FE271AE5"/>
    <w:rsid w:val="FE3E84E7"/>
    <w:rsid w:val="FE3F3001"/>
    <w:rsid w:val="FE3F3663"/>
    <w:rsid w:val="FE3F66C4"/>
    <w:rsid w:val="FE3FAA88"/>
    <w:rsid w:val="FE3FFE55"/>
    <w:rsid w:val="FE4ABA94"/>
    <w:rsid w:val="FE4DDAF3"/>
    <w:rsid w:val="FE4FF67A"/>
    <w:rsid w:val="FE5FDF28"/>
    <w:rsid w:val="FE65D419"/>
    <w:rsid w:val="FE67DE5A"/>
    <w:rsid w:val="FE67EB2F"/>
    <w:rsid w:val="FE67F137"/>
    <w:rsid w:val="FE6B2B4D"/>
    <w:rsid w:val="FE6D931D"/>
    <w:rsid w:val="FE6E38EB"/>
    <w:rsid w:val="FE6E9360"/>
    <w:rsid w:val="FE6F47D0"/>
    <w:rsid w:val="FE6FE6E9"/>
    <w:rsid w:val="FE730FCE"/>
    <w:rsid w:val="FE79E1F2"/>
    <w:rsid w:val="FE7B5B50"/>
    <w:rsid w:val="FE7BBDE8"/>
    <w:rsid w:val="FE7C3B1B"/>
    <w:rsid w:val="FE7E3F40"/>
    <w:rsid w:val="FE7E773A"/>
    <w:rsid w:val="FE7F06D0"/>
    <w:rsid w:val="FE7FAF5B"/>
    <w:rsid w:val="FE7FF9E3"/>
    <w:rsid w:val="FE7FFBB3"/>
    <w:rsid w:val="FE875400"/>
    <w:rsid w:val="FE8F506F"/>
    <w:rsid w:val="FE8F91A3"/>
    <w:rsid w:val="FE976A50"/>
    <w:rsid w:val="FE97FFD8"/>
    <w:rsid w:val="FE9AC811"/>
    <w:rsid w:val="FE9D341A"/>
    <w:rsid w:val="FEAD0262"/>
    <w:rsid w:val="FEAD7B73"/>
    <w:rsid w:val="FEADB897"/>
    <w:rsid w:val="FEAF068A"/>
    <w:rsid w:val="FEAFA067"/>
    <w:rsid w:val="FEB30B44"/>
    <w:rsid w:val="FEB5ED20"/>
    <w:rsid w:val="FEB8AAB6"/>
    <w:rsid w:val="FEBB568B"/>
    <w:rsid w:val="FEBBAD90"/>
    <w:rsid w:val="FEBBC65B"/>
    <w:rsid w:val="FEBBDE3B"/>
    <w:rsid w:val="FEBC8EC3"/>
    <w:rsid w:val="FEBCC20B"/>
    <w:rsid w:val="FEBDC41F"/>
    <w:rsid w:val="FEBE7A66"/>
    <w:rsid w:val="FEBE8D0F"/>
    <w:rsid w:val="FEBF064A"/>
    <w:rsid w:val="FEBF1AA2"/>
    <w:rsid w:val="FEBF8767"/>
    <w:rsid w:val="FEBF9AF2"/>
    <w:rsid w:val="FEBFB5B5"/>
    <w:rsid w:val="FEBFB865"/>
    <w:rsid w:val="FEBFC321"/>
    <w:rsid w:val="FEC7FF63"/>
    <w:rsid w:val="FECB7F37"/>
    <w:rsid w:val="FECC45F5"/>
    <w:rsid w:val="FECE7D81"/>
    <w:rsid w:val="FECFF13F"/>
    <w:rsid w:val="FED255DB"/>
    <w:rsid w:val="FED4C89D"/>
    <w:rsid w:val="FED54BAB"/>
    <w:rsid w:val="FED61DF4"/>
    <w:rsid w:val="FED77742"/>
    <w:rsid w:val="FED8A6A9"/>
    <w:rsid w:val="FED9ABE3"/>
    <w:rsid w:val="FEDE8B36"/>
    <w:rsid w:val="FEDECFA7"/>
    <w:rsid w:val="FEDF0ECE"/>
    <w:rsid w:val="FEDF4D25"/>
    <w:rsid w:val="FEDF8018"/>
    <w:rsid w:val="FEDF82AE"/>
    <w:rsid w:val="FEDF9E59"/>
    <w:rsid w:val="FEDFFC43"/>
    <w:rsid w:val="FEE79C7D"/>
    <w:rsid w:val="FEE79FB0"/>
    <w:rsid w:val="FEEAE91D"/>
    <w:rsid w:val="FEEBF861"/>
    <w:rsid w:val="FEECD42B"/>
    <w:rsid w:val="FEEF5775"/>
    <w:rsid w:val="FEEFC2A1"/>
    <w:rsid w:val="FEF1EA89"/>
    <w:rsid w:val="FEF3094D"/>
    <w:rsid w:val="FEF5697D"/>
    <w:rsid w:val="FEF700B3"/>
    <w:rsid w:val="FEF721E2"/>
    <w:rsid w:val="FEF723F1"/>
    <w:rsid w:val="FEF74A01"/>
    <w:rsid w:val="FEF75001"/>
    <w:rsid w:val="FEF75F83"/>
    <w:rsid w:val="FEF763E3"/>
    <w:rsid w:val="FEF76C10"/>
    <w:rsid w:val="FEF7A6F7"/>
    <w:rsid w:val="FEF7DFCB"/>
    <w:rsid w:val="FEF7EF0E"/>
    <w:rsid w:val="FEF8003A"/>
    <w:rsid w:val="FEF8E04D"/>
    <w:rsid w:val="FEF90155"/>
    <w:rsid w:val="FEF91FA5"/>
    <w:rsid w:val="FEFA3677"/>
    <w:rsid w:val="FEFA396C"/>
    <w:rsid w:val="FEFAFB37"/>
    <w:rsid w:val="FEFB4662"/>
    <w:rsid w:val="FEFBA262"/>
    <w:rsid w:val="FEFBCB25"/>
    <w:rsid w:val="FEFBFC4A"/>
    <w:rsid w:val="FEFC83C7"/>
    <w:rsid w:val="FEFCAB44"/>
    <w:rsid w:val="FEFCE19E"/>
    <w:rsid w:val="FEFD30C1"/>
    <w:rsid w:val="FEFD3194"/>
    <w:rsid w:val="FEFD6E00"/>
    <w:rsid w:val="FEFD8138"/>
    <w:rsid w:val="FEFD8318"/>
    <w:rsid w:val="FEFDA125"/>
    <w:rsid w:val="FEFDB390"/>
    <w:rsid w:val="FEFDD66A"/>
    <w:rsid w:val="FEFDEFBD"/>
    <w:rsid w:val="FEFDF97A"/>
    <w:rsid w:val="FEFDFBC3"/>
    <w:rsid w:val="FEFE0035"/>
    <w:rsid w:val="FEFE481F"/>
    <w:rsid w:val="FEFE85B0"/>
    <w:rsid w:val="FEFEBF8C"/>
    <w:rsid w:val="FEFECF4C"/>
    <w:rsid w:val="FEFF080A"/>
    <w:rsid w:val="FEFF1155"/>
    <w:rsid w:val="FEFF3488"/>
    <w:rsid w:val="FEFF393B"/>
    <w:rsid w:val="FEFF3FC1"/>
    <w:rsid w:val="FEFF45D2"/>
    <w:rsid w:val="FEFF4C42"/>
    <w:rsid w:val="FEFF4FE6"/>
    <w:rsid w:val="FEFF552F"/>
    <w:rsid w:val="FEFF5B86"/>
    <w:rsid w:val="FEFF6B2F"/>
    <w:rsid w:val="FEFF8564"/>
    <w:rsid w:val="FEFF8768"/>
    <w:rsid w:val="FEFF8C04"/>
    <w:rsid w:val="FEFF9FF5"/>
    <w:rsid w:val="FEFFB56C"/>
    <w:rsid w:val="FEFFD6CB"/>
    <w:rsid w:val="FEFFDE7D"/>
    <w:rsid w:val="FEFFF653"/>
    <w:rsid w:val="FF0EE847"/>
    <w:rsid w:val="FF0F71D6"/>
    <w:rsid w:val="FF0FA183"/>
    <w:rsid w:val="FF13C5A8"/>
    <w:rsid w:val="FF17A2DD"/>
    <w:rsid w:val="FF1B4BD9"/>
    <w:rsid w:val="FF1E2FF6"/>
    <w:rsid w:val="FF1E74D9"/>
    <w:rsid w:val="FF2B6B68"/>
    <w:rsid w:val="FF2F5EA9"/>
    <w:rsid w:val="FF2F9457"/>
    <w:rsid w:val="FF32D42B"/>
    <w:rsid w:val="FF33503B"/>
    <w:rsid w:val="FF352993"/>
    <w:rsid w:val="FF37AD9B"/>
    <w:rsid w:val="FF3997C8"/>
    <w:rsid w:val="FF3CC2DB"/>
    <w:rsid w:val="FF3DBB6C"/>
    <w:rsid w:val="FF3F15CA"/>
    <w:rsid w:val="FF3F39B2"/>
    <w:rsid w:val="FF3FD3F2"/>
    <w:rsid w:val="FF3FEC64"/>
    <w:rsid w:val="FF3FF5ED"/>
    <w:rsid w:val="FF45689C"/>
    <w:rsid w:val="FF47CD49"/>
    <w:rsid w:val="FF4BBD87"/>
    <w:rsid w:val="FF4CAF6B"/>
    <w:rsid w:val="FF4DBD20"/>
    <w:rsid w:val="FF4F711C"/>
    <w:rsid w:val="FF4F89CC"/>
    <w:rsid w:val="FF4FFE37"/>
    <w:rsid w:val="FF5354BF"/>
    <w:rsid w:val="FF561741"/>
    <w:rsid w:val="FF5622F1"/>
    <w:rsid w:val="FF571CB5"/>
    <w:rsid w:val="FF57877B"/>
    <w:rsid w:val="FF57CE9D"/>
    <w:rsid w:val="FF59DB60"/>
    <w:rsid w:val="FF5B789A"/>
    <w:rsid w:val="FF5BFCB1"/>
    <w:rsid w:val="FF5D0C2A"/>
    <w:rsid w:val="FF5DEB01"/>
    <w:rsid w:val="FF5DFA50"/>
    <w:rsid w:val="FF5F6DDD"/>
    <w:rsid w:val="FF5F9C51"/>
    <w:rsid w:val="FF684B36"/>
    <w:rsid w:val="FF6859A1"/>
    <w:rsid w:val="FF69ACD5"/>
    <w:rsid w:val="FF6ABACF"/>
    <w:rsid w:val="FF6B0AA1"/>
    <w:rsid w:val="FF6B7247"/>
    <w:rsid w:val="FF6CE0B6"/>
    <w:rsid w:val="FF6E8A49"/>
    <w:rsid w:val="FF6F0572"/>
    <w:rsid w:val="FF6F3194"/>
    <w:rsid w:val="FF6F328D"/>
    <w:rsid w:val="FF6F36E3"/>
    <w:rsid w:val="FF6F55CF"/>
    <w:rsid w:val="FF6F9900"/>
    <w:rsid w:val="FF6F9A04"/>
    <w:rsid w:val="FF6FCD20"/>
    <w:rsid w:val="FF70B312"/>
    <w:rsid w:val="FF71775A"/>
    <w:rsid w:val="FF71B346"/>
    <w:rsid w:val="FF71DF85"/>
    <w:rsid w:val="FF71FD88"/>
    <w:rsid w:val="FF73327D"/>
    <w:rsid w:val="FF736EAF"/>
    <w:rsid w:val="FF7372A5"/>
    <w:rsid w:val="FF73FD2A"/>
    <w:rsid w:val="FF746157"/>
    <w:rsid w:val="FF766BEA"/>
    <w:rsid w:val="FF76E9D5"/>
    <w:rsid w:val="FF7733E4"/>
    <w:rsid w:val="FF774FEE"/>
    <w:rsid w:val="FF7796F0"/>
    <w:rsid w:val="FF7930BC"/>
    <w:rsid w:val="FF79E93E"/>
    <w:rsid w:val="FF79F533"/>
    <w:rsid w:val="FF7B0317"/>
    <w:rsid w:val="FF7B64BA"/>
    <w:rsid w:val="FF7B6D63"/>
    <w:rsid w:val="FF7B786A"/>
    <w:rsid w:val="FF7BBA47"/>
    <w:rsid w:val="FF7BBEE9"/>
    <w:rsid w:val="FF7BDE0E"/>
    <w:rsid w:val="FF7C0C5A"/>
    <w:rsid w:val="FF7C9F42"/>
    <w:rsid w:val="FF7D0942"/>
    <w:rsid w:val="FF7E2A98"/>
    <w:rsid w:val="FF7E4DD5"/>
    <w:rsid w:val="FF7E65FD"/>
    <w:rsid w:val="FF7F2333"/>
    <w:rsid w:val="FF7F2C6D"/>
    <w:rsid w:val="FF7F3966"/>
    <w:rsid w:val="FF7F45E2"/>
    <w:rsid w:val="FF7F4744"/>
    <w:rsid w:val="FF7F5DED"/>
    <w:rsid w:val="FF7F85E5"/>
    <w:rsid w:val="FF7F8722"/>
    <w:rsid w:val="FF7F9105"/>
    <w:rsid w:val="FF7FBC70"/>
    <w:rsid w:val="FF7FC6D0"/>
    <w:rsid w:val="FF7FCE15"/>
    <w:rsid w:val="FF7FFDBE"/>
    <w:rsid w:val="FF8E54BB"/>
    <w:rsid w:val="FF8F14AF"/>
    <w:rsid w:val="FF90248E"/>
    <w:rsid w:val="FF93564C"/>
    <w:rsid w:val="FF951DBD"/>
    <w:rsid w:val="FF95ABAC"/>
    <w:rsid w:val="FF965993"/>
    <w:rsid w:val="FF970FAE"/>
    <w:rsid w:val="FF9777C3"/>
    <w:rsid w:val="FF97846F"/>
    <w:rsid w:val="FF97D8E1"/>
    <w:rsid w:val="FF97DBE1"/>
    <w:rsid w:val="FF9B32C6"/>
    <w:rsid w:val="FF9DDE32"/>
    <w:rsid w:val="FF9E77A8"/>
    <w:rsid w:val="FF9E8251"/>
    <w:rsid w:val="FF9E856D"/>
    <w:rsid w:val="FF9EC523"/>
    <w:rsid w:val="FF9F36CB"/>
    <w:rsid w:val="FF9F5ADA"/>
    <w:rsid w:val="FF9F61E8"/>
    <w:rsid w:val="FF9F9887"/>
    <w:rsid w:val="FF9FA497"/>
    <w:rsid w:val="FF9FD832"/>
    <w:rsid w:val="FFA4E093"/>
    <w:rsid w:val="FFA78587"/>
    <w:rsid w:val="FFA9F0E3"/>
    <w:rsid w:val="FFAACE6D"/>
    <w:rsid w:val="FFAACF6F"/>
    <w:rsid w:val="FFAC732D"/>
    <w:rsid w:val="FFAEA695"/>
    <w:rsid w:val="FFAF139C"/>
    <w:rsid w:val="FFAF3523"/>
    <w:rsid w:val="FFAF50BE"/>
    <w:rsid w:val="FFAF7F7F"/>
    <w:rsid w:val="FFAFE214"/>
    <w:rsid w:val="FFAFE4EE"/>
    <w:rsid w:val="FFB08893"/>
    <w:rsid w:val="FFB239A5"/>
    <w:rsid w:val="FFB35990"/>
    <w:rsid w:val="FFB43611"/>
    <w:rsid w:val="FFB55853"/>
    <w:rsid w:val="FFB5A5EA"/>
    <w:rsid w:val="FFB5B1CF"/>
    <w:rsid w:val="FFB5EDF1"/>
    <w:rsid w:val="FFB661E0"/>
    <w:rsid w:val="FFB6FB33"/>
    <w:rsid w:val="FFB76A28"/>
    <w:rsid w:val="FFB77C21"/>
    <w:rsid w:val="FFB7D337"/>
    <w:rsid w:val="FFB84EC2"/>
    <w:rsid w:val="FFBA9DA2"/>
    <w:rsid w:val="FFBAD9C0"/>
    <w:rsid w:val="FFBB04AB"/>
    <w:rsid w:val="FFBB548C"/>
    <w:rsid w:val="FFBB98CD"/>
    <w:rsid w:val="FFBBD33A"/>
    <w:rsid w:val="FFBBD9E2"/>
    <w:rsid w:val="FFBBEC3E"/>
    <w:rsid w:val="FFBC01DF"/>
    <w:rsid w:val="FFBC871E"/>
    <w:rsid w:val="FFBD18E2"/>
    <w:rsid w:val="FFBD1CC3"/>
    <w:rsid w:val="FFBD20A3"/>
    <w:rsid w:val="FFBD4661"/>
    <w:rsid w:val="FFBD5E83"/>
    <w:rsid w:val="FFBD5F55"/>
    <w:rsid w:val="FFBD6DDC"/>
    <w:rsid w:val="FFBD83F1"/>
    <w:rsid w:val="FFBD89D4"/>
    <w:rsid w:val="FFBD9600"/>
    <w:rsid w:val="FFBD970C"/>
    <w:rsid w:val="FFBD9756"/>
    <w:rsid w:val="FFBDC8B8"/>
    <w:rsid w:val="FFBDD0B4"/>
    <w:rsid w:val="FFBDE44B"/>
    <w:rsid w:val="FFBE0A76"/>
    <w:rsid w:val="FFBE2128"/>
    <w:rsid w:val="FFBE38AF"/>
    <w:rsid w:val="FFBE9341"/>
    <w:rsid w:val="FFBE93CF"/>
    <w:rsid w:val="FFBEAE4F"/>
    <w:rsid w:val="FFBED27F"/>
    <w:rsid w:val="FFBED77E"/>
    <w:rsid w:val="FFBEFC43"/>
    <w:rsid w:val="FFBF08D0"/>
    <w:rsid w:val="FFBF1AF5"/>
    <w:rsid w:val="FFBF1C25"/>
    <w:rsid w:val="FFBF44DE"/>
    <w:rsid w:val="FFBF4516"/>
    <w:rsid w:val="FFBF5194"/>
    <w:rsid w:val="FFBF7136"/>
    <w:rsid w:val="FFBF851B"/>
    <w:rsid w:val="FFBF8D32"/>
    <w:rsid w:val="FFBF8EE9"/>
    <w:rsid w:val="FFBFAC44"/>
    <w:rsid w:val="FFBFAEB4"/>
    <w:rsid w:val="FFBFC2F6"/>
    <w:rsid w:val="FFBFCAE6"/>
    <w:rsid w:val="FFBFDA8A"/>
    <w:rsid w:val="FFBFEC54"/>
    <w:rsid w:val="FFBFF047"/>
    <w:rsid w:val="FFC5721C"/>
    <w:rsid w:val="FFC59127"/>
    <w:rsid w:val="FFC71FE8"/>
    <w:rsid w:val="FFCAAC57"/>
    <w:rsid w:val="FFCB78E4"/>
    <w:rsid w:val="FFCB79C6"/>
    <w:rsid w:val="FFCCEED3"/>
    <w:rsid w:val="FFCD5785"/>
    <w:rsid w:val="FFCDA19F"/>
    <w:rsid w:val="FFCDB3B7"/>
    <w:rsid w:val="FFCE4157"/>
    <w:rsid w:val="FFCF0006"/>
    <w:rsid w:val="FFCF144B"/>
    <w:rsid w:val="FFCF3FAE"/>
    <w:rsid w:val="FFCF4D41"/>
    <w:rsid w:val="FFCF8280"/>
    <w:rsid w:val="FFCFA249"/>
    <w:rsid w:val="FFCFEDA8"/>
    <w:rsid w:val="FFD3A7CD"/>
    <w:rsid w:val="FFD4C4A0"/>
    <w:rsid w:val="FFD50B4B"/>
    <w:rsid w:val="FFD513A9"/>
    <w:rsid w:val="FFD53211"/>
    <w:rsid w:val="FFD5D5B6"/>
    <w:rsid w:val="FFD60BCD"/>
    <w:rsid w:val="FFD6CFE0"/>
    <w:rsid w:val="FFD7136D"/>
    <w:rsid w:val="FFD72E80"/>
    <w:rsid w:val="FFD738C4"/>
    <w:rsid w:val="FFD73C43"/>
    <w:rsid w:val="FFD73CC2"/>
    <w:rsid w:val="FFD76477"/>
    <w:rsid w:val="FFD7684E"/>
    <w:rsid w:val="FFD7EDA8"/>
    <w:rsid w:val="FFD7F561"/>
    <w:rsid w:val="FFD9208F"/>
    <w:rsid w:val="FFD9280E"/>
    <w:rsid w:val="FFD95EFF"/>
    <w:rsid w:val="FFD97162"/>
    <w:rsid w:val="FFD9D2FC"/>
    <w:rsid w:val="FFD9DD21"/>
    <w:rsid w:val="FFDA6EBB"/>
    <w:rsid w:val="FFDB54EA"/>
    <w:rsid w:val="FFDB6B6D"/>
    <w:rsid w:val="FFDBA12D"/>
    <w:rsid w:val="FFDBC396"/>
    <w:rsid w:val="FFDC292F"/>
    <w:rsid w:val="FFDC7736"/>
    <w:rsid w:val="FFDCCF63"/>
    <w:rsid w:val="FFDCD428"/>
    <w:rsid w:val="FFDCEBE3"/>
    <w:rsid w:val="FFDCFB78"/>
    <w:rsid w:val="FFDD7108"/>
    <w:rsid w:val="FFDD7F7F"/>
    <w:rsid w:val="FFDD8FD1"/>
    <w:rsid w:val="FFDE3D79"/>
    <w:rsid w:val="FFDE97B5"/>
    <w:rsid w:val="FFDF0228"/>
    <w:rsid w:val="FFDF0675"/>
    <w:rsid w:val="FFDF07AF"/>
    <w:rsid w:val="FFDF108A"/>
    <w:rsid w:val="FFDF135E"/>
    <w:rsid w:val="FFDF16F7"/>
    <w:rsid w:val="FFDF3C15"/>
    <w:rsid w:val="FFDF3D16"/>
    <w:rsid w:val="FFDF53B5"/>
    <w:rsid w:val="FFDF629E"/>
    <w:rsid w:val="FFDF713F"/>
    <w:rsid w:val="FFDF8109"/>
    <w:rsid w:val="FFDF8C4C"/>
    <w:rsid w:val="FFDF8F9D"/>
    <w:rsid w:val="FFDF99FC"/>
    <w:rsid w:val="FFDFAA9A"/>
    <w:rsid w:val="FFDFAA9F"/>
    <w:rsid w:val="FFDFAB9D"/>
    <w:rsid w:val="FFDFB9AC"/>
    <w:rsid w:val="FFDFCBD7"/>
    <w:rsid w:val="FFDFD583"/>
    <w:rsid w:val="FFDFE85B"/>
    <w:rsid w:val="FFDFFF6A"/>
    <w:rsid w:val="FFE3F870"/>
    <w:rsid w:val="FFE5C7AB"/>
    <w:rsid w:val="FFE645FC"/>
    <w:rsid w:val="FFE68C47"/>
    <w:rsid w:val="FFE68F19"/>
    <w:rsid w:val="FFE6EC06"/>
    <w:rsid w:val="FFE70451"/>
    <w:rsid w:val="FFE70715"/>
    <w:rsid w:val="FFE722F3"/>
    <w:rsid w:val="FFE733AA"/>
    <w:rsid w:val="FFE73B2F"/>
    <w:rsid w:val="FFE74ED1"/>
    <w:rsid w:val="FFE7E9F0"/>
    <w:rsid w:val="FFE8FA8B"/>
    <w:rsid w:val="FFEA5F49"/>
    <w:rsid w:val="FFEA79AE"/>
    <w:rsid w:val="FFEB0802"/>
    <w:rsid w:val="FFEB47A8"/>
    <w:rsid w:val="FFEB49BC"/>
    <w:rsid w:val="FFEB80C4"/>
    <w:rsid w:val="FFEB8FDF"/>
    <w:rsid w:val="FFEB95C4"/>
    <w:rsid w:val="FFEBED26"/>
    <w:rsid w:val="FFEBF4A6"/>
    <w:rsid w:val="FFECE634"/>
    <w:rsid w:val="FFECEC61"/>
    <w:rsid w:val="FFED0D11"/>
    <w:rsid w:val="FFED5A32"/>
    <w:rsid w:val="FFED8369"/>
    <w:rsid w:val="FFED8DB9"/>
    <w:rsid w:val="FFEDC94B"/>
    <w:rsid w:val="FFEDDC2C"/>
    <w:rsid w:val="FFEE35C0"/>
    <w:rsid w:val="FFEE3884"/>
    <w:rsid w:val="FFEF2F61"/>
    <w:rsid w:val="FFEF342F"/>
    <w:rsid w:val="FFEF3BEE"/>
    <w:rsid w:val="FFEF4DCC"/>
    <w:rsid w:val="FFEF6804"/>
    <w:rsid w:val="FFEF73D4"/>
    <w:rsid w:val="FFEF7877"/>
    <w:rsid w:val="FFEF7B0D"/>
    <w:rsid w:val="FFEF8C12"/>
    <w:rsid w:val="FFEF8C6F"/>
    <w:rsid w:val="FFEFA8F5"/>
    <w:rsid w:val="FFEFAF35"/>
    <w:rsid w:val="FFEFC3B9"/>
    <w:rsid w:val="FFEFE201"/>
    <w:rsid w:val="FFF12E3C"/>
    <w:rsid w:val="FFF29DC8"/>
    <w:rsid w:val="FFF2FC10"/>
    <w:rsid w:val="FFF3A1CE"/>
    <w:rsid w:val="FFF3EA6A"/>
    <w:rsid w:val="FFF3FD41"/>
    <w:rsid w:val="FFF40EF8"/>
    <w:rsid w:val="FFF43A93"/>
    <w:rsid w:val="FFF498FF"/>
    <w:rsid w:val="FFF4CF0B"/>
    <w:rsid w:val="FFF4D7DD"/>
    <w:rsid w:val="FFF51FEC"/>
    <w:rsid w:val="FFF53B09"/>
    <w:rsid w:val="FFF57C5C"/>
    <w:rsid w:val="FFF5B27F"/>
    <w:rsid w:val="FFF5BE7C"/>
    <w:rsid w:val="FFF5D123"/>
    <w:rsid w:val="FFF5E23F"/>
    <w:rsid w:val="FFF6085F"/>
    <w:rsid w:val="FFF70CD9"/>
    <w:rsid w:val="FFF74144"/>
    <w:rsid w:val="FFF74A02"/>
    <w:rsid w:val="FFF74BE8"/>
    <w:rsid w:val="FFF75417"/>
    <w:rsid w:val="FFF76150"/>
    <w:rsid w:val="FFF7641C"/>
    <w:rsid w:val="FFF78880"/>
    <w:rsid w:val="FFF7A4D0"/>
    <w:rsid w:val="FFF7B61B"/>
    <w:rsid w:val="FFF7B8E4"/>
    <w:rsid w:val="FFF7BD48"/>
    <w:rsid w:val="FFF7C321"/>
    <w:rsid w:val="FFF7C811"/>
    <w:rsid w:val="FFF7F19D"/>
    <w:rsid w:val="FFF7FA9D"/>
    <w:rsid w:val="FFF881D0"/>
    <w:rsid w:val="FFF88A35"/>
    <w:rsid w:val="FFF9303C"/>
    <w:rsid w:val="FFF95938"/>
    <w:rsid w:val="FFF9730D"/>
    <w:rsid w:val="FFF97F3E"/>
    <w:rsid w:val="FFF9C0DD"/>
    <w:rsid w:val="FFFA3D1A"/>
    <w:rsid w:val="FFFAA11F"/>
    <w:rsid w:val="FFFAEE39"/>
    <w:rsid w:val="FFFB15CA"/>
    <w:rsid w:val="FFFB1CC1"/>
    <w:rsid w:val="FFFB2623"/>
    <w:rsid w:val="FFFB4531"/>
    <w:rsid w:val="FFFB4878"/>
    <w:rsid w:val="FFFB49C4"/>
    <w:rsid w:val="FFFB552C"/>
    <w:rsid w:val="FFFB7387"/>
    <w:rsid w:val="FFFB9446"/>
    <w:rsid w:val="FFFB9697"/>
    <w:rsid w:val="FFFB9B07"/>
    <w:rsid w:val="FFFB9D2F"/>
    <w:rsid w:val="FFFBB19C"/>
    <w:rsid w:val="FFFBB488"/>
    <w:rsid w:val="FFFBBE32"/>
    <w:rsid w:val="FFFBEFB7"/>
    <w:rsid w:val="FFFBF9B3"/>
    <w:rsid w:val="FFFC4660"/>
    <w:rsid w:val="FFFC7809"/>
    <w:rsid w:val="FFFC8C9D"/>
    <w:rsid w:val="FFFC8DAE"/>
    <w:rsid w:val="FFFCCA69"/>
    <w:rsid w:val="FFFCDEC2"/>
    <w:rsid w:val="FFFD4962"/>
    <w:rsid w:val="FFFD5012"/>
    <w:rsid w:val="FFFD5603"/>
    <w:rsid w:val="FFFD7A53"/>
    <w:rsid w:val="FFFD7CAE"/>
    <w:rsid w:val="FFFD80D8"/>
    <w:rsid w:val="FFFDC24F"/>
    <w:rsid w:val="FFFDC3EF"/>
    <w:rsid w:val="FFFDCA75"/>
    <w:rsid w:val="FFFDD71E"/>
    <w:rsid w:val="FFFDF6B1"/>
    <w:rsid w:val="FFFE0184"/>
    <w:rsid w:val="FFFE0C1F"/>
    <w:rsid w:val="FFFE1F62"/>
    <w:rsid w:val="FFFE32ED"/>
    <w:rsid w:val="FFFE4EB3"/>
    <w:rsid w:val="FFFE5265"/>
    <w:rsid w:val="FFFE6541"/>
    <w:rsid w:val="FFFE683E"/>
    <w:rsid w:val="FFFE6B26"/>
    <w:rsid w:val="FFFE71C2"/>
    <w:rsid w:val="FFFE73C8"/>
    <w:rsid w:val="FFFE7747"/>
    <w:rsid w:val="FFFE8254"/>
    <w:rsid w:val="FFFE84D9"/>
    <w:rsid w:val="FFFE98E7"/>
    <w:rsid w:val="FFFEA324"/>
    <w:rsid w:val="FFFEA4AB"/>
    <w:rsid w:val="FFFEA5CB"/>
    <w:rsid w:val="FFFEA8CE"/>
    <w:rsid w:val="FFFEB2B1"/>
    <w:rsid w:val="FFFEC47B"/>
    <w:rsid w:val="FFFEC4FD"/>
    <w:rsid w:val="FFFEC808"/>
    <w:rsid w:val="FFFEE12E"/>
    <w:rsid w:val="FFFEE451"/>
    <w:rsid w:val="FFFEE586"/>
    <w:rsid w:val="FFFF00AB"/>
    <w:rsid w:val="FFFF070C"/>
    <w:rsid w:val="FFFF076A"/>
    <w:rsid w:val="FFFF08DF"/>
    <w:rsid w:val="FFFF0CA7"/>
    <w:rsid w:val="FFFF0F7C"/>
    <w:rsid w:val="FFFF1335"/>
    <w:rsid w:val="FFFF1602"/>
    <w:rsid w:val="FFFF1C48"/>
    <w:rsid w:val="FFFF1F4C"/>
    <w:rsid w:val="FFFF340B"/>
    <w:rsid w:val="FFFF39D0"/>
    <w:rsid w:val="FFFF3BDB"/>
    <w:rsid w:val="FFFF3CA2"/>
    <w:rsid w:val="FFFF50DD"/>
    <w:rsid w:val="FFFF52B9"/>
    <w:rsid w:val="FFFF5912"/>
    <w:rsid w:val="FFFF676F"/>
    <w:rsid w:val="FFFF67D1"/>
    <w:rsid w:val="FFFF6861"/>
    <w:rsid w:val="FFFF74A8"/>
    <w:rsid w:val="FFFF7F97"/>
    <w:rsid w:val="FFFF808D"/>
    <w:rsid w:val="FFFF84EF"/>
    <w:rsid w:val="FFFF8E27"/>
    <w:rsid w:val="FFFF9469"/>
    <w:rsid w:val="FFFF97AF"/>
    <w:rsid w:val="FFFF9FD6"/>
    <w:rsid w:val="FFFFA31C"/>
    <w:rsid w:val="FFFFA8DE"/>
    <w:rsid w:val="FFFFB765"/>
    <w:rsid w:val="FFFFB7AC"/>
    <w:rsid w:val="FFFFBA7A"/>
    <w:rsid w:val="FFFFCFBE"/>
    <w:rsid w:val="FFFFD4BD"/>
    <w:rsid w:val="FFFFD690"/>
    <w:rsid w:val="FFFFDCD4"/>
    <w:rsid w:val="FFFFDD5C"/>
    <w:rsid w:val="FFFFEDCF"/>
    <w:rsid w:val="FFFFEFB3"/>
    <w:rsid w:val="FFFFF356"/>
    <w:rsid w:val="FFFFFA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00" w:firstLineChars="200"/>
    </w:pPr>
    <w:rPr>
      <w:rFonts w:ascii="Times New Roman" w:hAnsi="Times New Roman" w:eastAsia="宋体" w:cs="Times New Roman"/>
      <w:kern w:val="2"/>
      <w:sz w:val="22"/>
      <w:lang w:val="en-US" w:eastAsia="zh-CN" w:bidi="ar-SA"/>
    </w:rPr>
  </w:style>
  <w:style w:type="paragraph" w:styleId="2">
    <w:name w:val="heading 1"/>
    <w:basedOn w:val="1"/>
    <w:next w:val="1"/>
    <w:qFormat/>
    <w:uiPriority w:val="0"/>
    <w:pPr>
      <w:keepNext/>
      <w:keepLines/>
      <w:numPr>
        <w:ilvl w:val="0"/>
        <w:numId w:val="1"/>
      </w:numPr>
      <w:spacing w:before="100" w:after="100"/>
      <w:ind w:firstLine="0" w:firstLineChars="0"/>
      <w:outlineLvl w:val="0"/>
    </w:pPr>
    <w:rPr>
      <w:rFonts w:eastAsia="幼圆"/>
      <w:b/>
      <w:bCs/>
      <w:kern w:val="44"/>
      <w:sz w:val="28"/>
      <w:szCs w:val="44"/>
    </w:rPr>
  </w:style>
  <w:style w:type="paragraph" w:styleId="3">
    <w:name w:val="heading 2"/>
    <w:basedOn w:val="1"/>
    <w:next w:val="1"/>
    <w:unhideWhenUsed/>
    <w:qFormat/>
    <w:uiPriority w:val="0"/>
    <w:pPr>
      <w:keepNext/>
      <w:keepLines/>
      <w:numPr>
        <w:ilvl w:val="1"/>
        <w:numId w:val="1"/>
      </w:numPr>
      <w:spacing w:before="60" w:after="60"/>
      <w:ind w:firstLine="0" w:firstLineChars="0"/>
      <w:outlineLvl w:val="1"/>
    </w:pPr>
    <w:rPr>
      <w:rFonts w:eastAsia="幼圆"/>
      <w:b/>
    </w:rPr>
  </w:style>
  <w:style w:type="paragraph" w:styleId="4">
    <w:name w:val="heading 3"/>
    <w:basedOn w:val="1"/>
    <w:next w:val="1"/>
    <w:unhideWhenUsed/>
    <w:qFormat/>
    <w:uiPriority w:val="0"/>
    <w:pPr>
      <w:keepNext/>
      <w:keepLines/>
      <w:numPr>
        <w:ilvl w:val="2"/>
        <w:numId w:val="1"/>
      </w:numPr>
      <w:spacing w:before="20" w:after="20"/>
      <w:ind w:firstLine="0" w:firstLineChars="0"/>
      <w:outlineLvl w:val="2"/>
    </w:pPr>
    <w:rPr>
      <w:rFonts w:eastAsia="幼圆"/>
      <w:b/>
      <w:bCs/>
      <w:szCs w:val="32"/>
    </w:rPr>
  </w:style>
  <w:style w:type="paragraph" w:styleId="5">
    <w:name w:val="heading 4"/>
    <w:basedOn w:val="1"/>
    <w:next w:val="1"/>
    <w:unhideWhenUsed/>
    <w:qFormat/>
    <w:uiPriority w:val="0"/>
    <w:pPr>
      <w:keepNext/>
      <w:keepLines/>
      <w:spacing w:before="20" w:after="20" w:line="280" w:lineRule="exact"/>
      <w:ind w:firstLine="0" w:firstLineChars="0"/>
      <w:outlineLvl w:val="3"/>
    </w:pPr>
    <w:rPr>
      <w:bCs/>
    </w:rPr>
  </w:style>
  <w:style w:type="character" w:default="1" w:styleId="17">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List Bullet 2"/>
    <w:basedOn w:val="1"/>
    <w:uiPriority w:val="0"/>
    <w:pPr>
      <w:numPr>
        <w:ilvl w:val="0"/>
        <w:numId w:val="2"/>
      </w:numPr>
    </w:pPr>
  </w:style>
  <w:style w:type="paragraph" w:styleId="7">
    <w:name w:val="toc 3"/>
    <w:basedOn w:val="1"/>
    <w:next w:val="1"/>
    <w:qFormat/>
    <w:uiPriority w:val="39"/>
    <w:pPr>
      <w:ind w:left="840" w:leftChars="400"/>
    </w:pPr>
  </w:style>
  <w:style w:type="paragraph" w:styleId="8">
    <w:name w:val="Balloon Text"/>
    <w:basedOn w:val="1"/>
    <w:link w:val="50"/>
    <w:qFormat/>
    <w:uiPriority w:val="0"/>
    <w:pPr>
      <w:spacing w:line="240" w:lineRule="auto"/>
    </w:pPr>
    <w:rPr>
      <w:rFonts w:cs="Times New Roman"/>
      <w:sz w:val="18"/>
      <w:szCs w:val="18"/>
    </w:rPr>
  </w:style>
  <w:style w:type="paragraph" w:styleId="9">
    <w:name w:val="footer"/>
    <w:basedOn w:val="1"/>
    <w:link w:val="52"/>
    <w:qFormat/>
    <w:uiPriority w:val="99"/>
    <w:pPr>
      <w:tabs>
        <w:tab w:val="center" w:pos="4153"/>
        <w:tab w:val="right" w:pos="8306"/>
      </w:tabs>
      <w:snapToGrid w:val="0"/>
      <w:ind w:firstLine="0" w:firstLineChars="0"/>
    </w:pPr>
    <w:rPr>
      <w:sz w:val="18"/>
    </w:rPr>
  </w:style>
  <w:style w:type="paragraph" w:styleId="10">
    <w:name w:val="header"/>
    <w:basedOn w:val="1"/>
    <w:link w:val="51"/>
    <w:qFormat/>
    <w:uiPriority w:val="99"/>
    <w:pPr>
      <w:tabs>
        <w:tab w:val="center" w:pos="4153"/>
        <w:tab w:val="right" w:pos="8306"/>
      </w:tabs>
      <w:snapToGrid w:val="0"/>
      <w:spacing w:line="240" w:lineRule="auto"/>
      <w:ind w:firstLine="0" w:firstLineChars="0"/>
    </w:pPr>
  </w:style>
  <w:style w:type="paragraph" w:styleId="11">
    <w:name w:val="toc 1"/>
    <w:basedOn w:val="1"/>
    <w:next w:val="1"/>
    <w:qFormat/>
    <w:uiPriority w:val="39"/>
  </w:style>
  <w:style w:type="paragraph" w:styleId="12">
    <w:name w:val="Subtitle"/>
    <w:basedOn w:val="1"/>
    <w:next w:val="1"/>
    <w:link w:val="48"/>
    <w:qFormat/>
    <w:uiPriority w:val="0"/>
    <w:pPr>
      <w:spacing w:before="100" w:after="100"/>
      <w:ind w:firstLine="0" w:firstLineChars="0"/>
      <w:jc w:val="center"/>
      <w:outlineLvl w:val="1"/>
    </w:pPr>
    <w:rPr>
      <w:rFonts w:eastAsia="幼圆" w:cs="Times New Roman"/>
      <w:b/>
      <w:bCs/>
      <w:kern w:val="28"/>
      <w:sz w:val="28"/>
      <w:szCs w:val="28"/>
    </w:rPr>
  </w:style>
  <w:style w:type="paragraph" w:styleId="13">
    <w:name w:val="toc 2"/>
    <w:basedOn w:val="1"/>
    <w:next w:val="1"/>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link w:val="46"/>
    <w:unhideWhenUsed/>
    <w:qFormat/>
    <w:uiPriority w:val="99"/>
    <w:pPr>
      <w:widowControl/>
      <w:spacing w:before="100" w:beforeAutospacing="1" w:after="100" w:afterAutospacing="1" w:line="240" w:lineRule="auto"/>
      <w:ind w:firstLine="0" w:firstLineChars="0"/>
    </w:pPr>
    <w:rPr>
      <w:rFonts w:ascii="宋体" w:hAnsi="宋体" w:cs="宋体"/>
      <w:kern w:val="0"/>
      <w:szCs w:val="24"/>
    </w:rPr>
  </w:style>
  <w:style w:type="paragraph" w:styleId="16">
    <w:name w:val="Title"/>
    <w:basedOn w:val="1"/>
    <w:next w:val="1"/>
    <w:link w:val="49"/>
    <w:qFormat/>
    <w:uiPriority w:val="10"/>
    <w:pPr>
      <w:spacing w:before="100" w:after="100"/>
      <w:ind w:firstLine="0" w:firstLineChars="0"/>
      <w:jc w:val="center"/>
      <w:outlineLvl w:val="0"/>
    </w:pPr>
    <w:rPr>
      <w:rFonts w:eastAsia="幼圆" w:cs="Times New Roman"/>
      <w:b/>
      <w:bCs/>
      <w:sz w:val="44"/>
      <w:szCs w:val="32"/>
    </w:rPr>
  </w:style>
  <w:style w:type="character" w:styleId="18">
    <w:name w:val="Strong"/>
    <w:basedOn w:val="17"/>
    <w:qFormat/>
    <w:uiPriority w:val="22"/>
    <w:rPr>
      <w:b/>
      <w:bCs/>
    </w:rPr>
  </w:style>
  <w:style w:type="character" w:styleId="19">
    <w:name w:val="Hyperlink"/>
    <w:basedOn w:val="17"/>
    <w:unhideWhenUsed/>
    <w:qFormat/>
    <w:uiPriority w:val="99"/>
    <w:rPr>
      <w:color w:val="0563C1"/>
      <w:u w:val="single"/>
    </w:rPr>
  </w:style>
  <w:style w:type="character" w:styleId="20">
    <w:name w:val="HTML Code"/>
    <w:basedOn w:val="17"/>
    <w:qFormat/>
    <w:uiPriority w:val="0"/>
    <w:rPr>
      <w:rFonts w:ascii="DejaVu Sans" w:hAnsi="DejaVu Sans"/>
      <w:sz w:val="20"/>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List Paragraph"/>
    <w:basedOn w:val="1"/>
    <w:qFormat/>
    <w:uiPriority w:val="99"/>
    <w:pPr>
      <w:ind w:firstLine="420"/>
    </w:pPr>
  </w:style>
  <w:style w:type="paragraph" w:customStyle="1" w:styleId="24">
    <w:name w:val="一级标题"/>
    <w:basedOn w:val="2"/>
    <w:next w:val="1"/>
    <w:qFormat/>
    <w:uiPriority w:val="0"/>
    <w:pPr>
      <w:spacing w:line="360" w:lineRule="exact"/>
      <w:ind w:left="0"/>
    </w:pPr>
    <w:rPr>
      <w:rFonts w:eastAsia="黑体"/>
    </w:rPr>
  </w:style>
  <w:style w:type="paragraph" w:customStyle="1" w:styleId="25">
    <w:name w:val="样式 目录 1 + 首行缩进:  2 字符1"/>
    <w:basedOn w:val="1"/>
    <w:next w:val="1"/>
    <w:qFormat/>
    <w:uiPriority w:val="0"/>
    <w:pPr>
      <w:tabs>
        <w:tab w:val="right" w:leader="dot" w:pos="8296"/>
      </w:tabs>
    </w:pPr>
    <w:rPr>
      <w:rFonts w:cs="宋体"/>
    </w:rPr>
  </w:style>
  <w:style w:type="paragraph" w:customStyle="1" w:styleId="26">
    <w:name w:val="三级标题"/>
    <w:next w:val="1"/>
    <w:qFormat/>
    <w:uiPriority w:val="0"/>
    <w:pPr>
      <w:spacing w:before="120" w:after="20"/>
    </w:pPr>
    <w:rPr>
      <w:rFonts w:ascii="Times New Roman" w:hAnsi="Times New Roman" w:eastAsia="宋体" w:cs="宋体"/>
      <w:b/>
      <w:bCs/>
      <w:kern w:val="2"/>
      <w:sz w:val="22"/>
      <w:lang w:val="en-US" w:eastAsia="zh-CN" w:bidi="ar-SA"/>
    </w:rPr>
  </w:style>
  <w:style w:type="paragraph" w:customStyle="1" w:styleId="27">
    <w:name w:val="封面表格栏"/>
    <w:basedOn w:val="28"/>
    <w:qFormat/>
    <w:uiPriority w:val="0"/>
    <w:pPr>
      <w:spacing w:line="240" w:lineRule="auto"/>
    </w:pPr>
    <w:rPr>
      <w:b w:val="0"/>
      <w:bCs/>
      <w:sz w:val="24"/>
    </w:rPr>
  </w:style>
  <w:style w:type="paragraph" w:customStyle="1" w:styleId="28">
    <w:name w:val="表格标题文字样式+居中"/>
    <w:basedOn w:val="1"/>
    <w:next w:val="1"/>
    <w:qFormat/>
    <w:uiPriority w:val="0"/>
    <w:pPr>
      <w:ind w:firstLine="0" w:firstLineChars="0"/>
      <w:jc w:val="center"/>
    </w:pPr>
    <w:rPr>
      <w:rFonts w:cs="宋体"/>
      <w:b/>
      <w:sz w:val="20"/>
    </w:rPr>
  </w:style>
  <w:style w:type="paragraph" w:customStyle="1" w:styleId="29">
    <w:name w:val="文档标题"/>
    <w:basedOn w:val="16"/>
    <w:qFormat/>
    <w:uiPriority w:val="0"/>
    <w:pPr>
      <w:spacing w:line="440" w:lineRule="exact"/>
    </w:pPr>
    <w:rPr>
      <w:rFonts w:eastAsia="黑体"/>
    </w:rPr>
  </w:style>
  <w:style w:type="paragraph" w:customStyle="1" w:styleId="30">
    <w:name w:val="插入图片样式"/>
    <w:basedOn w:val="15"/>
    <w:next w:val="1"/>
    <w:link w:val="45"/>
    <w:qFormat/>
    <w:uiPriority w:val="0"/>
    <w:pPr>
      <w:framePr w:wrap="notBeside" w:vAnchor="text" w:hAnchor="text" w:xAlign="center" w:y="1"/>
      <w:shd w:val="clear" w:color="auto" w:fill="FFFFFF"/>
      <w:spacing w:before="0" w:beforeAutospacing="0" w:after="0" w:afterAutospacing="0"/>
      <w:jc w:val="center"/>
    </w:pPr>
  </w:style>
  <w:style w:type="paragraph" w:customStyle="1" w:styleId="31">
    <w:name w:val="表格内容"/>
    <w:basedOn w:val="1"/>
    <w:qFormat/>
    <w:uiPriority w:val="0"/>
    <w:pPr>
      <w:pBdr>
        <w:top w:val="none" w:color="auto" w:sz="0" w:space="1"/>
        <w:left w:val="none" w:color="auto" w:sz="0" w:space="4"/>
        <w:bottom w:val="none" w:color="auto" w:sz="0" w:space="1"/>
        <w:right w:val="none" w:color="auto" w:sz="0" w:space="4"/>
      </w:pBdr>
      <w:spacing w:line="240" w:lineRule="auto"/>
      <w:ind w:firstLine="0" w:firstLineChars="0"/>
    </w:pPr>
    <w:rPr>
      <w:color w:val="000000"/>
    </w:rPr>
  </w:style>
  <w:style w:type="paragraph" w:customStyle="1" w:styleId="32">
    <w:name w:val="表格栏一内容"/>
    <w:basedOn w:val="31"/>
    <w:qFormat/>
    <w:uiPriority w:val="0"/>
    <w:pPr>
      <w:jc w:val="center"/>
    </w:pPr>
    <w:rPr>
      <w:rFonts w:cs="宋体"/>
      <w:sz w:val="28"/>
    </w:rPr>
  </w:style>
  <w:style w:type="paragraph" w:customStyle="1" w:styleId="33">
    <w:name w:val="样式 标题 + 仿宋_GB2312 (符号) 黑体 三号 非加粗 行距: 固定值 28 磅"/>
    <w:basedOn w:val="16"/>
    <w:qFormat/>
    <w:uiPriority w:val="0"/>
    <w:pPr>
      <w:spacing w:line="400" w:lineRule="exact"/>
    </w:pPr>
    <w:rPr>
      <w:rFonts w:ascii="仿宋_GB2312" w:hAnsi="黑体" w:eastAsia="仿宋_GB2312" w:cs="宋体"/>
      <w:b w:val="0"/>
      <w:bCs w:val="0"/>
      <w:sz w:val="32"/>
      <w:szCs w:val="20"/>
    </w:rPr>
  </w:style>
  <w:style w:type="paragraph" w:customStyle="1" w:styleId="34">
    <w:name w:val="code"/>
    <w:qFormat/>
    <w:uiPriority w:val="0"/>
    <w:pPr>
      <w:pBdr>
        <w:top w:val="single" w:color="auto" w:sz="4" w:space="1"/>
        <w:left w:val="single" w:color="auto" w:sz="4" w:space="4"/>
        <w:bottom w:val="single" w:color="auto" w:sz="4" w:space="1"/>
        <w:right w:val="single" w:color="auto" w:sz="4" w:space="4"/>
      </w:pBdr>
      <w:spacing w:line="280" w:lineRule="exact"/>
    </w:pPr>
    <w:rPr>
      <w:rFonts w:ascii="Courier New" w:hAnsi="Courier New" w:eastAsia="宋体" w:cs="Times New Roman"/>
      <w:lang w:val="en-US" w:eastAsia="zh-CN" w:bidi="ar-SA"/>
    </w:rPr>
  </w:style>
  <w:style w:type="paragraph" w:customStyle="1" w:styleId="35">
    <w:name w:val="样式 目录 1 + 首行缩进:  2 字符"/>
    <w:basedOn w:val="1"/>
    <w:qFormat/>
    <w:uiPriority w:val="0"/>
    <w:pPr>
      <w:tabs>
        <w:tab w:val="right" w:leader="dot" w:pos="8296"/>
      </w:tabs>
    </w:pPr>
    <w:rPr>
      <w:rFonts w:cs="宋体"/>
    </w:rPr>
  </w:style>
  <w:style w:type="paragraph" w:customStyle="1" w:styleId="36">
    <w:name w:val="表格正文文字样式+左对齐"/>
    <w:basedOn w:val="1"/>
    <w:link w:val="44"/>
    <w:qFormat/>
    <w:uiPriority w:val="0"/>
    <w:pPr>
      <w:ind w:firstLine="0" w:firstLineChars="0"/>
    </w:pPr>
    <w:rPr>
      <w:rFonts w:cs="宋体"/>
    </w:rPr>
  </w:style>
  <w:style w:type="paragraph" w:customStyle="1" w:styleId="37">
    <w:name w:val="表格-内容"/>
    <w:basedOn w:val="36"/>
    <w:link w:val="43"/>
    <w:qFormat/>
    <w:uiPriority w:val="0"/>
    <w:rPr>
      <w:sz w:val="20"/>
    </w:rPr>
  </w:style>
  <w:style w:type="paragraph" w:customStyle="1" w:styleId="38">
    <w:name w:val="文档首页标题下换行"/>
    <w:basedOn w:val="1"/>
    <w:qFormat/>
    <w:uiPriority w:val="0"/>
    <w:pPr>
      <w:spacing w:line="720" w:lineRule="auto"/>
      <w:ind w:firstLine="0" w:firstLineChars="0"/>
    </w:pPr>
    <w:rPr>
      <w:rFonts w:cs="宋体"/>
    </w:rPr>
  </w:style>
  <w:style w:type="paragraph" w:customStyle="1" w:styleId="39">
    <w:name w:val="tip"/>
    <w:basedOn w:val="1"/>
    <w:qFormat/>
    <w:uiPriority w:val="0"/>
    <w:pPr>
      <w:keepLines/>
      <w:pBdr>
        <w:top w:val="single" w:color="auto" w:sz="4" w:space="1"/>
        <w:left w:val="none" w:color="auto" w:sz="0" w:space="4"/>
        <w:bottom w:val="single" w:color="auto" w:sz="4" w:space="1"/>
        <w:right w:val="none" w:color="auto" w:sz="0" w:space="4"/>
      </w:pBdr>
      <w:overflowPunct w:val="0"/>
      <w:spacing w:line="240" w:lineRule="auto"/>
    </w:pPr>
    <w:rPr>
      <w:rFonts w:eastAsia="楷体" w:cs="宋体"/>
      <w:sz w:val="20"/>
    </w:rPr>
  </w:style>
  <w:style w:type="paragraph" w:customStyle="1" w:styleId="40">
    <w:name w:val="二级标题"/>
    <w:basedOn w:val="3"/>
    <w:next w:val="1"/>
    <w:qFormat/>
    <w:uiPriority w:val="0"/>
    <w:pPr>
      <w:spacing w:before="80" w:after="40"/>
      <w:ind w:left="0"/>
    </w:pPr>
    <w:rPr>
      <w:rFonts w:eastAsia="宋体" w:cs="宋体"/>
      <w:bCs/>
      <w:sz w:val="24"/>
    </w:rPr>
  </w:style>
  <w:style w:type="paragraph" w:customStyle="1" w:styleId="41">
    <w:name w:val="TOC 标题1"/>
    <w:basedOn w:val="2"/>
    <w:next w:val="1"/>
    <w:unhideWhenUsed/>
    <w:qFormat/>
    <w:uiPriority w:val="39"/>
    <w:pPr>
      <w:widowControl/>
      <w:numPr>
        <w:ilvl w:val="0"/>
        <w:numId w:val="0"/>
      </w:numPr>
      <w:spacing w:before="240" w:after="0" w:line="259" w:lineRule="auto"/>
      <w:outlineLvl w:val="9"/>
    </w:pPr>
    <w:rPr>
      <w:rFonts w:ascii="Calibri Light" w:hAnsi="Calibri Light" w:eastAsia="宋体" w:cs="Times New Roman"/>
      <w:b w:val="0"/>
      <w:bCs w:val="0"/>
      <w:color w:val="2E75B5"/>
      <w:kern w:val="0"/>
      <w:sz w:val="32"/>
      <w:szCs w:val="32"/>
    </w:rPr>
  </w:style>
  <w:style w:type="paragraph" w:customStyle="1" w:styleId="42">
    <w:name w:val="正文列表"/>
    <w:basedOn w:val="1"/>
    <w:next w:val="1"/>
    <w:qFormat/>
    <w:uiPriority w:val="0"/>
    <w:pPr>
      <w:numPr>
        <w:ilvl w:val="0"/>
        <w:numId w:val="3"/>
      </w:numPr>
      <w:spacing w:line="360" w:lineRule="exact"/>
      <w:ind w:firstLineChars="0"/>
    </w:pPr>
  </w:style>
  <w:style w:type="character" w:customStyle="1" w:styleId="43">
    <w:name w:val="表格-内容 字符"/>
    <w:basedOn w:val="44"/>
    <w:link w:val="37"/>
    <w:qFormat/>
    <w:uiPriority w:val="0"/>
    <w:rPr>
      <w:rFonts w:ascii="Times New Roman" w:hAnsi="Times New Roman" w:eastAsia="宋体" w:cs="宋体"/>
      <w:kern w:val="2"/>
      <w:sz w:val="22"/>
    </w:rPr>
  </w:style>
  <w:style w:type="character" w:customStyle="1" w:styleId="44">
    <w:name w:val="表格正文文字样式+左对齐 字符"/>
    <w:basedOn w:val="17"/>
    <w:link w:val="36"/>
    <w:qFormat/>
    <w:uiPriority w:val="0"/>
    <w:rPr>
      <w:rFonts w:ascii="Times New Roman" w:hAnsi="Times New Roman" w:eastAsia="宋体" w:cs="宋体"/>
      <w:kern w:val="2"/>
      <w:sz w:val="22"/>
    </w:rPr>
  </w:style>
  <w:style w:type="character" w:customStyle="1" w:styleId="45">
    <w:name w:val="插入图片样式 Char"/>
    <w:basedOn w:val="46"/>
    <w:link w:val="30"/>
    <w:qFormat/>
    <w:uiPriority w:val="0"/>
    <w:rPr>
      <w:rFonts w:ascii="宋体" w:hAnsi="宋体" w:eastAsia="宋体" w:cs="宋体"/>
      <w:sz w:val="24"/>
      <w:szCs w:val="24"/>
      <w:shd w:val="clear" w:color="auto" w:fill="FFFFFF"/>
    </w:rPr>
  </w:style>
  <w:style w:type="character" w:customStyle="1" w:styleId="46">
    <w:name w:val="普通(网站) 字符"/>
    <w:basedOn w:val="17"/>
    <w:link w:val="15"/>
    <w:qFormat/>
    <w:uiPriority w:val="99"/>
    <w:rPr>
      <w:rFonts w:ascii="宋体" w:hAnsi="宋体" w:eastAsia="宋体" w:cs="宋体"/>
      <w:sz w:val="24"/>
      <w:szCs w:val="24"/>
    </w:rPr>
  </w:style>
  <w:style w:type="character" w:customStyle="1" w:styleId="47">
    <w:name w:val="表格标题文字+左对齐"/>
    <w:basedOn w:val="17"/>
    <w:qFormat/>
    <w:uiPriority w:val="0"/>
    <w:rPr>
      <w:rFonts w:ascii="Times New Roman" w:hAnsi="Times New Roman" w:eastAsia="宋体"/>
      <w:b/>
      <w:bCs/>
      <w:sz w:val="20"/>
    </w:rPr>
  </w:style>
  <w:style w:type="character" w:customStyle="1" w:styleId="48">
    <w:name w:val="副标题 字符"/>
    <w:basedOn w:val="17"/>
    <w:link w:val="12"/>
    <w:qFormat/>
    <w:uiPriority w:val="0"/>
    <w:rPr>
      <w:rFonts w:ascii="Times New Roman" w:hAnsi="Times New Roman" w:eastAsia="幼圆" w:cs="Times New Roman"/>
      <w:b/>
      <w:bCs/>
      <w:kern w:val="28"/>
      <w:sz w:val="28"/>
      <w:szCs w:val="28"/>
    </w:rPr>
  </w:style>
  <w:style w:type="character" w:customStyle="1" w:styleId="49">
    <w:name w:val="标题 字符"/>
    <w:basedOn w:val="17"/>
    <w:link w:val="16"/>
    <w:qFormat/>
    <w:uiPriority w:val="10"/>
    <w:rPr>
      <w:rFonts w:ascii="Times New Roman" w:hAnsi="Times New Roman" w:eastAsia="幼圆" w:cs="Times New Roman"/>
      <w:b/>
      <w:bCs/>
      <w:kern w:val="2"/>
      <w:sz w:val="44"/>
      <w:szCs w:val="32"/>
    </w:rPr>
  </w:style>
  <w:style w:type="character" w:customStyle="1" w:styleId="50">
    <w:name w:val="批注框文本 字符"/>
    <w:basedOn w:val="17"/>
    <w:link w:val="8"/>
    <w:qFormat/>
    <w:uiPriority w:val="0"/>
    <w:rPr>
      <w:rFonts w:ascii="Times New Roman" w:hAnsi="Times New Roman" w:cs="Times New Roman"/>
      <w:kern w:val="2"/>
      <w:sz w:val="18"/>
      <w:szCs w:val="18"/>
    </w:rPr>
  </w:style>
  <w:style w:type="character" w:customStyle="1" w:styleId="51">
    <w:name w:val="页眉 字符"/>
    <w:basedOn w:val="17"/>
    <w:link w:val="10"/>
    <w:qFormat/>
    <w:uiPriority w:val="99"/>
    <w:rPr>
      <w:rFonts w:ascii="Times New Roman" w:hAnsi="Times New Roman" w:eastAsia="宋体"/>
      <w:kern w:val="2"/>
      <w:sz w:val="22"/>
    </w:rPr>
  </w:style>
  <w:style w:type="character" w:customStyle="1" w:styleId="52">
    <w:name w:val="页脚 字符"/>
    <w:basedOn w:val="17"/>
    <w:link w:val="9"/>
    <w:qFormat/>
    <w:uiPriority w:val="99"/>
    <w:rPr>
      <w:rFonts w:ascii="Times New Roman" w:hAnsi="Times New Roman"/>
      <w:kern w:val="2"/>
      <w:sz w:val="18"/>
    </w:rPr>
  </w:style>
  <w:style w:type="paragraph" w:customStyle="1" w:styleId="53">
    <w:name w:val="编号"/>
    <w:basedOn w:val="6"/>
    <w:uiPriority w:val="0"/>
    <w:pPr>
      <w:numPr>
        <w:ilvl w:val="0"/>
      </w:numPr>
      <w:tabs>
        <w:tab w:val="left" w:pos="2061"/>
      </w:tabs>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fzhu/.kingsoft/office6/templates/wps/zh_CN/Word%20&#25991;&#26723;&#35268;&#33539;.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 文档规范.wpt</Template>
  <Pages>10</Pages>
  <Words>1872</Words>
  <Characters>2524</Characters>
  <Lines>26</Lines>
  <Paragraphs>7</Paragraphs>
  <ScaleCrop>false</ScaleCrop>
  <LinksUpToDate>false</LinksUpToDate>
  <CharactersWithSpaces>2735</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2018-11-20T03:59:00Z</dcterms:created>
  <dc:creator>zhulinfeng</dc:creator>
  <cp:lastModifiedBy>zhulinfeng</cp:lastModifiedBy>
  <dcterms:modified xsi:type="dcterms:W3CDTF">2019-02-22T14:29:57Z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